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32B4B7" w14:textId="77777777" w:rsidR="00443DFB" w:rsidRPr="00A906ED" w:rsidRDefault="00443DFB" w:rsidP="00443DFB">
      <w:pPr>
        <w:rPr>
          <w:rFonts w:ascii="微软雅黑" w:hAnsi="微软雅黑"/>
        </w:rPr>
      </w:pPr>
    </w:p>
    <w:p w14:paraId="034B90D9" w14:textId="77777777" w:rsidR="00E775B8" w:rsidRPr="00A906ED" w:rsidRDefault="00E775B8" w:rsidP="00443DFB">
      <w:pPr>
        <w:rPr>
          <w:rFonts w:ascii="微软雅黑" w:hAnsi="微软雅黑"/>
        </w:rPr>
      </w:pPr>
    </w:p>
    <w:p w14:paraId="05008970" w14:textId="77777777" w:rsidR="00E775B8" w:rsidRPr="00A906ED" w:rsidRDefault="00E775B8" w:rsidP="00443DFB">
      <w:pPr>
        <w:rPr>
          <w:rFonts w:ascii="微软雅黑" w:hAnsi="微软雅黑"/>
        </w:rPr>
      </w:pPr>
    </w:p>
    <w:p w14:paraId="00A52E70" w14:textId="77777777" w:rsidR="00E775B8" w:rsidRPr="00A906ED" w:rsidRDefault="00E775B8" w:rsidP="00443DFB">
      <w:pPr>
        <w:rPr>
          <w:rFonts w:ascii="微软雅黑" w:hAnsi="微软雅黑"/>
        </w:rPr>
      </w:pPr>
    </w:p>
    <w:p w14:paraId="5BF33141" w14:textId="77777777" w:rsidR="00BA0CBC" w:rsidRPr="00A906ED" w:rsidRDefault="00BA0CBC" w:rsidP="00443DFB">
      <w:pPr>
        <w:rPr>
          <w:rFonts w:ascii="微软雅黑" w:hAnsi="微软雅黑"/>
        </w:rPr>
      </w:pPr>
    </w:p>
    <w:p w14:paraId="1BB56C80" w14:textId="77777777" w:rsidR="00197BB3" w:rsidRPr="00A906ED" w:rsidRDefault="00197BB3" w:rsidP="00443DFB">
      <w:pPr>
        <w:rPr>
          <w:rFonts w:ascii="微软雅黑" w:hAnsi="微软雅黑" w:cs="微软雅黑"/>
          <w:b/>
          <w:bCs/>
          <w:kern w:val="0"/>
          <w:sz w:val="44"/>
          <w:szCs w:val="44"/>
        </w:rPr>
      </w:pPr>
    </w:p>
    <w:p w14:paraId="1A103967" w14:textId="77777777" w:rsidR="00427B5E" w:rsidRPr="00A906ED" w:rsidRDefault="006433C8" w:rsidP="00FD433B">
      <w:pPr>
        <w:pStyle w:val="a7"/>
        <w:rPr>
          <w:rFonts w:ascii="微软雅黑" w:hAnsi="微软雅黑" w:cs="微软雅黑"/>
          <w:kern w:val="0"/>
          <w:sz w:val="44"/>
          <w:szCs w:val="44"/>
        </w:rPr>
      </w:pPr>
      <w:bookmarkStart w:id="0" w:name="_Toc47965700"/>
      <w:proofErr w:type="gramStart"/>
      <w:r>
        <w:rPr>
          <w:rFonts w:ascii="微软雅黑" w:hAnsi="微软雅黑" w:cs="微软雅黑" w:hint="eastAsia"/>
          <w:kern w:val="0"/>
          <w:sz w:val="44"/>
          <w:szCs w:val="44"/>
        </w:rPr>
        <w:t>靠谱</w:t>
      </w:r>
      <w:r w:rsidR="008D4624">
        <w:rPr>
          <w:rFonts w:ascii="微软雅黑" w:hAnsi="微软雅黑" w:cs="微软雅黑" w:hint="eastAsia"/>
          <w:kern w:val="0"/>
          <w:sz w:val="44"/>
          <w:szCs w:val="44"/>
        </w:rPr>
        <w:t>用车</w:t>
      </w:r>
      <w:proofErr w:type="gramEnd"/>
      <w:r w:rsidR="000727A9">
        <w:rPr>
          <w:rFonts w:ascii="微软雅黑" w:hAnsi="微软雅黑" w:cs="微软雅黑" w:hint="eastAsia"/>
          <w:kern w:val="0"/>
          <w:sz w:val="44"/>
          <w:szCs w:val="44"/>
        </w:rPr>
        <w:t>系统</w:t>
      </w:r>
      <w:bookmarkEnd w:id="0"/>
    </w:p>
    <w:p w14:paraId="7B76E228" w14:textId="77777777" w:rsidR="00BA0CBC" w:rsidRPr="00A906ED" w:rsidRDefault="00BA6B8E" w:rsidP="00FD433B">
      <w:pPr>
        <w:pStyle w:val="a7"/>
        <w:rPr>
          <w:rFonts w:ascii="微软雅黑" w:hAnsi="微软雅黑"/>
          <w:sz w:val="44"/>
          <w:szCs w:val="44"/>
        </w:rPr>
      </w:pPr>
      <w:bookmarkStart w:id="1" w:name="_Toc47965701"/>
      <w:r w:rsidRPr="00A906ED">
        <w:rPr>
          <w:rFonts w:ascii="微软雅黑" w:hAnsi="微软雅黑" w:cs="微软雅黑" w:hint="eastAsia"/>
          <w:kern w:val="0"/>
          <w:sz w:val="44"/>
          <w:szCs w:val="44"/>
        </w:rPr>
        <w:t>业务需求说明书（</w:t>
      </w:r>
      <w:r w:rsidRPr="00A906ED">
        <w:rPr>
          <w:rFonts w:ascii="微软雅黑" w:hAnsi="微软雅黑" w:cs="微软雅黑"/>
          <w:kern w:val="0"/>
          <w:sz w:val="44"/>
          <w:szCs w:val="44"/>
        </w:rPr>
        <w:t>BRD</w:t>
      </w:r>
      <w:r w:rsidRPr="00A906ED">
        <w:rPr>
          <w:rFonts w:ascii="微软雅黑" w:hAnsi="微软雅黑" w:cs="微软雅黑" w:hint="eastAsia"/>
          <w:kern w:val="0"/>
          <w:sz w:val="44"/>
          <w:szCs w:val="44"/>
        </w:rPr>
        <w:t>）</w:t>
      </w:r>
      <w:bookmarkEnd w:id="1"/>
    </w:p>
    <w:p w14:paraId="1ACF0C26" w14:textId="77777777" w:rsidR="00BA0CBC" w:rsidRPr="00A906ED" w:rsidRDefault="00BA0CBC" w:rsidP="00443DFB">
      <w:pPr>
        <w:rPr>
          <w:rFonts w:ascii="微软雅黑" w:hAnsi="微软雅黑"/>
        </w:rPr>
      </w:pPr>
    </w:p>
    <w:p w14:paraId="1411CBC6" w14:textId="77777777" w:rsidR="00BA0CBC" w:rsidRPr="00A906ED" w:rsidRDefault="00BA0CBC" w:rsidP="00443DFB">
      <w:pPr>
        <w:rPr>
          <w:rFonts w:ascii="微软雅黑" w:hAnsi="微软雅黑"/>
        </w:rPr>
      </w:pPr>
    </w:p>
    <w:p w14:paraId="09C326BA" w14:textId="77777777" w:rsidR="00BA0CBC" w:rsidRDefault="00BA0CBC" w:rsidP="00443DFB">
      <w:pPr>
        <w:rPr>
          <w:rFonts w:ascii="微软雅黑" w:hAnsi="微软雅黑"/>
        </w:rPr>
      </w:pPr>
    </w:p>
    <w:p w14:paraId="1EB15F1A" w14:textId="77777777" w:rsidR="001B588D" w:rsidRDefault="001B588D" w:rsidP="00443DFB">
      <w:pPr>
        <w:rPr>
          <w:rFonts w:ascii="微软雅黑" w:hAnsi="微软雅黑"/>
        </w:rPr>
      </w:pPr>
    </w:p>
    <w:p w14:paraId="159A1E66" w14:textId="77777777" w:rsidR="001B588D" w:rsidRPr="00A906ED" w:rsidRDefault="001B588D" w:rsidP="00443DFB">
      <w:pPr>
        <w:rPr>
          <w:rFonts w:ascii="微软雅黑" w:hAnsi="微软雅黑"/>
        </w:rPr>
      </w:pPr>
    </w:p>
    <w:p w14:paraId="548CDA23" w14:textId="77777777" w:rsidR="00BA0CBC" w:rsidRPr="00A906ED" w:rsidRDefault="00BA0CBC" w:rsidP="00443DFB">
      <w:pPr>
        <w:rPr>
          <w:rFonts w:ascii="微软雅黑" w:hAnsi="微软雅黑"/>
        </w:rPr>
      </w:pPr>
    </w:p>
    <w:p w14:paraId="3A995B90" w14:textId="77777777" w:rsidR="00BA0CBC" w:rsidRDefault="00BA0CBC" w:rsidP="00443DFB">
      <w:pPr>
        <w:rPr>
          <w:rFonts w:ascii="微软雅黑" w:hAnsi="微软雅黑"/>
        </w:rPr>
      </w:pPr>
    </w:p>
    <w:p w14:paraId="285A7DE7" w14:textId="77777777" w:rsidR="00AD71BC" w:rsidRDefault="00AD71BC" w:rsidP="00443DFB">
      <w:pPr>
        <w:rPr>
          <w:rFonts w:ascii="微软雅黑" w:hAnsi="微软雅黑"/>
        </w:rPr>
      </w:pPr>
    </w:p>
    <w:p w14:paraId="329CD18C" w14:textId="77777777" w:rsidR="00AD71BC" w:rsidRDefault="00AD71BC" w:rsidP="00443DFB">
      <w:pPr>
        <w:rPr>
          <w:rFonts w:ascii="微软雅黑" w:hAnsi="微软雅黑"/>
        </w:rPr>
      </w:pPr>
    </w:p>
    <w:p w14:paraId="451FBE67" w14:textId="77777777" w:rsidR="00AD71BC" w:rsidRPr="00A906ED" w:rsidRDefault="00AD71BC" w:rsidP="00443DFB">
      <w:pPr>
        <w:rPr>
          <w:rFonts w:ascii="微软雅黑" w:hAnsi="微软雅黑"/>
        </w:rPr>
      </w:pPr>
    </w:p>
    <w:p w14:paraId="6DD84763" w14:textId="77777777" w:rsidR="00BA0CBC" w:rsidRPr="00A906ED" w:rsidRDefault="00BA0CBC" w:rsidP="00443DFB">
      <w:pPr>
        <w:rPr>
          <w:rFonts w:ascii="微软雅黑" w:hAnsi="微软雅黑"/>
        </w:rPr>
      </w:pPr>
    </w:p>
    <w:p w14:paraId="1D37963B" w14:textId="77777777" w:rsidR="00427B5E" w:rsidRPr="00A906ED" w:rsidRDefault="00AD71BC" w:rsidP="00427B5E">
      <w:pPr>
        <w:jc w:val="center"/>
        <w:rPr>
          <w:rFonts w:ascii="微软雅黑" w:hAnsi="微软雅黑"/>
          <w:b/>
          <w:sz w:val="32"/>
          <w:szCs w:val="36"/>
        </w:rPr>
      </w:pPr>
      <w:r>
        <w:rPr>
          <w:rFonts w:ascii="微软雅黑" w:hAnsi="微软雅黑" w:hint="eastAsia"/>
          <w:b/>
          <w:sz w:val="32"/>
          <w:szCs w:val="36"/>
        </w:rPr>
        <w:lastRenderedPageBreak/>
        <w:t>版本记录</w:t>
      </w:r>
    </w:p>
    <w:tbl>
      <w:tblPr>
        <w:tblStyle w:val="ae"/>
        <w:tblW w:w="0" w:type="auto"/>
        <w:tblInd w:w="817" w:type="dxa"/>
        <w:tblLook w:val="04A0" w:firstRow="1" w:lastRow="0" w:firstColumn="1" w:lastColumn="0" w:noHBand="0" w:noVBand="1"/>
      </w:tblPr>
      <w:tblGrid>
        <w:gridCol w:w="992"/>
        <w:gridCol w:w="4536"/>
        <w:gridCol w:w="1418"/>
        <w:gridCol w:w="1559"/>
      </w:tblGrid>
      <w:tr w:rsidR="00427B5E" w:rsidRPr="00A906ED" w14:paraId="76C06CD7" w14:textId="77777777" w:rsidTr="00602AFC"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88B133F" w14:textId="77777777" w:rsidR="00427B5E" w:rsidRPr="00A906ED" w:rsidRDefault="00427B5E" w:rsidP="00602AFC"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 w:rsidRPr="00A906ED">
              <w:rPr>
                <w:rFonts w:ascii="微软雅黑" w:hAnsi="微软雅黑"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14:paraId="0A6E5279" w14:textId="77777777" w:rsidR="00427B5E" w:rsidRPr="00A906ED" w:rsidRDefault="00AD71BC" w:rsidP="00602AFC"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 w:hint="eastAsia"/>
                <w:b/>
                <w:sz w:val="18"/>
                <w:szCs w:val="18"/>
              </w:rPr>
              <w:t>版本</w:t>
            </w:r>
            <w:r w:rsidR="00427B5E" w:rsidRPr="00A906ED">
              <w:rPr>
                <w:rFonts w:ascii="微软雅黑" w:hAnsi="微软雅黑" w:hint="eastAsia"/>
                <w:b/>
                <w:sz w:val="18"/>
                <w:szCs w:val="18"/>
              </w:rPr>
              <w:t>内容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455EA5BA" w14:textId="77777777" w:rsidR="00427B5E" w:rsidRPr="00A906ED" w:rsidRDefault="00427B5E" w:rsidP="00602AFC"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 w:rsidRPr="00A906ED">
              <w:rPr>
                <w:rFonts w:ascii="微软雅黑" w:hAnsi="微软雅黑"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5B08AC22" w14:textId="77777777" w:rsidR="00427B5E" w:rsidRPr="00A906ED" w:rsidRDefault="00427B5E" w:rsidP="00602AFC"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 w:rsidRPr="00A906ED">
              <w:rPr>
                <w:rFonts w:ascii="微软雅黑" w:hAnsi="微软雅黑" w:hint="eastAsia"/>
                <w:b/>
                <w:sz w:val="18"/>
                <w:szCs w:val="18"/>
              </w:rPr>
              <w:t>发布日期</w:t>
            </w:r>
          </w:p>
        </w:tc>
      </w:tr>
      <w:tr w:rsidR="00427B5E" w:rsidRPr="00A906ED" w14:paraId="5D8B400D" w14:textId="77777777" w:rsidTr="00602AFC">
        <w:tc>
          <w:tcPr>
            <w:tcW w:w="992" w:type="dxa"/>
            <w:vAlign w:val="center"/>
          </w:tcPr>
          <w:p w14:paraId="4F1C61CD" w14:textId="77777777" w:rsidR="00427B5E" w:rsidRPr="00A906ED" w:rsidRDefault="000F3DEF" w:rsidP="00602AF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hAnsi="微软雅黑"/>
                <w:sz w:val="18"/>
                <w:szCs w:val="18"/>
              </w:rPr>
              <w:t>.0</w:t>
            </w:r>
          </w:p>
        </w:tc>
        <w:tc>
          <w:tcPr>
            <w:tcW w:w="4536" w:type="dxa"/>
            <w:vAlign w:val="center"/>
          </w:tcPr>
          <w:p w14:paraId="0EE0CC51" w14:textId="77777777" w:rsidR="00427B5E" w:rsidRPr="00A906ED" w:rsidRDefault="000F3DEF" w:rsidP="00602AFC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撰写背景、业务范围、预期等</w:t>
            </w:r>
          </w:p>
        </w:tc>
        <w:tc>
          <w:tcPr>
            <w:tcW w:w="1418" w:type="dxa"/>
            <w:vAlign w:val="center"/>
          </w:tcPr>
          <w:p w14:paraId="610B06E8" w14:textId="77777777" w:rsidR="00427B5E" w:rsidRPr="00A906ED" w:rsidRDefault="000F3DEF" w:rsidP="00602AF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hAnsi="微软雅黑" w:hint="eastAsia"/>
                <w:sz w:val="18"/>
                <w:szCs w:val="18"/>
              </w:rPr>
              <w:t>王智刚</w:t>
            </w:r>
            <w:proofErr w:type="gramEnd"/>
          </w:p>
        </w:tc>
        <w:tc>
          <w:tcPr>
            <w:tcW w:w="1559" w:type="dxa"/>
            <w:vAlign w:val="center"/>
          </w:tcPr>
          <w:p w14:paraId="7F14D70E" w14:textId="77777777" w:rsidR="00427B5E" w:rsidRPr="00A906ED" w:rsidRDefault="006433C8" w:rsidP="006433C8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2020</w:t>
            </w:r>
            <w:r w:rsidR="000F3DEF">
              <w:rPr>
                <w:rFonts w:ascii="微软雅黑" w:hAnsi="微软雅黑"/>
                <w:sz w:val="18"/>
                <w:szCs w:val="18"/>
              </w:rPr>
              <w:t>年</w:t>
            </w:r>
            <w:r>
              <w:rPr>
                <w:rFonts w:ascii="微软雅黑" w:hAnsi="微软雅黑"/>
                <w:sz w:val="18"/>
                <w:szCs w:val="18"/>
              </w:rPr>
              <w:t>08</w:t>
            </w:r>
            <w:r w:rsidR="000F3DEF">
              <w:rPr>
                <w:rFonts w:ascii="微软雅黑" w:hAnsi="微软雅黑"/>
                <w:sz w:val="18"/>
                <w:szCs w:val="18"/>
              </w:rPr>
              <w:t>月</w:t>
            </w:r>
            <w:r>
              <w:rPr>
                <w:rFonts w:ascii="微软雅黑" w:hAnsi="微软雅黑"/>
                <w:sz w:val="18"/>
                <w:szCs w:val="18"/>
              </w:rPr>
              <w:t>02</w:t>
            </w:r>
            <w:r w:rsidR="000F3DEF">
              <w:rPr>
                <w:rFonts w:ascii="微软雅黑" w:hAnsi="微软雅黑"/>
                <w:sz w:val="18"/>
                <w:szCs w:val="18"/>
              </w:rPr>
              <w:t>日</w:t>
            </w:r>
          </w:p>
        </w:tc>
      </w:tr>
      <w:tr w:rsidR="00427B5E" w:rsidRPr="00A906ED" w14:paraId="6CA4BDD3" w14:textId="77777777" w:rsidTr="00602AFC">
        <w:tc>
          <w:tcPr>
            <w:tcW w:w="992" w:type="dxa"/>
            <w:vAlign w:val="center"/>
          </w:tcPr>
          <w:p w14:paraId="42251840" w14:textId="77777777" w:rsidR="00427B5E" w:rsidRPr="00A906ED" w:rsidRDefault="00427B5E" w:rsidP="00602AF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24202DD0" w14:textId="77777777" w:rsidR="00427B5E" w:rsidRPr="00A906ED" w:rsidRDefault="00427B5E" w:rsidP="00602AFC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018A40E2" w14:textId="77777777" w:rsidR="00427B5E" w:rsidRPr="00A906ED" w:rsidRDefault="00427B5E" w:rsidP="00602AF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FE7DA0C" w14:textId="77777777" w:rsidR="00427B5E" w:rsidRPr="00A906ED" w:rsidRDefault="00427B5E" w:rsidP="00602AF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427B5E" w:rsidRPr="00A906ED" w14:paraId="14E2DC66" w14:textId="77777777" w:rsidTr="00602AFC">
        <w:tc>
          <w:tcPr>
            <w:tcW w:w="992" w:type="dxa"/>
            <w:vAlign w:val="center"/>
          </w:tcPr>
          <w:p w14:paraId="0713273A" w14:textId="77777777" w:rsidR="00427B5E" w:rsidRPr="00A906ED" w:rsidRDefault="00427B5E" w:rsidP="00602AF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04D49698" w14:textId="77777777" w:rsidR="00427B5E" w:rsidRPr="00A906ED" w:rsidRDefault="00427B5E" w:rsidP="00602AFC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6AA1F35F" w14:textId="77777777" w:rsidR="00427B5E" w:rsidRPr="00A906ED" w:rsidRDefault="00427B5E" w:rsidP="00602AF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2027F84" w14:textId="77777777" w:rsidR="00427B5E" w:rsidRPr="00A906ED" w:rsidRDefault="00427B5E" w:rsidP="00602AF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427B5E" w:rsidRPr="00A906ED" w14:paraId="1E9F8C78" w14:textId="77777777" w:rsidTr="00602AFC">
        <w:tc>
          <w:tcPr>
            <w:tcW w:w="992" w:type="dxa"/>
            <w:vAlign w:val="center"/>
          </w:tcPr>
          <w:p w14:paraId="5E2DE8AE" w14:textId="77777777" w:rsidR="00427B5E" w:rsidRPr="00A906ED" w:rsidRDefault="00427B5E" w:rsidP="00602AF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22443AD2" w14:textId="77777777" w:rsidR="00427B5E" w:rsidRPr="00A906ED" w:rsidRDefault="00427B5E" w:rsidP="00602AFC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2E915B70" w14:textId="77777777" w:rsidR="00427B5E" w:rsidRPr="00A906ED" w:rsidRDefault="00427B5E" w:rsidP="00602AF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96DA6AA" w14:textId="77777777" w:rsidR="00427B5E" w:rsidRPr="00A906ED" w:rsidRDefault="00427B5E" w:rsidP="00602AF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 w14:paraId="69DCA0B9" w14:textId="77777777" w:rsidR="00427B5E" w:rsidRPr="00A906ED" w:rsidRDefault="00427B5E" w:rsidP="00427B5E">
      <w:pPr>
        <w:rPr>
          <w:rFonts w:ascii="微软雅黑" w:hAnsi="微软雅黑"/>
        </w:rPr>
        <w:sectPr w:rsidR="00427B5E" w:rsidRPr="00A906ED" w:rsidSect="00443DFB">
          <w:headerReference w:type="default" r:id="rId8"/>
          <w:footerReference w:type="default" r:id="rId9"/>
          <w:pgSz w:w="11906" w:h="16838"/>
          <w:pgMar w:top="1440" w:right="1080" w:bottom="1440" w:left="1080" w:header="851" w:footer="709" w:gutter="0"/>
          <w:cols w:space="425"/>
          <w:docGrid w:type="lines" w:linePitch="312"/>
        </w:sectPr>
      </w:pPr>
    </w:p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17346581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0EBDD6" w14:textId="77777777" w:rsidR="003B4575" w:rsidRPr="003B4575" w:rsidRDefault="003B4575" w:rsidP="003B4575">
          <w:pPr>
            <w:pStyle w:val="TOC"/>
            <w:jc w:val="center"/>
            <w:rPr>
              <w:rFonts w:ascii="微软雅黑" w:eastAsia="微软雅黑" w:hAnsi="微软雅黑"/>
            </w:rPr>
          </w:pPr>
          <w:r w:rsidRPr="003B4575">
            <w:rPr>
              <w:rFonts w:ascii="微软雅黑" w:eastAsia="微软雅黑" w:hAnsi="微软雅黑"/>
              <w:lang w:val="zh-CN"/>
            </w:rPr>
            <w:t>目录</w:t>
          </w:r>
        </w:p>
        <w:p w14:paraId="43E31847" w14:textId="058D021C" w:rsidR="00350755" w:rsidRDefault="003B4575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r w:rsidRPr="003B4575">
            <w:rPr>
              <w:rFonts w:ascii="微软雅黑" w:hAnsi="微软雅黑"/>
            </w:rPr>
            <w:fldChar w:fldCharType="begin"/>
          </w:r>
          <w:r w:rsidRPr="003B4575">
            <w:rPr>
              <w:rFonts w:ascii="微软雅黑" w:hAnsi="微软雅黑"/>
            </w:rPr>
            <w:instrText xml:space="preserve"> TOC \o "1-3" \h \z \u </w:instrText>
          </w:r>
          <w:r w:rsidRPr="003B4575">
            <w:rPr>
              <w:rFonts w:ascii="微软雅黑" w:hAnsi="微软雅黑"/>
            </w:rPr>
            <w:fldChar w:fldCharType="separate"/>
          </w:r>
          <w:hyperlink w:anchor="_Toc47965700" w:history="1">
            <w:r w:rsidR="00350755" w:rsidRPr="00273B32">
              <w:rPr>
                <w:rStyle w:val="af"/>
                <w:rFonts w:ascii="微软雅黑" w:hAnsi="微软雅黑" w:cs="微软雅黑"/>
                <w:noProof/>
                <w:kern w:val="0"/>
              </w:rPr>
              <w:t>靠谱用车系统</w:t>
            </w:r>
            <w:r w:rsidR="00350755">
              <w:rPr>
                <w:noProof/>
                <w:webHidden/>
              </w:rPr>
              <w:tab/>
            </w:r>
            <w:r w:rsidR="00350755">
              <w:rPr>
                <w:noProof/>
                <w:webHidden/>
              </w:rPr>
              <w:fldChar w:fldCharType="begin"/>
            </w:r>
            <w:r w:rsidR="00350755">
              <w:rPr>
                <w:noProof/>
                <w:webHidden/>
              </w:rPr>
              <w:instrText xml:space="preserve"> PAGEREF _Toc47965700 \h </w:instrText>
            </w:r>
            <w:r w:rsidR="00350755">
              <w:rPr>
                <w:noProof/>
                <w:webHidden/>
              </w:rPr>
            </w:r>
            <w:r w:rsidR="00350755">
              <w:rPr>
                <w:noProof/>
                <w:webHidden/>
              </w:rPr>
              <w:fldChar w:fldCharType="separate"/>
            </w:r>
            <w:r w:rsidR="00350755">
              <w:rPr>
                <w:noProof/>
                <w:webHidden/>
              </w:rPr>
              <w:t>1</w:t>
            </w:r>
            <w:r w:rsidR="00350755">
              <w:rPr>
                <w:noProof/>
                <w:webHidden/>
              </w:rPr>
              <w:fldChar w:fldCharType="end"/>
            </w:r>
          </w:hyperlink>
        </w:p>
        <w:p w14:paraId="7A2743B7" w14:textId="533BE8B2" w:rsidR="00350755" w:rsidRDefault="00FD2C46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965701" w:history="1">
            <w:r w:rsidR="00350755" w:rsidRPr="00273B32">
              <w:rPr>
                <w:rStyle w:val="af"/>
                <w:rFonts w:ascii="微软雅黑" w:hAnsi="微软雅黑" w:cs="微软雅黑"/>
                <w:noProof/>
                <w:kern w:val="0"/>
              </w:rPr>
              <w:t>业务需求说明书（BRD）</w:t>
            </w:r>
            <w:r w:rsidR="00350755">
              <w:rPr>
                <w:noProof/>
                <w:webHidden/>
              </w:rPr>
              <w:tab/>
            </w:r>
            <w:r w:rsidR="00350755">
              <w:rPr>
                <w:noProof/>
                <w:webHidden/>
              </w:rPr>
              <w:fldChar w:fldCharType="begin"/>
            </w:r>
            <w:r w:rsidR="00350755">
              <w:rPr>
                <w:noProof/>
                <w:webHidden/>
              </w:rPr>
              <w:instrText xml:space="preserve"> PAGEREF _Toc47965701 \h </w:instrText>
            </w:r>
            <w:r w:rsidR="00350755">
              <w:rPr>
                <w:noProof/>
                <w:webHidden/>
              </w:rPr>
            </w:r>
            <w:r w:rsidR="00350755">
              <w:rPr>
                <w:noProof/>
                <w:webHidden/>
              </w:rPr>
              <w:fldChar w:fldCharType="separate"/>
            </w:r>
            <w:r w:rsidR="00350755">
              <w:rPr>
                <w:noProof/>
                <w:webHidden/>
              </w:rPr>
              <w:t>1</w:t>
            </w:r>
            <w:r w:rsidR="00350755">
              <w:rPr>
                <w:noProof/>
                <w:webHidden/>
              </w:rPr>
              <w:fldChar w:fldCharType="end"/>
            </w:r>
          </w:hyperlink>
        </w:p>
        <w:p w14:paraId="4F5DC136" w14:textId="0B5C00C2" w:rsidR="00350755" w:rsidRDefault="00FD2C46">
          <w:pPr>
            <w:pStyle w:val="11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965702" w:history="1">
            <w:r w:rsidR="00350755" w:rsidRPr="00273B32">
              <w:rPr>
                <w:rStyle w:val="af"/>
                <w:rFonts w:ascii="微软雅黑" w:hAnsi="微软雅黑"/>
                <w:noProof/>
              </w:rPr>
              <w:t>1.</w:t>
            </w:r>
            <w:r w:rsidR="00350755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350755" w:rsidRPr="00273B32">
              <w:rPr>
                <w:rStyle w:val="af"/>
                <w:rFonts w:ascii="微软雅黑" w:hAnsi="微软雅黑"/>
                <w:noProof/>
              </w:rPr>
              <w:t>概述</w:t>
            </w:r>
            <w:r w:rsidR="00350755">
              <w:rPr>
                <w:noProof/>
                <w:webHidden/>
              </w:rPr>
              <w:tab/>
            </w:r>
            <w:r w:rsidR="00350755">
              <w:rPr>
                <w:noProof/>
                <w:webHidden/>
              </w:rPr>
              <w:fldChar w:fldCharType="begin"/>
            </w:r>
            <w:r w:rsidR="00350755">
              <w:rPr>
                <w:noProof/>
                <w:webHidden/>
              </w:rPr>
              <w:instrText xml:space="preserve"> PAGEREF _Toc47965702 \h </w:instrText>
            </w:r>
            <w:r w:rsidR="00350755">
              <w:rPr>
                <w:noProof/>
                <w:webHidden/>
              </w:rPr>
            </w:r>
            <w:r w:rsidR="00350755">
              <w:rPr>
                <w:noProof/>
                <w:webHidden/>
              </w:rPr>
              <w:fldChar w:fldCharType="separate"/>
            </w:r>
            <w:r w:rsidR="00350755">
              <w:rPr>
                <w:noProof/>
                <w:webHidden/>
              </w:rPr>
              <w:t>4</w:t>
            </w:r>
            <w:r w:rsidR="00350755">
              <w:rPr>
                <w:noProof/>
                <w:webHidden/>
              </w:rPr>
              <w:fldChar w:fldCharType="end"/>
            </w:r>
          </w:hyperlink>
        </w:p>
        <w:p w14:paraId="5ACA06AA" w14:textId="041AD2D8" w:rsidR="00350755" w:rsidRDefault="00FD2C46">
          <w:pPr>
            <w:pStyle w:val="21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965703" w:history="1">
            <w:r w:rsidR="00350755" w:rsidRPr="00273B32">
              <w:rPr>
                <w:rStyle w:val="af"/>
                <w:rFonts w:ascii="微软雅黑" w:hAnsi="微软雅黑"/>
                <w:noProof/>
              </w:rPr>
              <w:t>1.1.</w:t>
            </w:r>
            <w:r w:rsidR="00350755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350755" w:rsidRPr="00273B32">
              <w:rPr>
                <w:rStyle w:val="af"/>
                <w:rFonts w:ascii="微软雅黑" w:hAnsi="微软雅黑"/>
                <w:noProof/>
              </w:rPr>
              <w:t>业务背景</w:t>
            </w:r>
            <w:r w:rsidR="00350755">
              <w:rPr>
                <w:noProof/>
                <w:webHidden/>
              </w:rPr>
              <w:tab/>
            </w:r>
            <w:r w:rsidR="00350755">
              <w:rPr>
                <w:noProof/>
                <w:webHidden/>
              </w:rPr>
              <w:fldChar w:fldCharType="begin"/>
            </w:r>
            <w:r w:rsidR="00350755">
              <w:rPr>
                <w:noProof/>
                <w:webHidden/>
              </w:rPr>
              <w:instrText xml:space="preserve"> PAGEREF _Toc47965703 \h </w:instrText>
            </w:r>
            <w:r w:rsidR="00350755">
              <w:rPr>
                <w:noProof/>
                <w:webHidden/>
              </w:rPr>
            </w:r>
            <w:r w:rsidR="00350755">
              <w:rPr>
                <w:noProof/>
                <w:webHidden/>
              </w:rPr>
              <w:fldChar w:fldCharType="separate"/>
            </w:r>
            <w:r w:rsidR="00350755">
              <w:rPr>
                <w:noProof/>
                <w:webHidden/>
              </w:rPr>
              <w:t>4</w:t>
            </w:r>
            <w:r w:rsidR="00350755">
              <w:rPr>
                <w:noProof/>
                <w:webHidden/>
              </w:rPr>
              <w:fldChar w:fldCharType="end"/>
            </w:r>
          </w:hyperlink>
        </w:p>
        <w:p w14:paraId="136E7DA1" w14:textId="7380886C" w:rsidR="00350755" w:rsidRDefault="00FD2C46">
          <w:pPr>
            <w:pStyle w:val="31"/>
            <w:tabs>
              <w:tab w:val="left" w:pos="1470"/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965704" w:history="1">
            <w:r w:rsidR="00350755" w:rsidRPr="00273B32">
              <w:rPr>
                <w:rStyle w:val="af"/>
                <w:noProof/>
              </w:rPr>
              <w:t>1.1.1.</w:t>
            </w:r>
            <w:r w:rsidR="00350755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350755" w:rsidRPr="00273B32">
              <w:rPr>
                <w:rStyle w:val="af"/>
                <w:noProof/>
              </w:rPr>
              <w:t>系统定位</w:t>
            </w:r>
            <w:r w:rsidR="00350755">
              <w:rPr>
                <w:noProof/>
                <w:webHidden/>
              </w:rPr>
              <w:tab/>
            </w:r>
            <w:r w:rsidR="00350755">
              <w:rPr>
                <w:noProof/>
                <w:webHidden/>
              </w:rPr>
              <w:fldChar w:fldCharType="begin"/>
            </w:r>
            <w:r w:rsidR="00350755">
              <w:rPr>
                <w:noProof/>
                <w:webHidden/>
              </w:rPr>
              <w:instrText xml:space="preserve"> PAGEREF _Toc47965704 \h </w:instrText>
            </w:r>
            <w:r w:rsidR="00350755">
              <w:rPr>
                <w:noProof/>
                <w:webHidden/>
              </w:rPr>
            </w:r>
            <w:r w:rsidR="00350755">
              <w:rPr>
                <w:noProof/>
                <w:webHidden/>
              </w:rPr>
              <w:fldChar w:fldCharType="separate"/>
            </w:r>
            <w:r w:rsidR="00350755">
              <w:rPr>
                <w:noProof/>
                <w:webHidden/>
              </w:rPr>
              <w:t>4</w:t>
            </w:r>
            <w:r w:rsidR="00350755">
              <w:rPr>
                <w:noProof/>
                <w:webHidden/>
              </w:rPr>
              <w:fldChar w:fldCharType="end"/>
            </w:r>
          </w:hyperlink>
        </w:p>
        <w:p w14:paraId="10D6431D" w14:textId="77053BBD" w:rsidR="00350755" w:rsidRDefault="00FD2C46">
          <w:pPr>
            <w:pStyle w:val="31"/>
            <w:tabs>
              <w:tab w:val="left" w:pos="1470"/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965705" w:history="1">
            <w:r w:rsidR="00350755" w:rsidRPr="00273B32">
              <w:rPr>
                <w:rStyle w:val="af"/>
                <w:noProof/>
              </w:rPr>
              <w:t>1.1.2.</w:t>
            </w:r>
            <w:r w:rsidR="00350755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350755" w:rsidRPr="00273B32">
              <w:rPr>
                <w:rStyle w:val="af"/>
                <w:noProof/>
              </w:rPr>
              <w:t>公司定义</w:t>
            </w:r>
            <w:r w:rsidR="00350755">
              <w:rPr>
                <w:noProof/>
                <w:webHidden/>
              </w:rPr>
              <w:tab/>
            </w:r>
            <w:r w:rsidR="00350755">
              <w:rPr>
                <w:noProof/>
                <w:webHidden/>
              </w:rPr>
              <w:fldChar w:fldCharType="begin"/>
            </w:r>
            <w:r w:rsidR="00350755">
              <w:rPr>
                <w:noProof/>
                <w:webHidden/>
              </w:rPr>
              <w:instrText xml:space="preserve"> PAGEREF _Toc47965705 \h </w:instrText>
            </w:r>
            <w:r w:rsidR="00350755">
              <w:rPr>
                <w:noProof/>
                <w:webHidden/>
              </w:rPr>
            </w:r>
            <w:r w:rsidR="00350755">
              <w:rPr>
                <w:noProof/>
                <w:webHidden/>
              </w:rPr>
              <w:fldChar w:fldCharType="separate"/>
            </w:r>
            <w:r w:rsidR="00350755">
              <w:rPr>
                <w:noProof/>
                <w:webHidden/>
              </w:rPr>
              <w:t>4</w:t>
            </w:r>
            <w:r w:rsidR="00350755">
              <w:rPr>
                <w:noProof/>
                <w:webHidden/>
              </w:rPr>
              <w:fldChar w:fldCharType="end"/>
            </w:r>
          </w:hyperlink>
        </w:p>
        <w:p w14:paraId="06D956CD" w14:textId="61CC79E3" w:rsidR="00350755" w:rsidRDefault="00FD2C46">
          <w:pPr>
            <w:pStyle w:val="31"/>
            <w:tabs>
              <w:tab w:val="left" w:pos="1470"/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965706" w:history="1">
            <w:r w:rsidR="00350755" w:rsidRPr="00273B32">
              <w:rPr>
                <w:rStyle w:val="af"/>
                <w:noProof/>
              </w:rPr>
              <w:t>1.1.3.</w:t>
            </w:r>
            <w:r w:rsidR="00350755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350755" w:rsidRPr="00273B32">
              <w:rPr>
                <w:rStyle w:val="af"/>
                <w:noProof/>
              </w:rPr>
              <w:t>用户定义</w:t>
            </w:r>
            <w:r w:rsidR="00350755">
              <w:rPr>
                <w:noProof/>
                <w:webHidden/>
              </w:rPr>
              <w:tab/>
            </w:r>
            <w:r w:rsidR="00350755">
              <w:rPr>
                <w:noProof/>
                <w:webHidden/>
              </w:rPr>
              <w:fldChar w:fldCharType="begin"/>
            </w:r>
            <w:r w:rsidR="00350755">
              <w:rPr>
                <w:noProof/>
                <w:webHidden/>
              </w:rPr>
              <w:instrText xml:space="preserve"> PAGEREF _Toc47965706 \h </w:instrText>
            </w:r>
            <w:r w:rsidR="00350755">
              <w:rPr>
                <w:noProof/>
                <w:webHidden/>
              </w:rPr>
            </w:r>
            <w:r w:rsidR="00350755">
              <w:rPr>
                <w:noProof/>
                <w:webHidden/>
              </w:rPr>
              <w:fldChar w:fldCharType="separate"/>
            </w:r>
            <w:r w:rsidR="00350755">
              <w:rPr>
                <w:noProof/>
                <w:webHidden/>
              </w:rPr>
              <w:t>5</w:t>
            </w:r>
            <w:r w:rsidR="00350755">
              <w:rPr>
                <w:noProof/>
                <w:webHidden/>
              </w:rPr>
              <w:fldChar w:fldCharType="end"/>
            </w:r>
          </w:hyperlink>
        </w:p>
        <w:p w14:paraId="5AE3B0D7" w14:textId="7289C30C" w:rsidR="00350755" w:rsidRDefault="00FD2C46">
          <w:pPr>
            <w:pStyle w:val="31"/>
            <w:tabs>
              <w:tab w:val="left" w:pos="1470"/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965707" w:history="1">
            <w:r w:rsidR="00350755" w:rsidRPr="00273B32">
              <w:rPr>
                <w:rStyle w:val="af"/>
                <w:noProof/>
              </w:rPr>
              <w:t>1.1.4.</w:t>
            </w:r>
            <w:r w:rsidR="00350755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350755" w:rsidRPr="00273B32">
              <w:rPr>
                <w:rStyle w:val="af"/>
                <w:noProof/>
              </w:rPr>
              <w:t>我司现状</w:t>
            </w:r>
            <w:r w:rsidR="00350755">
              <w:rPr>
                <w:noProof/>
                <w:webHidden/>
              </w:rPr>
              <w:tab/>
            </w:r>
            <w:r w:rsidR="00350755">
              <w:rPr>
                <w:noProof/>
                <w:webHidden/>
              </w:rPr>
              <w:fldChar w:fldCharType="begin"/>
            </w:r>
            <w:r w:rsidR="00350755">
              <w:rPr>
                <w:noProof/>
                <w:webHidden/>
              </w:rPr>
              <w:instrText xml:space="preserve"> PAGEREF _Toc47965707 \h </w:instrText>
            </w:r>
            <w:r w:rsidR="00350755">
              <w:rPr>
                <w:noProof/>
                <w:webHidden/>
              </w:rPr>
            </w:r>
            <w:r w:rsidR="00350755">
              <w:rPr>
                <w:noProof/>
                <w:webHidden/>
              </w:rPr>
              <w:fldChar w:fldCharType="separate"/>
            </w:r>
            <w:r w:rsidR="00350755">
              <w:rPr>
                <w:noProof/>
                <w:webHidden/>
              </w:rPr>
              <w:t>5</w:t>
            </w:r>
            <w:r w:rsidR="00350755">
              <w:rPr>
                <w:noProof/>
                <w:webHidden/>
              </w:rPr>
              <w:fldChar w:fldCharType="end"/>
            </w:r>
          </w:hyperlink>
        </w:p>
        <w:p w14:paraId="6C04150D" w14:textId="57BA55FB" w:rsidR="00350755" w:rsidRDefault="00FD2C46">
          <w:pPr>
            <w:pStyle w:val="31"/>
            <w:tabs>
              <w:tab w:val="left" w:pos="1470"/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965708" w:history="1">
            <w:r w:rsidR="00350755" w:rsidRPr="00273B32">
              <w:rPr>
                <w:rStyle w:val="af"/>
                <w:noProof/>
              </w:rPr>
              <w:t>1.1.5.</w:t>
            </w:r>
            <w:r w:rsidR="00350755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350755" w:rsidRPr="00273B32">
              <w:rPr>
                <w:rStyle w:val="af"/>
                <w:noProof/>
              </w:rPr>
              <w:t>业务目标</w:t>
            </w:r>
            <w:r w:rsidR="00350755">
              <w:rPr>
                <w:noProof/>
                <w:webHidden/>
              </w:rPr>
              <w:tab/>
            </w:r>
            <w:r w:rsidR="00350755">
              <w:rPr>
                <w:noProof/>
                <w:webHidden/>
              </w:rPr>
              <w:fldChar w:fldCharType="begin"/>
            </w:r>
            <w:r w:rsidR="00350755">
              <w:rPr>
                <w:noProof/>
                <w:webHidden/>
              </w:rPr>
              <w:instrText xml:space="preserve"> PAGEREF _Toc47965708 \h </w:instrText>
            </w:r>
            <w:r w:rsidR="00350755">
              <w:rPr>
                <w:noProof/>
                <w:webHidden/>
              </w:rPr>
            </w:r>
            <w:r w:rsidR="00350755">
              <w:rPr>
                <w:noProof/>
                <w:webHidden/>
              </w:rPr>
              <w:fldChar w:fldCharType="separate"/>
            </w:r>
            <w:r w:rsidR="00350755">
              <w:rPr>
                <w:noProof/>
                <w:webHidden/>
              </w:rPr>
              <w:t>6</w:t>
            </w:r>
            <w:r w:rsidR="00350755">
              <w:rPr>
                <w:noProof/>
                <w:webHidden/>
              </w:rPr>
              <w:fldChar w:fldCharType="end"/>
            </w:r>
          </w:hyperlink>
        </w:p>
        <w:p w14:paraId="73A8719B" w14:textId="0AEEF410" w:rsidR="00350755" w:rsidRDefault="00FD2C46">
          <w:pPr>
            <w:pStyle w:val="31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965709" w:history="1">
            <w:r w:rsidR="00350755" w:rsidRPr="00273B32">
              <w:rPr>
                <w:rStyle w:val="af"/>
                <w:rFonts w:ascii="微软雅黑" w:hAnsi="微软雅黑"/>
                <w:noProof/>
              </w:rPr>
              <w:t>1.1.6.</w:t>
            </w:r>
            <w:r w:rsidR="00350755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350755" w:rsidRPr="00273B32">
              <w:rPr>
                <w:rStyle w:val="af"/>
                <w:rFonts w:ascii="微软雅黑" w:hAnsi="微软雅黑"/>
                <w:noProof/>
              </w:rPr>
              <w:t>业务限制</w:t>
            </w:r>
            <w:r w:rsidR="00350755">
              <w:rPr>
                <w:noProof/>
                <w:webHidden/>
              </w:rPr>
              <w:tab/>
            </w:r>
            <w:r w:rsidR="00350755">
              <w:rPr>
                <w:noProof/>
                <w:webHidden/>
              </w:rPr>
              <w:fldChar w:fldCharType="begin"/>
            </w:r>
            <w:r w:rsidR="00350755">
              <w:rPr>
                <w:noProof/>
                <w:webHidden/>
              </w:rPr>
              <w:instrText xml:space="preserve"> PAGEREF _Toc47965709 \h </w:instrText>
            </w:r>
            <w:r w:rsidR="00350755">
              <w:rPr>
                <w:noProof/>
                <w:webHidden/>
              </w:rPr>
            </w:r>
            <w:r w:rsidR="00350755">
              <w:rPr>
                <w:noProof/>
                <w:webHidden/>
              </w:rPr>
              <w:fldChar w:fldCharType="separate"/>
            </w:r>
            <w:r w:rsidR="00350755">
              <w:rPr>
                <w:noProof/>
                <w:webHidden/>
              </w:rPr>
              <w:t>6</w:t>
            </w:r>
            <w:r w:rsidR="00350755">
              <w:rPr>
                <w:noProof/>
                <w:webHidden/>
              </w:rPr>
              <w:fldChar w:fldCharType="end"/>
            </w:r>
          </w:hyperlink>
        </w:p>
        <w:p w14:paraId="201B3814" w14:textId="5218594F" w:rsidR="00350755" w:rsidRDefault="00FD2C46">
          <w:pPr>
            <w:pStyle w:val="21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965710" w:history="1">
            <w:r w:rsidR="00350755" w:rsidRPr="00273B32">
              <w:rPr>
                <w:rStyle w:val="af"/>
                <w:noProof/>
              </w:rPr>
              <w:t>1.2.</w:t>
            </w:r>
            <w:r w:rsidR="00350755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350755" w:rsidRPr="00273B32">
              <w:rPr>
                <w:rStyle w:val="af"/>
                <w:noProof/>
              </w:rPr>
              <w:t>业务现状</w:t>
            </w:r>
            <w:r w:rsidR="00350755">
              <w:rPr>
                <w:noProof/>
                <w:webHidden/>
              </w:rPr>
              <w:tab/>
            </w:r>
            <w:r w:rsidR="00350755">
              <w:rPr>
                <w:noProof/>
                <w:webHidden/>
              </w:rPr>
              <w:fldChar w:fldCharType="begin"/>
            </w:r>
            <w:r w:rsidR="00350755">
              <w:rPr>
                <w:noProof/>
                <w:webHidden/>
              </w:rPr>
              <w:instrText xml:space="preserve"> PAGEREF _Toc47965710 \h </w:instrText>
            </w:r>
            <w:r w:rsidR="00350755">
              <w:rPr>
                <w:noProof/>
                <w:webHidden/>
              </w:rPr>
            </w:r>
            <w:r w:rsidR="00350755">
              <w:rPr>
                <w:noProof/>
                <w:webHidden/>
              </w:rPr>
              <w:fldChar w:fldCharType="separate"/>
            </w:r>
            <w:r w:rsidR="00350755">
              <w:rPr>
                <w:noProof/>
                <w:webHidden/>
              </w:rPr>
              <w:t>7</w:t>
            </w:r>
            <w:r w:rsidR="00350755">
              <w:rPr>
                <w:noProof/>
                <w:webHidden/>
              </w:rPr>
              <w:fldChar w:fldCharType="end"/>
            </w:r>
          </w:hyperlink>
        </w:p>
        <w:p w14:paraId="4F4318FA" w14:textId="1007F62D" w:rsidR="00350755" w:rsidRDefault="00FD2C46">
          <w:pPr>
            <w:pStyle w:val="21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965711" w:history="1">
            <w:r w:rsidR="00350755" w:rsidRPr="00273B32">
              <w:rPr>
                <w:rStyle w:val="af"/>
                <w:noProof/>
              </w:rPr>
              <w:t>1.3.</w:t>
            </w:r>
            <w:r w:rsidR="00350755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350755" w:rsidRPr="00273B32">
              <w:rPr>
                <w:rStyle w:val="af"/>
                <w:noProof/>
              </w:rPr>
              <w:t>业务痛点</w:t>
            </w:r>
            <w:r w:rsidR="00350755">
              <w:rPr>
                <w:noProof/>
                <w:webHidden/>
              </w:rPr>
              <w:tab/>
            </w:r>
            <w:r w:rsidR="00350755">
              <w:rPr>
                <w:noProof/>
                <w:webHidden/>
              </w:rPr>
              <w:fldChar w:fldCharType="begin"/>
            </w:r>
            <w:r w:rsidR="00350755">
              <w:rPr>
                <w:noProof/>
                <w:webHidden/>
              </w:rPr>
              <w:instrText xml:space="preserve"> PAGEREF _Toc47965711 \h </w:instrText>
            </w:r>
            <w:r w:rsidR="00350755">
              <w:rPr>
                <w:noProof/>
                <w:webHidden/>
              </w:rPr>
            </w:r>
            <w:r w:rsidR="00350755">
              <w:rPr>
                <w:noProof/>
                <w:webHidden/>
              </w:rPr>
              <w:fldChar w:fldCharType="separate"/>
            </w:r>
            <w:r w:rsidR="00350755">
              <w:rPr>
                <w:noProof/>
                <w:webHidden/>
              </w:rPr>
              <w:t>7</w:t>
            </w:r>
            <w:r w:rsidR="00350755">
              <w:rPr>
                <w:noProof/>
                <w:webHidden/>
              </w:rPr>
              <w:fldChar w:fldCharType="end"/>
            </w:r>
          </w:hyperlink>
        </w:p>
        <w:p w14:paraId="5C22141F" w14:textId="503464D2" w:rsidR="00350755" w:rsidRDefault="00FD2C46">
          <w:pPr>
            <w:pStyle w:val="11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965712" w:history="1">
            <w:r w:rsidR="00350755" w:rsidRPr="00273B32">
              <w:rPr>
                <w:rStyle w:val="af"/>
                <w:rFonts w:ascii="微软雅黑" w:hAnsi="微软雅黑" w:cs="Arial Unicode MS"/>
                <w:noProof/>
              </w:rPr>
              <w:t>2.</w:t>
            </w:r>
            <w:r w:rsidR="00350755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350755" w:rsidRPr="00273B32">
              <w:rPr>
                <w:rStyle w:val="af"/>
                <w:rFonts w:ascii="微软雅黑" w:hAnsi="微软雅黑" w:cs="Arial Unicode MS"/>
                <w:noProof/>
              </w:rPr>
              <w:t>系统目标</w:t>
            </w:r>
            <w:r w:rsidR="00350755">
              <w:rPr>
                <w:noProof/>
                <w:webHidden/>
              </w:rPr>
              <w:tab/>
            </w:r>
            <w:r w:rsidR="00350755">
              <w:rPr>
                <w:noProof/>
                <w:webHidden/>
              </w:rPr>
              <w:fldChar w:fldCharType="begin"/>
            </w:r>
            <w:r w:rsidR="00350755">
              <w:rPr>
                <w:noProof/>
                <w:webHidden/>
              </w:rPr>
              <w:instrText xml:space="preserve"> PAGEREF _Toc47965712 \h </w:instrText>
            </w:r>
            <w:r w:rsidR="00350755">
              <w:rPr>
                <w:noProof/>
                <w:webHidden/>
              </w:rPr>
            </w:r>
            <w:r w:rsidR="00350755">
              <w:rPr>
                <w:noProof/>
                <w:webHidden/>
              </w:rPr>
              <w:fldChar w:fldCharType="separate"/>
            </w:r>
            <w:r w:rsidR="00350755">
              <w:rPr>
                <w:noProof/>
                <w:webHidden/>
              </w:rPr>
              <w:t>7</w:t>
            </w:r>
            <w:r w:rsidR="00350755">
              <w:rPr>
                <w:noProof/>
                <w:webHidden/>
              </w:rPr>
              <w:fldChar w:fldCharType="end"/>
            </w:r>
          </w:hyperlink>
        </w:p>
        <w:p w14:paraId="226AD948" w14:textId="79C52A2D" w:rsidR="00350755" w:rsidRDefault="00FD2C46">
          <w:pPr>
            <w:pStyle w:val="21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965713" w:history="1">
            <w:r w:rsidR="00350755" w:rsidRPr="00273B32">
              <w:rPr>
                <w:rStyle w:val="af"/>
                <w:rFonts w:ascii="微软雅黑" w:hAnsi="微软雅黑" w:cs="Arial Unicode MS"/>
                <w:noProof/>
              </w:rPr>
              <w:t>2.1.</w:t>
            </w:r>
            <w:r w:rsidR="00350755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350755" w:rsidRPr="00273B32">
              <w:rPr>
                <w:rStyle w:val="af"/>
                <w:rFonts w:ascii="微软雅黑" w:hAnsi="微软雅黑" w:cs="Arial Unicode MS"/>
                <w:noProof/>
              </w:rPr>
              <w:t>系统价值</w:t>
            </w:r>
            <w:r w:rsidR="00350755">
              <w:rPr>
                <w:noProof/>
                <w:webHidden/>
              </w:rPr>
              <w:tab/>
            </w:r>
            <w:r w:rsidR="00350755">
              <w:rPr>
                <w:noProof/>
                <w:webHidden/>
              </w:rPr>
              <w:fldChar w:fldCharType="begin"/>
            </w:r>
            <w:r w:rsidR="00350755">
              <w:rPr>
                <w:noProof/>
                <w:webHidden/>
              </w:rPr>
              <w:instrText xml:space="preserve"> PAGEREF _Toc47965713 \h </w:instrText>
            </w:r>
            <w:r w:rsidR="00350755">
              <w:rPr>
                <w:noProof/>
                <w:webHidden/>
              </w:rPr>
            </w:r>
            <w:r w:rsidR="00350755">
              <w:rPr>
                <w:noProof/>
                <w:webHidden/>
              </w:rPr>
              <w:fldChar w:fldCharType="separate"/>
            </w:r>
            <w:r w:rsidR="00350755">
              <w:rPr>
                <w:noProof/>
                <w:webHidden/>
              </w:rPr>
              <w:t>7</w:t>
            </w:r>
            <w:r w:rsidR="00350755">
              <w:rPr>
                <w:noProof/>
                <w:webHidden/>
              </w:rPr>
              <w:fldChar w:fldCharType="end"/>
            </w:r>
          </w:hyperlink>
        </w:p>
        <w:p w14:paraId="781E67D5" w14:textId="05BE3445" w:rsidR="00350755" w:rsidRDefault="00FD2C46">
          <w:pPr>
            <w:pStyle w:val="21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965714" w:history="1">
            <w:r w:rsidR="00350755" w:rsidRPr="00273B32">
              <w:rPr>
                <w:rStyle w:val="af"/>
                <w:rFonts w:ascii="微软雅黑" w:hAnsi="微软雅黑"/>
                <w:noProof/>
              </w:rPr>
              <w:t>2.2.</w:t>
            </w:r>
            <w:r w:rsidR="00350755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350755" w:rsidRPr="00273B32">
              <w:rPr>
                <w:rStyle w:val="af"/>
                <w:rFonts w:ascii="微软雅黑" w:hAnsi="微软雅黑"/>
                <w:noProof/>
              </w:rPr>
              <w:t>系统角色</w:t>
            </w:r>
            <w:r w:rsidR="00350755">
              <w:rPr>
                <w:noProof/>
                <w:webHidden/>
              </w:rPr>
              <w:tab/>
            </w:r>
            <w:r w:rsidR="00350755">
              <w:rPr>
                <w:noProof/>
                <w:webHidden/>
              </w:rPr>
              <w:fldChar w:fldCharType="begin"/>
            </w:r>
            <w:r w:rsidR="00350755">
              <w:rPr>
                <w:noProof/>
                <w:webHidden/>
              </w:rPr>
              <w:instrText xml:space="preserve"> PAGEREF _Toc47965714 \h </w:instrText>
            </w:r>
            <w:r w:rsidR="00350755">
              <w:rPr>
                <w:noProof/>
                <w:webHidden/>
              </w:rPr>
            </w:r>
            <w:r w:rsidR="00350755">
              <w:rPr>
                <w:noProof/>
                <w:webHidden/>
              </w:rPr>
              <w:fldChar w:fldCharType="separate"/>
            </w:r>
            <w:r w:rsidR="00350755">
              <w:rPr>
                <w:noProof/>
                <w:webHidden/>
              </w:rPr>
              <w:t>7</w:t>
            </w:r>
            <w:r w:rsidR="00350755">
              <w:rPr>
                <w:noProof/>
                <w:webHidden/>
              </w:rPr>
              <w:fldChar w:fldCharType="end"/>
            </w:r>
          </w:hyperlink>
        </w:p>
        <w:p w14:paraId="41825DED" w14:textId="725B5A31" w:rsidR="00350755" w:rsidRDefault="00FD2C46">
          <w:pPr>
            <w:pStyle w:val="21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965715" w:history="1">
            <w:r w:rsidR="00350755" w:rsidRPr="00273B32">
              <w:rPr>
                <w:rStyle w:val="af"/>
                <w:noProof/>
              </w:rPr>
              <w:t>2.3.</w:t>
            </w:r>
            <w:r w:rsidR="00350755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350755" w:rsidRPr="00273B32">
              <w:rPr>
                <w:rStyle w:val="af"/>
                <w:rFonts w:ascii="微软雅黑" w:hAnsi="微软雅黑" w:cs="Arial Unicode MS"/>
                <w:noProof/>
              </w:rPr>
              <w:t>系统目标</w:t>
            </w:r>
            <w:r w:rsidR="00350755">
              <w:rPr>
                <w:noProof/>
                <w:webHidden/>
              </w:rPr>
              <w:tab/>
            </w:r>
            <w:r w:rsidR="00350755">
              <w:rPr>
                <w:noProof/>
                <w:webHidden/>
              </w:rPr>
              <w:fldChar w:fldCharType="begin"/>
            </w:r>
            <w:r w:rsidR="00350755">
              <w:rPr>
                <w:noProof/>
                <w:webHidden/>
              </w:rPr>
              <w:instrText xml:space="preserve"> PAGEREF _Toc47965715 \h </w:instrText>
            </w:r>
            <w:r w:rsidR="00350755">
              <w:rPr>
                <w:noProof/>
                <w:webHidden/>
              </w:rPr>
            </w:r>
            <w:r w:rsidR="00350755">
              <w:rPr>
                <w:noProof/>
                <w:webHidden/>
              </w:rPr>
              <w:fldChar w:fldCharType="separate"/>
            </w:r>
            <w:r w:rsidR="00350755">
              <w:rPr>
                <w:noProof/>
                <w:webHidden/>
              </w:rPr>
              <w:t>8</w:t>
            </w:r>
            <w:r w:rsidR="00350755">
              <w:rPr>
                <w:noProof/>
                <w:webHidden/>
              </w:rPr>
              <w:fldChar w:fldCharType="end"/>
            </w:r>
          </w:hyperlink>
        </w:p>
        <w:p w14:paraId="415A1734" w14:textId="685E56CE" w:rsidR="00350755" w:rsidRDefault="00FD2C46">
          <w:pPr>
            <w:pStyle w:val="21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965716" w:history="1">
            <w:r w:rsidR="00350755" w:rsidRPr="00273B32">
              <w:rPr>
                <w:rStyle w:val="af"/>
                <w:rFonts w:ascii="微软雅黑" w:hAnsi="微软雅黑"/>
                <w:noProof/>
              </w:rPr>
              <w:t>2.4.</w:t>
            </w:r>
            <w:r w:rsidR="00350755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350755" w:rsidRPr="00273B32">
              <w:rPr>
                <w:rStyle w:val="af"/>
                <w:rFonts w:ascii="微软雅黑" w:hAnsi="微软雅黑"/>
                <w:noProof/>
              </w:rPr>
              <w:t>系统范围</w:t>
            </w:r>
            <w:r w:rsidR="00350755">
              <w:rPr>
                <w:noProof/>
                <w:webHidden/>
              </w:rPr>
              <w:tab/>
            </w:r>
            <w:r w:rsidR="00350755">
              <w:rPr>
                <w:noProof/>
                <w:webHidden/>
              </w:rPr>
              <w:fldChar w:fldCharType="begin"/>
            </w:r>
            <w:r w:rsidR="00350755">
              <w:rPr>
                <w:noProof/>
                <w:webHidden/>
              </w:rPr>
              <w:instrText xml:space="preserve"> PAGEREF _Toc47965716 \h </w:instrText>
            </w:r>
            <w:r w:rsidR="00350755">
              <w:rPr>
                <w:noProof/>
                <w:webHidden/>
              </w:rPr>
            </w:r>
            <w:r w:rsidR="00350755">
              <w:rPr>
                <w:noProof/>
                <w:webHidden/>
              </w:rPr>
              <w:fldChar w:fldCharType="separate"/>
            </w:r>
            <w:r w:rsidR="00350755">
              <w:rPr>
                <w:noProof/>
                <w:webHidden/>
              </w:rPr>
              <w:t>11</w:t>
            </w:r>
            <w:r w:rsidR="00350755">
              <w:rPr>
                <w:noProof/>
                <w:webHidden/>
              </w:rPr>
              <w:fldChar w:fldCharType="end"/>
            </w:r>
          </w:hyperlink>
        </w:p>
        <w:p w14:paraId="3838F205" w14:textId="6D087B87" w:rsidR="00350755" w:rsidRDefault="00FD2C46">
          <w:pPr>
            <w:pStyle w:val="11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965717" w:history="1">
            <w:r w:rsidR="00350755" w:rsidRPr="00273B32">
              <w:rPr>
                <w:rStyle w:val="af"/>
                <w:rFonts w:ascii="微软雅黑" w:hAnsi="微软雅黑"/>
                <w:noProof/>
              </w:rPr>
              <w:t>3.</w:t>
            </w:r>
            <w:r w:rsidR="00350755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350755" w:rsidRPr="00273B32">
              <w:rPr>
                <w:rStyle w:val="af"/>
                <w:rFonts w:ascii="微软雅黑" w:hAnsi="微软雅黑"/>
                <w:noProof/>
              </w:rPr>
              <w:t>业务流程</w:t>
            </w:r>
            <w:r w:rsidR="00350755">
              <w:rPr>
                <w:noProof/>
                <w:webHidden/>
              </w:rPr>
              <w:tab/>
            </w:r>
            <w:r w:rsidR="00350755">
              <w:rPr>
                <w:noProof/>
                <w:webHidden/>
              </w:rPr>
              <w:fldChar w:fldCharType="begin"/>
            </w:r>
            <w:r w:rsidR="00350755">
              <w:rPr>
                <w:noProof/>
                <w:webHidden/>
              </w:rPr>
              <w:instrText xml:space="preserve"> PAGEREF _Toc47965717 \h </w:instrText>
            </w:r>
            <w:r w:rsidR="00350755">
              <w:rPr>
                <w:noProof/>
                <w:webHidden/>
              </w:rPr>
            </w:r>
            <w:r w:rsidR="00350755">
              <w:rPr>
                <w:noProof/>
                <w:webHidden/>
              </w:rPr>
              <w:fldChar w:fldCharType="separate"/>
            </w:r>
            <w:r w:rsidR="00350755">
              <w:rPr>
                <w:noProof/>
                <w:webHidden/>
              </w:rPr>
              <w:t>11</w:t>
            </w:r>
            <w:r w:rsidR="00350755">
              <w:rPr>
                <w:noProof/>
                <w:webHidden/>
              </w:rPr>
              <w:fldChar w:fldCharType="end"/>
            </w:r>
          </w:hyperlink>
        </w:p>
        <w:p w14:paraId="7BA97245" w14:textId="0C62A6B7" w:rsidR="00350755" w:rsidRDefault="00FD2C46">
          <w:pPr>
            <w:pStyle w:val="21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965718" w:history="1">
            <w:r w:rsidR="00350755" w:rsidRPr="00273B32">
              <w:rPr>
                <w:rStyle w:val="af"/>
                <w:rFonts w:ascii="微软雅黑" w:hAnsi="微软雅黑"/>
                <w:noProof/>
              </w:rPr>
              <w:t>3.1.</w:t>
            </w:r>
            <w:r w:rsidR="00350755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350755" w:rsidRPr="00273B32">
              <w:rPr>
                <w:rStyle w:val="af"/>
                <w:rFonts w:ascii="微软雅黑" w:hAnsi="微软雅黑"/>
                <w:noProof/>
              </w:rPr>
              <w:t>流程图</w:t>
            </w:r>
            <w:r w:rsidR="00350755">
              <w:rPr>
                <w:noProof/>
                <w:webHidden/>
              </w:rPr>
              <w:tab/>
            </w:r>
            <w:r w:rsidR="00350755">
              <w:rPr>
                <w:noProof/>
                <w:webHidden/>
              </w:rPr>
              <w:fldChar w:fldCharType="begin"/>
            </w:r>
            <w:r w:rsidR="00350755">
              <w:rPr>
                <w:noProof/>
                <w:webHidden/>
              </w:rPr>
              <w:instrText xml:space="preserve"> PAGEREF _Toc47965718 \h </w:instrText>
            </w:r>
            <w:r w:rsidR="00350755">
              <w:rPr>
                <w:noProof/>
                <w:webHidden/>
              </w:rPr>
            </w:r>
            <w:r w:rsidR="00350755">
              <w:rPr>
                <w:noProof/>
                <w:webHidden/>
              </w:rPr>
              <w:fldChar w:fldCharType="separate"/>
            </w:r>
            <w:r w:rsidR="00350755">
              <w:rPr>
                <w:noProof/>
                <w:webHidden/>
              </w:rPr>
              <w:t>11</w:t>
            </w:r>
            <w:r w:rsidR="00350755">
              <w:rPr>
                <w:noProof/>
                <w:webHidden/>
              </w:rPr>
              <w:fldChar w:fldCharType="end"/>
            </w:r>
          </w:hyperlink>
        </w:p>
        <w:p w14:paraId="2E91B3B5" w14:textId="6253B230" w:rsidR="00350755" w:rsidRDefault="00FD2C46">
          <w:pPr>
            <w:pStyle w:val="21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965719" w:history="1">
            <w:r w:rsidR="00350755" w:rsidRPr="00273B32">
              <w:rPr>
                <w:rStyle w:val="af"/>
                <w:rFonts w:ascii="微软雅黑" w:hAnsi="微软雅黑"/>
                <w:noProof/>
              </w:rPr>
              <w:t>3.2.</w:t>
            </w:r>
            <w:r w:rsidR="00350755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350755" w:rsidRPr="00273B32">
              <w:rPr>
                <w:rStyle w:val="af"/>
                <w:rFonts w:ascii="微软雅黑" w:hAnsi="微软雅黑"/>
                <w:noProof/>
              </w:rPr>
              <w:t>流程图</w:t>
            </w:r>
            <w:r w:rsidR="00350755">
              <w:rPr>
                <w:noProof/>
                <w:webHidden/>
              </w:rPr>
              <w:tab/>
            </w:r>
            <w:r w:rsidR="00350755">
              <w:rPr>
                <w:noProof/>
                <w:webHidden/>
              </w:rPr>
              <w:fldChar w:fldCharType="begin"/>
            </w:r>
            <w:r w:rsidR="00350755">
              <w:rPr>
                <w:noProof/>
                <w:webHidden/>
              </w:rPr>
              <w:instrText xml:space="preserve"> PAGEREF _Toc47965719 \h </w:instrText>
            </w:r>
            <w:r w:rsidR="00350755">
              <w:rPr>
                <w:noProof/>
                <w:webHidden/>
              </w:rPr>
            </w:r>
            <w:r w:rsidR="00350755">
              <w:rPr>
                <w:noProof/>
                <w:webHidden/>
              </w:rPr>
              <w:fldChar w:fldCharType="separate"/>
            </w:r>
            <w:r w:rsidR="00350755">
              <w:rPr>
                <w:noProof/>
                <w:webHidden/>
              </w:rPr>
              <w:t>11</w:t>
            </w:r>
            <w:r w:rsidR="00350755">
              <w:rPr>
                <w:noProof/>
                <w:webHidden/>
              </w:rPr>
              <w:fldChar w:fldCharType="end"/>
            </w:r>
          </w:hyperlink>
        </w:p>
        <w:p w14:paraId="26A7FD4C" w14:textId="4DDF524E" w:rsidR="00350755" w:rsidRDefault="00FD2C46">
          <w:pPr>
            <w:pStyle w:val="11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965720" w:history="1">
            <w:r w:rsidR="00350755" w:rsidRPr="00273B32">
              <w:rPr>
                <w:rStyle w:val="af"/>
                <w:rFonts w:ascii="微软雅黑" w:hAnsi="微软雅黑"/>
                <w:noProof/>
              </w:rPr>
              <w:t>4.</w:t>
            </w:r>
            <w:r w:rsidR="00350755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350755" w:rsidRPr="00273B32">
              <w:rPr>
                <w:rStyle w:val="af"/>
                <w:rFonts w:ascii="微软雅黑" w:hAnsi="微软雅黑"/>
                <w:noProof/>
              </w:rPr>
              <w:t>预期收益ROI</w:t>
            </w:r>
            <w:r w:rsidR="00350755">
              <w:rPr>
                <w:noProof/>
                <w:webHidden/>
              </w:rPr>
              <w:tab/>
            </w:r>
            <w:r w:rsidR="00350755">
              <w:rPr>
                <w:noProof/>
                <w:webHidden/>
              </w:rPr>
              <w:fldChar w:fldCharType="begin"/>
            </w:r>
            <w:r w:rsidR="00350755">
              <w:rPr>
                <w:noProof/>
                <w:webHidden/>
              </w:rPr>
              <w:instrText xml:space="preserve"> PAGEREF _Toc47965720 \h </w:instrText>
            </w:r>
            <w:r w:rsidR="00350755">
              <w:rPr>
                <w:noProof/>
                <w:webHidden/>
              </w:rPr>
            </w:r>
            <w:r w:rsidR="00350755">
              <w:rPr>
                <w:noProof/>
                <w:webHidden/>
              </w:rPr>
              <w:fldChar w:fldCharType="separate"/>
            </w:r>
            <w:r w:rsidR="00350755">
              <w:rPr>
                <w:noProof/>
                <w:webHidden/>
              </w:rPr>
              <w:t>11</w:t>
            </w:r>
            <w:r w:rsidR="00350755">
              <w:rPr>
                <w:noProof/>
                <w:webHidden/>
              </w:rPr>
              <w:fldChar w:fldCharType="end"/>
            </w:r>
          </w:hyperlink>
        </w:p>
        <w:p w14:paraId="15AD1E95" w14:textId="37820A02" w:rsidR="00350755" w:rsidRDefault="00FD2C46">
          <w:pPr>
            <w:pStyle w:val="21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965721" w:history="1">
            <w:r w:rsidR="00350755" w:rsidRPr="00273B32">
              <w:rPr>
                <w:rStyle w:val="af"/>
                <w:noProof/>
              </w:rPr>
              <w:t>4.1.</w:t>
            </w:r>
            <w:r w:rsidR="00350755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350755" w:rsidRPr="00273B32">
              <w:rPr>
                <w:rStyle w:val="af"/>
                <w:noProof/>
              </w:rPr>
              <w:t>任务完成情况真实有效</w:t>
            </w:r>
            <w:r w:rsidR="00350755">
              <w:rPr>
                <w:noProof/>
                <w:webHidden/>
              </w:rPr>
              <w:tab/>
            </w:r>
            <w:r w:rsidR="00350755">
              <w:rPr>
                <w:noProof/>
                <w:webHidden/>
              </w:rPr>
              <w:fldChar w:fldCharType="begin"/>
            </w:r>
            <w:r w:rsidR="00350755">
              <w:rPr>
                <w:noProof/>
                <w:webHidden/>
              </w:rPr>
              <w:instrText xml:space="preserve"> PAGEREF _Toc47965721 \h </w:instrText>
            </w:r>
            <w:r w:rsidR="00350755">
              <w:rPr>
                <w:noProof/>
                <w:webHidden/>
              </w:rPr>
            </w:r>
            <w:r w:rsidR="00350755">
              <w:rPr>
                <w:noProof/>
                <w:webHidden/>
              </w:rPr>
              <w:fldChar w:fldCharType="separate"/>
            </w:r>
            <w:r w:rsidR="00350755">
              <w:rPr>
                <w:noProof/>
                <w:webHidden/>
              </w:rPr>
              <w:t>11</w:t>
            </w:r>
            <w:r w:rsidR="00350755">
              <w:rPr>
                <w:noProof/>
                <w:webHidden/>
              </w:rPr>
              <w:fldChar w:fldCharType="end"/>
            </w:r>
          </w:hyperlink>
        </w:p>
        <w:p w14:paraId="2D7B0908" w14:textId="7EF490F1" w:rsidR="00350755" w:rsidRDefault="00FD2C46">
          <w:pPr>
            <w:pStyle w:val="21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965722" w:history="1">
            <w:r w:rsidR="00350755" w:rsidRPr="00273B32">
              <w:rPr>
                <w:rStyle w:val="af"/>
                <w:noProof/>
              </w:rPr>
              <w:t>4.2.</w:t>
            </w:r>
            <w:r w:rsidR="00350755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350755" w:rsidRPr="00273B32">
              <w:rPr>
                <w:rStyle w:val="af"/>
                <w:noProof/>
              </w:rPr>
              <w:t>财务支出真实有效</w:t>
            </w:r>
            <w:r w:rsidR="00350755">
              <w:rPr>
                <w:noProof/>
                <w:webHidden/>
              </w:rPr>
              <w:tab/>
            </w:r>
            <w:r w:rsidR="00350755">
              <w:rPr>
                <w:noProof/>
                <w:webHidden/>
              </w:rPr>
              <w:fldChar w:fldCharType="begin"/>
            </w:r>
            <w:r w:rsidR="00350755">
              <w:rPr>
                <w:noProof/>
                <w:webHidden/>
              </w:rPr>
              <w:instrText xml:space="preserve"> PAGEREF _Toc47965722 \h </w:instrText>
            </w:r>
            <w:r w:rsidR="00350755">
              <w:rPr>
                <w:noProof/>
                <w:webHidden/>
              </w:rPr>
            </w:r>
            <w:r w:rsidR="00350755">
              <w:rPr>
                <w:noProof/>
                <w:webHidden/>
              </w:rPr>
              <w:fldChar w:fldCharType="separate"/>
            </w:r>
            <w:r w:rsidR="00350755">
              <w:rPr>
                <w:noProof/>
                <w:webHidden/>
              </w:rPr>
              <w:t>12</w:t>
            </w:r>
            <w:r w:rsidR="00350755">
              <w:rPr>
                <w:noProof/>
                <w:webHidden/>
              </w:rPr>
              <w:fldChar w:fldCharType="end"/>
            </w:r>
          </w:hyperlink>
        </w:p>
        <w:p w14:paraId="641635A5" w14:textId="3D77041F" w:rsidR="00350755" w:rsidRDefault="00FD2C46">
          <w:pPr>
            <w:pStyle w:val="11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965723" w:history="1">
            <w:r w:rsidR="00350755" w:rsidRPr="00273B32">
              <w:rPr>
                <w:rStyle w:val="af"/>
                <w:noProof/>
              </w:rPr>
              <w:t>5.</w:t>
            </w:r>
            <w:r w:rsidR="00350755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350755" w:rsidRPr="00273B32">
              <w:rPr>
                <w:rStyle w:val="af"/>
                <w:noProof/>
              </w:rPr>
              <w:t>问题记录</w:t>
            </w:r>
            <w:r w:rsidR="00350755">
              <w:rPr>
                <w:noProof/>
                <w:webHidden/>
              </w:rPr>
              <w:tab/>
            </w:r>
            <w:r w:rsidR="00350755">
              <w:rPr>
                <w:noProof/>
                <w:webHidden/>
              </w:rPr>
              <w:fldChar w:fldCharType="begin"/>
            </w:r>
            <w:r w:rsidR="00350755">
              <w:rPr>
                <w:noProof/>
                <w:webHidden/>
              </w:rPr>
              <w:instrText xml:space="preserve"> PAGEREF _Toc47965723 \h </w:instrText>
            </w:r>
            <w:r w:rsidR="00350755">
              <w:rPr>
                <w:noProof/>
                <w:webHidden/>
              </w:rPr>
            </w:r>
            <w:r w:rsidR="00350755">
              <w:rPr>
                <w:noProof/>
                <w:webHidden/>
              </w:rPr>
              <w:fldChar w:fldCharType="separate"/>
            </w:r>
            <w:r w:rsidR="00350755">
              <w:rPr>
                <w:noProof/>
                <w:webHidden/>
              </w:rPr>
              <w:t>12</w:t>
            </w:r>
            <w:r w:rsidR="00350755">
              <w:rPr>
                <w:noProof/>
                <w:webHidden/>
              </w:rPr>
              <w:fldChar w:fldCharType="end"/>
            </w:r>
          </w:hyperlink>
        </w:p>
        <w:p w14:paraId="1BC03E45" w14:textId="0508F672" w:rsidR="003B4575" w:rsidRDefault="003B4575">
          <w:r w:rsidRPr="003B4575">
            <w:rPr>
              <w:rFonts w:ascii="微软雅黑" w:hAnsi="微软雅黑"/>
              <w:b/>
              <w:bCs/>
              <w:lang w:val="zh-CN"/>
            </w:rPr>
            <w:fldChar w:fldCharType="end"/>
          </w:r>
        </w:p>
      </w:sdtContent>
    </w:sdt>
    <w:p w14:paraId="3921A42D" w14:textId="77777777" w:rsidR="00E775B8" w:rsidRPr="00A906ED" w:rsidRDefault="00E775B8" w:rsidP="00427B5E">
      <w:pPr>
        <w:rPr>
          <w:rFonts w:ascii="微软雅黑" w:hAnsi="微软雅黑"/>
        </w:rPr>
        <w:sectPr w:rsidR="00E775B8" w:rsidRPr="00A906ED" w:rsidSect="00443DFB">
          <w:headerReference w:type="default" r:id="rId10"/>
          <w:pgSz w:w="11906" w:h="16838"/>
          <w:pgMar w:top="1440" w:right="1080" w:bottom="1440" w:left="1080" w:header="851" w:footer="709" w:gutter="0"/>
          <w:cols w:space="425"/>
          <w:docGrid w:type="lines" w:linePitch="312"/>
        </w:sectPr>
      </w:pPr>
    </w:p>
    <w:p w14:paraId="5AA41449" w14:textId="77777777" w:rsidR="001001A8" w:rsidRPr="00A906ED" w:rsidRDefault="001001A8" w:rsidP="00443DFB">
      <w:pPr>
        <w:rPr>
          <w:rFonts w:ascii="微软雅黑" w:hAnsi="微软雅黑"/>
        </w:rPr>
      </w:pPr>
    </w:p>
    <w:p w14:paraId="63AB085D" w14:textId="77777777" w:rsidR="00E775B8" w:rsidRPr="00A906ED" w:rsidRDefault="00E775B8" w:rsidP="00E775B8">
      <w:pPr>
        <w:pStyle w:val="1"/>
        <w:rPr>
          <w:rFonts w:ascii="微软雅黑" w:hAnsi="微软雅黑"/>
        </w:rPr>
      </w:pPr>
      <w:bookmarkStart w:id="2" w:name="_Toc449024048"/>
      <w:bookmarkStart w:id="3" w:name="_Toc47965702"/>
      <w:r w:rsidRPr="00A906ED">
        <w:rPr>
          <w:rFonts w:ascii="微软雅黑" w:hAnsi="微软雅黑" w:hint="eastAsia"/>
        </w:rPr>
        <w:t>概述</w:t>
      </w:r>
      <w:bookmarkEnd w:id="2"/>
      <w:bookmarkEnd w:id="3"/>
    </w:p>
    <w:p w14:paraId="336CBB71" w14:textId="77777777" w:rsidR="00D91703" w:rsidRPr="00AE61F5" w:rsidRDefault="00042257" w:rsidP="00D91703">
      <w:pPr>
        <w:pStyle w:val="2"/>
        <w:rPr>
          <w:rFonts w:ascii="微软雅黑" w:hAnsi="微软雅黑"/>
        </w:rPr>
      </w:pPr>
      <w:bookmarkStart w:id="4" w:name="_Toc449024049"/>
      <w:bookmarkStart w:id="5" w:name="_Toc47965703"/>
      <w:r w:rsidRPr="00A906ED">
        <w:rPr>
          <w:rFonts w:ascii="微软雅黑" w:hAnsi="微软雅黑" w:hint="eastAsia"/>
        </w:rPr>
        <w:t>业务</w:t>
      </w:r>
      <w:r w:rsidR="00F71112" w:rsidRPr="00A906ED">
        <w:rPr>
          <w:rFonts w:ascii="微软雅黑" w:hAnsi="微软雅黑" w:hint="eastAsia"/>
        </w:rPr>
        <w:t>背景</w:t>
      </w:r>
      <w:bookmarkEnd w:id="4"/>
      <w:bookmarkEnd w:id="5"/>
    </w:p>
    <w:p w14:paraId="32B0A8B3" w14:textId="10B4A6B3" w:rsidR="00015276" w:rsidRDefault="007B226F" w:rsidP="002714E5">
      <w:pPr>
        <w:pStyle w:val="3"/>
      </w:pPr>
      <w:bookmarkStart w:id="6" w:name="_Toc47965704"/>
      <w:r>
        <w:rPr>
          <w:rFonts w:hint="eastAsia"/>
        </w:rPr>
        <w:t>系统</w:t>
      </w:r>
      <w:r w:rsidR="00015276">
        <w:rPr>
          <w:rFonts w:hint="eastAsia"/>
        </w:rPr>
        <w:t>定位</w:t>
      </w:r>
      <w:bookmarkEnd w:id="6"/>
    </w:p>
    <w:p w14:paraId="60E7E5FC" w14:textId="7F447541" w:rsidR="000550CE" w:rsidRDefault="001301DD" w:rsidP="000550CE">
      <w:pPr>
        <w:ind w:left="720" w:firstLineChars="200" w:firstLine="420"/>
      </w:pPr>
      <w:proofErr w:type="gramStart"/>
      <w:r>
        <w:rPr>
          <w:rFonts w:hint="eastAsia"/>
        </w:rPr>
        <w:t>靠谱用车</w:t>
      </w:r>
      <w:proofErr w:type="gramEnd"/>
      <w:r>
        <w:rPr>
          <w:rFonts w:hint="eastAsia"/>
        </w:rPr>
        <w:t>平台为我司期望</w:t>
      </w:r>
      <w:r w:rsidR="000550CE">
        <w:rPr>
          <w:rFonts w:hint="eastAsia"/>
        </w:rPr>
        <w:t>开发</w:t>
      </w:r>
      <w:r>
        <w:rPr>
          <w:rFonts w:hint="eastAsia"/>
        </w:rPr>
        <w:t>的</w:t>
      </w:r>
      <w:r w:rsidR="000550CE">
        <w:rPr>
          <w:rFonts w:hint="eastAsia"/>
        </w:rPr>
        <w:t>一个</w:t>
      </w:r>
      <w:r w:rsidR="000550CE">
        <w:rPr>
          <w:rFonts w:hint="eastAsia"/>
        </w:rPr>
        <w:t>B</w:t>
      </w:r>
      <w:r w:rsidR="000550CE">
        <w:t>2B</w:t>
      </w:r>
      <w:r w:rsidR="000550CE">
        <w:rPr>
          <w:rFonts w:hint="eastAsia"/>
        </w:rPr>
        <w:t>平台，</w:t>
      </w:r>
      <w:r w:rsidR="00015276">
        <w:rPr>
          <w:rFonts w:hint="eastAsia"/>
        </w:rPr>
        <w:t>定位为解决甲方</w:t>
      </w:r>
      <w:r w:rsidR="000550CE">
        <w:rPr>
          <w:rFonts w:hint="eastAsia"/>
        </w:rPr>
        <w:t>、乙方、</w:t>
      </w:r>
      <w:r w:rsidR="007B226F">
        <w:rPr>
          <w:rFonts w:hint="eastAsia"/>
        </w:rPr>
        <w:t>丙</w:t>
      </w:r>
      <w:r w:rsidR="00015276">
        <w:rPr>
          <w:rFonts w:hint="eastAsia"/>
        </w:rPr>
        <w:t>方的线下业务，将业务信息化、规范化、数字化。</w:t>
      </w:r>
      <w:r w:rsidR="007B226F" w:rsidRPr="007B226F">
        <w:rPr>
          <w:rFonts w:hint="eastAsia"/>
        </w:rPr>
        <w:t>当前的</w:t>
      </w:r>
      <w:r w:rsidR="007B226F">
        <w:rPr>
          <w:rFonts w:hint="eastAsia"/>
        </w:rPr>
        <w:t>行业现状，</w:t>
      </w:r>
      <w:r w:rsidR="000550CE">
        <w:rPr>
          <w:rFonts w:hint="eastAsia"/>
        </w:rPr>
        <w:t>甲乙丙</w:t>
      </w:r>
      <w:r w:rsidR="007B226F" w:rsidRPr="007B226F">
        <w:rPr>
          <w:rFonts w:hint="eastAsia"/>
        </w:rPr>
        <w:t>方</w:t>
      </w:r>
      <w:r w:rsidR="000550CE">
        <w:rPr>
          <w:rFonts w:hint="eastAsia"/>
        </w:rPr>
        <w:t>均</w:t>
      </w:r>
      <w:r w:rsidR="007B226F" w:rsidRPr="007B226F">
        <w:rPr>
          <w:rFonts w:hint="eastAsia"/>
        </w:rPr>
        <w:t>是传统的线下业务，或者</w:t>
      </w:r>
      <w:r w:rsidR="000550CE">
        <w:rPr>
          <w:rFonts w:hint="eastAsia"/>
        </w:rPr>
        <w:t>部分乙方有较少功能的</w:t>
      </w:r>
      <w:r w:rsidR="007B226F" w:rsidRPr="007B226F">
        <w:rPr>
          <w:rFonts w:hint="eastAsia"/>
        </w:rPr>
        <w:t>线上平台业务</w:t>
      </w:r>
      <w:r w:rsidR="000550CE">
        <w:rPr>
          <w:rFonts w:hint="eastAsia"/>
        </w:rPr>
        <w:t>，因此，我们的目标是建设一个在行业内有较强竞争力的、功能完善的线上平台，不仅给甲方提供服务，也可以为乙方提供平台服务。</w:t>
      </w:r>
    </w:p>
    <w:p w14:paraId="29E2B304" w14:textId="1DDFAFB6" w:rsidR="002714E5" w:rsidRDefault="007012C7" w:rsidP="00015276">
      <w:pPr>
        <w:pStyle w:val="3"/>
      </w:pPr>
      <w:bookmarkStart w:id="7" w:name="_Toc47965705"/>
      <w:r>
        <w:rPr>
          <w:rFonts w:hint="eastAsia"/>
        </w:rPr>
        <w:t>公司</w:t>
      </w:r>
      <w:r w:rsidR="002714E5">
        <w:rPr>
          <w:rFonts w:hint="eastAsia"/>
        </w:rPr>
        <w:t>定义</w:t>
      </w:r>
      <w:bookmarkEnd w:id="7"/>
    </w:p>
    <w:p w14:paraId="17FC1E28" w14:textId="718596FD" w:rsidR="002714E5" w:rsidRDefault="002714E5" w:rsidP="00EA13A3">
      <w:pPr>
        <w:pStyle w:val="ad"/>
        <w:numPr>
          <w:ilvl w:val="2"/>
          <w:numId w:val="34"/>
        </w:numPr>
        <w:ind w:firstLineChars="0"/>
      </w:pPr>
      <w:r>
        <w:rPr>
          <w:rFonts w:hint="eastAsia"/>
        </w:rPr>
        <w:t>甲方公司，</w:t>
      </w:r>
      <w:r w:rsidR="00015276">
        <w:rPr>
          <w:rFonts w:hint="eastAsia"/>
        </w:rPr>
        <w:t>上游</w:t>
      </w:r>
      <w:r w:rsidR="00015276">
        <w:rPr>
          <w:rFonts w:hint="eastAsia"/>
        </w:rPr>
        <w:t>B</w:t>
      </w:r>
      <w:r w:rsidR="00015276">
        <w:rPr>
          <w:rFonts w:hint="eastAsia"/>
        </w:rPr>
        <w:t>端，</w:t>
      </w:r>
      <w:r>
        <w:rPr>
          <w:rFonts w:hint="eastAsia"/>
        </w:rPr>
        <w:t>指最终</w:t>
      </w:r>
      <w:r w:rsidR="000550CE">
        <w:rPr>
          <w:rFonts w:hint="eastAsia"/>
        </w:rPr>
        <w:t>付费</w:t>
      </w:r>
      <w:r>
        <w:rPr>
          <w:rFonts w:hint="eastAsia"/>
        </w:rPr>
        <w:t>的客户公司，比如华为、中兴</w:t>
      </w:r>
      <w:r w:rsidR="007012C7">
        <w:rPr>
          <w:rFonts w:hint="eastAsia"/>
        </w:rPr>
        <w:t>、移动、联调</w:t>
      </w:r>
      <w:r>
        <w:rPr>
          <w:rFonts w:hint="eastAsia"/>
        </w:rPr>
        <w:t>等企业。</w:t>
      </w:r>
    </w:p>
    <w:p w14:paraId="42452571" w14:textId="5DB8A2E1" w:rsidR="00CE1FEB" w:rsidRDefault="002714E5" w:rsidP="00EA13A3">
      <w:pPr>
        <w:pStyle w:val="ad"/>
        <w:numPr>
          <w:ilvl w:val="2"/>
          <w:numId w:val="34"/>
        </w:numPr>
        <w:ind w:firstLineChars="0"/>
      </w:pPr>
      <w:r>
        <w:rPr>
          <w:rFonts w:hint="eastAsia"/>
        </w:rPr>
        <w:t>乙方公司，</w:t>
      </w:r>
      <w:r w:rsidR="007012C7">
        <w:rPr>
          <w:rFonts w:hint="eastAsia"/>
        </w:rPr>
        <w:t>下游</w:t>
      </w:r>
      <w:r w:rsidR="007012C7">
        <w:rPr>
          <w:rFonts w:hint="eastAsia"/>
        </w:rPr>
        <w:t>B</w:t>
      </w:r>
      <w:r w:rsidR="00CE1FEB">
        <w:rPr>
          <w:rFonts w:hint="eastAsia"/>
        </w:rPr>
        <w:t>端</w:t>
      </w:r>
      <w:r w:rsidR="007012C7">
        <w:rPr>
          <w:rFonts w:hint="eastAsia"/>
        </w:rPr>
        <w:t>，</w:t>
      </w:r>
      <w:r w:rsidR="000550CE" w:rsidRPr="000550CE">
        <w:rPr>
          <w:rFonts w:hint="eastAsia"/>
        </w:rPr>
        <w:t>为甲方提供基站、线路等建设、运维服务工作</w:t>
      </w:r>
      <w:r w:rsidR="000550CE">
        <w:rPr>
          <w:rFonts w:hint="eastAsia"/>
        </w:rPr>
        <w:t>，</w:t>
      </w:r>
      <w:r w:rsidR="000550CE" w:rsidRPr="000550CE">
        <w:rPr>
          <w:rFonts w:hint="eastAsia"/>
        </w:rPr>
        <w:t>例如高信达。</w:t>
      </w:r>
      <w:r w:rsidR="000550CE">
        <w:rPr>
          <w:rFonts w:hint="eastAsia"/>
        </w:rPr>
        <w:t>工程师</w:t>
      </w:r>
      <w:r w:rsidR="00CE1FEB">
        <w:rPr>
          <w:rFonts w:hint="eastAsia"/>
        </w:rPr>
        <w:t>包含</w:t>
      </w:r>
      <w:r w:rsidR="000550CE">
        <w:rPr>
          <w:rFonts w:hint="eastAsia"/>
        </w:rPr>
        <w:t>：</w:t>
      </w:r>
    </w:p>
    <w:p w14:paraId="0DE48D2E" w14:textId="77777777" w:rsidR="00CE1FEB" w:rsidRDefault="000550CE" w:rsidP="0036788E">
      <w:pPr>
        <w:pStyle w:val="ad"/>
        <w:numPr>
          <w:ilvl w:val="3"/>
          <w:numId w:val="37"/>
        </w:numPr>
        <w:ind w:firstLineChars="0"/>
      </w:pPr>
      <w:r>
        <w:rPr>
          <w:rFonts w:hint="eastAsia"/>
        </w:rPr>
        <w:t>乙方工程师：乙方员工，直接委派工作。</w:t>
      </w:r>
    </w:p>
    <w:p w14:paraId="796281D8" w14:textId="71BA29DA" w:rsidR="000550CE" w:rsidRDefault="000550CE" w:rsidP="0036788E">
      <w:pPr>
        <w:pStyle w:val="ad"/>
        <w:numPr>
          <w:ilvl w:val="3"/>
          <w:numId w:val="37"/>
        </w:numPr>
        <w:ind w:firstLineChars="0"/>
      </w:pPr>
      <w:r>
        <w:rPr>
          <w:rFonts w:hint="eastAsia"/>
        </w:rPr>
        <w:t>第三方工程师：甲方授权的工程师，委派工作时需要项目组确认。（可以线下完成）</w:t>
      </w:r>
    </w:p>
    <w:p w14:paraId="613F0E7E" w14:textId="4B1BD8F5" w:rsidR="00CE1FEB" w:rsidRDefault="002714E5" w:rsidP="00EA13A3">
      <w:pPr>
        <w:pStyle w:val="ad"/>
        <w:numPr>
          <w:ilvl w:val="2"/>
          <w:numId w:val="34"/>
        </w:numPr>
        <w:ind w:firstLineChars="0"/>
      </w:pPr>
      <w:r>
        <w:rPr>
          <w:rFonts w:hint="eastAsia"/>
        </w:rPr>
        <w:t>丙方公司，</w:t>
      </w:r>
      <w:r w:rsidR="007B226F">
        <w:rPr>
          <w:rFonts w:hint="eastAsia"/>
        </w:rPr>
        <w:t>下游</w:t>
      </w:r>
      <w:r w:rsidR="007B226F">
        <w:rPr>
          <w:rFonts w:hint="eastAsia"/>
        </w:rPr>
        <w:t>B</w:t>
      </w:r>
      <w:r w:rsidR="000550CE">
        <w:rPr>
          <w:rFonts w:hint="eastAsia"/>
        </w:rPr>
        <w:t>端。</w:t>
      </w:r>
      <w:r w:rsidR="00CE1FEB">
        <w:rPr>
          <w:rFonts w:hint="eastAsia"/>
        </w:rPr>
        <w:t>为乙方运</w:t>
      </w:r>
      <w:proofErr w:type="gramStart"/>
      <w:r w:rsidR="00CE1FEB">
        <w:rPr>
          <w:rFonts w:hint="eastAsia"/>
        </w:rPr>
        <w:t>维工作</w:t>
      </w:r>
      <w:proofErr w:type="gramEnd"/>
      <w:r w:rsidR="00CE1FEB">
        <w:rPr>
          <w:rFonts w:hint="eastAsia"/>
        </w:rPr>
        <w:t>提供</w:t>
      </w:r>
      <w:r w:rsidR="000550CE">
        <w:rPr>
          <w:rFonts w:hint="eastAsia"/>
        </w:rPr>
        <w:t>租车公司</w:t>
      </w:r>
      <w:r w:rsidR="00CE1FEB">
        <w:rPr>
          <w:rFonts w:hint="eastAsia"/>
        </w:rPr>
        <w:t>，即卧龙岗公司。车辆提供有两种方式：</w:t>
      </w:r>
    </w:p>
    <w:p w14:paraId="0484936F" w14:textId="583E01F2" w:rsidR="00CE1FEB" w:rsidRDefault="00A070FB" w:rsidP="0036788E">
      <w:pPr>
        <w:pStyle w:val="ad"/>
        <w:numPr>
          <w:ilvl w:val="3"/>
          <w:numId w:val="38"/>
        </w:numPr>
        <w:ind w:firstLineChars="0"/>
      </w:pPr>
      <w:r>
        <w:rPr>
          <w:rFonts w:hint="eastAsia"/>
        </w:rPr>
        <w:t>其他</w:t>
      </w:r>
      <w:r w:rsidR="000550CE">
        <w:rPr>
          <w:rFonts w:hint="eastAsia"/>
        </w:rPr>
        <w:t>租车公司，提供车辆和司机。委派车辆时需要租车公司确认（可以线下完成），与卧龙岗公司签订租车合同。</w:t>
      </w:r>
    </w:p>
    <w:p w14:paraId="71D3D4B4" w14:textId="6D62E75D" w:rsidR="002714E5" w:rsidRDefault="000550CE" w:rsidP="0036788E">
      <w:pPr>
        <w:pStyle w:val="ad"/>
        <w:numPr>
          <w:ilvl w:val="3"/>
          <w:numId w:val="38"/>
        </w:numPr>
        <w:ind w:firstLineChars="0"/>
      </w:pPr>
      <w:r>
        <w:rPr>
          <w:rFonts w:hint="eastAsia"/>
        </w:rPr>
        <w:t>个人司机：提供汽车及司机，直接提供租车服务。</w:t>
      </w:r>
      <w:r w:rsidR="00CE1FEB">
        <w:rPr>
          <w:rFonts w:hint="eastAsia"/>
        </w:rPr>
        <w:t>与</w:t>
      </w:r>
      <w:r>
        <w:rPr>
          <w:rFonts w:hint="eastAsia"/>
        </w:rPr>
        <w:t>天津卧龙岗公司</w:t>
      </w:r>
      <w:r w:rsidR="00CE1FEB">
        <w:rPr>
          <w:rFonts w:hint="eastAsia"/>
        </w:rPr>
        <w:t>签订劳务合同</w:t>
      </w:r>
      <w:r>
        <w:rPr>
          <w:rFonts w:hint="eastAsia"/>
        </w:rPr>
        <w:t>。</w:t>
      </w:r>
    </w:p>
    <w:p w14:paraId="0652C929" w14:textId="4B614AEC" w:rsidR="00945147" w:rsidRDefault="00945147" w:rsidP="00945147">
      <w:pPr>
        <w:pStyle w:val="ad"/>
        <w:numPr>
          <w:ilvl w:val="2"/>
          <w:numId w:val="34"/>
        </w:numPr>
        <w:ind w:firstLineChars="0"/>
      </w:pPr>
      <w:r>
        <w:rPr>
          <w:rFonts w:hint="eastAsia"/>
        </w:rPr>
        <w:t>丁方公司，</w:t>
      </w:r>
      <w:r>
        <w:rPr>
          <w:rFonts w:hint="eastAsia"/>
        </w:rPr>
        <w:t>N</w:t>
      </w:r>
      <w:r>
        <w:rPr>
          <w:rFonts w:hint="eastAsia"/>
        </w:rPr>
        <w:t>多租车公司。</w:t>
      </w:r>
    </w:p>
    <w:p w14:paraId="4D8FC9B3" w14:textId="4DFAF43A" w:rsidR="007012C7" w:rsidRDefault="007012C7" w:rsidP="002714E5">
      <w:pPr>
        <w:pStyle w:val="3"/>
      </w:pPr>
      <w:bookmarkStart w:id="8" w:name="_Toc47965706"/>
      <w:r>
        <w:rPr>
          <w:rFonts w:hint="eastAsia"/>
        </w:rPr>
        <w:lastRenderedPageBreak/>
        <w:t>用户定义</w:t>
      </w:r>
      <w:bookmarkEnd w:id="8"/>
    </w:p>
    <w:p w14:paraId="2F782A1E" w14:textId="15E75022" w:rsidR="007012C7" w:rsidRDefault="007012C7" w:rsidP="007012C7">
      <w:pPr>
        <w:pStyle w:val="ad"/>
        <w:numPr>
          <w:ilvl w:val="0"/>
          <w:numId w:val="31"/>
        </w:numPr>
        <w:ind w:firstLineChars="0"/>
      </w:pPr>
      <w:r>
        <w:rPr>
          <w:rFonts w:hint="eastAsia"/>
        </w:rPr>
        <w:t>甲方管理员，创建项目，分派给乙方。</w:t>
      </w:r>
    </w:p>
    <w:p w14:paraId="65F9F41A" w14:textId="6FBC25FC" w:rsidR="007012C7" w:rsidRDefault="007012C7" w:rsidP="007012C7">
      <w:pPr>
        <w:pStyle w:val="ad"/>
        <w:numPr>
          <w:ilvl w:val="0"/>
          <w:numId w:val="31"/>
        </w:numPr>
        <w:ind w:firstLineChars="0"/>
      </w:pPr>
      <w:r>
        <w:rPr>
          <w:rFonts w:hint="eastAsia"/>
        </w:rPr>
        <w:t>乙方管理员，</w:t>
      </w:r>
      <w:r w:rsidR="00CE1FEB">
        <w:rPr>
          <w:rFonts w:hint="eastAsia"/>
        </w:rPr>
        <w:t>可以创建项目，也可以将甲方创建的</w:t>
      </w:r>
      <w:r>
        <w:rPr>
          <w:rFonts w:hint="eastAsia"/>
        </w:rPr>
        <w:t>项目拆解为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任务，安排工程师与司机完成。</w:t>
      </w:r>
    </w:p>
    <w:p w14:paraId="6A19FD7D" w14:textId="404C15E1" w:rsidR="001301DD" w:rsidRDefault="001301DD" w:rsidP="007012C7">
      <w:pPr>
        <w:pStyle w:val="ad"/>
        <w:numPr>
          <w:ilvl w:val="0"/>
          <w:numId w:val="31"/>
        </w:numPr>
        <w:ind w:firstLineChars="0"/>
      </w:pPr>
      <w:r>
        <w:rPr>
          <w:rFonts w:hint="eastAsia"/>
        </w:rPr>
        <w:t>乙方工程师，接到任务，与司机组队，共同完成任务。</w:t>
      </w:r>
    </w:p>
    <w:p w14:paraId="03CC21D9" w14:textId="374CC3E1" w:rsidR="001301DD" w:rsidRDefault="00CE1FEB" w:rsidP="007012C7">
      <w:pPr>
        <w:pStyle w:val="ad"/>
        <w:numPr>
          <w:ilvl w:val="0"/>
          <w:numId w:val="31"/>
        </w:numPr>
        <w:ind w:firstLineChars="0"/>
      </w:pPr>
      <w:r>
        <w:rPr>
          <w:rFonts w:hint="eastAsia"/>
        </w:rPr>
        <w:t>丙方</w:t>
      </w:r>
      <w:r w:rsidR="001301DD">
        <w:rPr>
          <w:rFonts w:hint="eastAsia"/>
        </w:rPr>
        <w:t>司机，接到任务，与工程师组队，共同完成任务。</w:t>
      </w:r>
    </w:p>
    <w:p w14:paraId="25E8A210" w14:textId="29FCFDFE" w:rsidR="001301DD" w:rsidRDefault="001301DD" w:rsidP="007012C7">
      <w:pPr>
        <w:pStyle w:val="ad"/>
        <w:numPr>
          <w:ilvl w:val="0"/>
          <w:numId w:val="31"/>
        </w:numPr>
        <w:ind w:firstLineChars="0"/>
      </w:pPr>
      <w:r>
        <w:rPr>
          <w:rFonts w:hint="eastAsia"/>
        </w:rPr>
        <w:t>甲方审计员，查询项目数据报表，导出</w:t>
      </w:r>
      <w:r>
        <w:rPr>
          <w:rFonts w:hint="eastAsia"/>
        </w:rPr>
        <w:t>excel</w:t>
      </w:r>
      <w:r>
        <w:rPr>
          <w:rFonts w:hint="eastAsia"/>
        </w:rPr>
        <w:t>报表。</w:t>
      </w:r>
    </w:p>
    <w:p w14:paraId="69A8C805" w14:textId="379F2EBB" w:rsidR="001301DD" w:rsidRDefault="001301DD" w:rsidP="007012C7">
      <w:pPr>
        <w:pStyle w:val="ad"/>
        <w:numPr>
          <w:ilvl w:val="0"/>
          <w:numId w:val="31"/>
        </w:numPr>
        <w:ind w:firstLineChars="0"/>
      </w:pPr>
      <w:r>
        <w:rPr>
          <w:rFonts w:hint="eastAsia"/>
        </w:rPr>
        <w:t>乙方审计员，审计每个任务的完成状态，财务数据情况，审核通过则进入统计。审计不通过，可选择异常情况调查，返回</w:t>
      </w:r>
      <w:proofErr w:type="gramStart"/>
      <w:r>
        <w:rPr>
          <w:rFonts w:hint="eastAsia"/>
        </w:rPr>
        <w:t>值司机</w:t>
      </w:r>
      <w:proofErr w:type="gramEnd"/>
      <w:r>
        <w:rPr>
          <w:rFonts w:hint="eastAsia"/>
        </w:rPr>
        <w:t>或工程师，由司机或工程师填写原因后，填报返回审计员进行二次审核。</w:t>
      </w:r>
    </w:p>
    <w:p w14:paraId="70D08E80" w14:textId="60A3AB3B" w:rsidR="001301DD" w:rsidRPr="007012C7" w:rsidRDefault="001301DD" w:rsidP="007012C7">
      <w:pPr>
        <w:pStyle w:val="ad"/>
        <w:numPr>
          <w:ilvl w:val="0"/>
          <w:numId w:val="31"/>
        </w:numPr>
        <w:ind w:firstLineChars="0"/>
      </w:pPr>
      <w:r>
        <w:rPr>
          <w:rFonts w:hint="eastAsia"/>
        </w:rPr>
        <w:t>系统管理员，为本系统的后台管理人员或开发人员，拥有全部权限。</w:t>
      </w:r>
    </w:p>
    <w:p w14:paraId="690321C0" w14:textId="032D6534" w:rsidR="000550CE" w:rsidRDefault="001301DD" w:rsidP="002714E5">
      <w:pPr>
        <w:pStyle w:val="3"/>
      </w:pPr>
      <w:bookmarkStart w:id="9" w:name="_Toc47965707"/>
      <w:r>
        <w:rPr>
          <w:rFonts w:hint="eastAsia"/>
        </w:rPr>
        <w:t>我司</w:t>
      </w:r>
      <w:r w:rsidR="000550CE">
        <w:rPr>
          <w:rFonts w:hint="eastAsia"/>
        </w:rPr>
        <w:t>现状</w:t>
      </w:r>
      <w:bookmarkEnd w:id="9"/>
    </w:p>
    <w:p w14:paraId="5CFF6618" w14:textId="07C5A8D7" w:rsidR="000550CE" w:rsidRDefault="000550CE" w:rsidP="000550CE">
      <w:pPr>
        <w:ind w:left="720" w:firstLineChars="200" w:firstLine="420"/>
      </w:pPr>
      <w:r>
        <w:rPr>
          <w:rFonts w:hint="eastAsia"/>
        </w:rPr>
        <w:t>乙方给甲方提供的服务中，工程师需要租用车辆来完成服务工作。乙方提供车辆使用的报表给甲方，确认无误后，甲方</w:t>
      </w:r>
      <w:r w:rsidR="001301DD">
        <w:rPr>
          <w:rFonts w:hint="eastAsia"/>
        </w:rPr>
        <w:t>线下</w:t>
      </w:r>
      <w:r>
        <w:rPr>
          <w:rFonts w:hint="eastAsia"/>
        </w:rPr>
        <w:t>付费给乙方。乙方根据报表付费</w:t>
      </w:r>
      <w:r w:rsidR="001301DD">
        <w:rPr>
          <w:rFonts w:hint="eastAsia"/>
        </w:rPr>
        <w:t>我司</w:t>
      </w:r>
      <w:r>
        <w:rPr>
          <w:rFonts w:hint="eastAsia"/>
        </w:rPr>
        <w:t>。</w:t>
      </w:r>
      <w:r w:rsidR="001301DD">
        <w:rPr>
          <w:rFonts w:hint="eastAsia"/>
        </w:rPr>
        <w:t>我司</w:t>
      </w:r>
      <w:r>
        <w:rPr>
          <w:rFonts w:hint="eastAsia"/>
        </w:rPr>
        <w:t>根据报表付费给租车公司或个人司机。</w:t>
      </w:r>
    </w:p>
    <w:p w14:paraId="4CFC94F0" w14:textId="77777777" w:rsidR="000550CE" w:rsidRDefault="000550CE" w:rsidP="000550CE">
      <w:pPr>
        <w:ind w:left="720" w:firstLineChars="200" w:firstLine="420"/>
      </w:pPr>
      <w:r>
        <w:rPr>
          <w:rFonts w:hint="eastAsia"/>
        </w:rPr>
        <w:t>针对上述用车业务场景，当前乙方有两种情况。</w:t>
      </w:r>
    </w:p>
    <w:p w14:paraId="10EA9C73" w14:textId="4C3FA3CE" w:rsidR="000550CE" w:rsidRDefault="000550CE" w:rsidP="000550CE">
      <w:pPr>
        <w:pStyle w:val="ad"/>
        <w:numPr>
          <w:ilvl w:val="0"/>
          <w:numId w:val="30"/>
        </w:numPr>
        <w:ind w:firstLineChars="0"/>
      </w:pPr>
      <w:r>
        <w:rPr>
          <w:rFonts w:hint="eastAsia"/>
        </w:rPr>
        <w:t>没有系统支持，所有的用车过程均为人工线下完成，存在过多的业务及生产安全漏洞。</w:t>
      </w:r>
    </w:p>
    <w:p w14:paraId="467DAD8C" w14:textId="2C3D7EF2" w:rsidR="000550CE" w:rsidRDefault="000550CE" w:rsidP="000550CE">
      <w:pPr>
        <w:pStyle w:val="ad"/>
        <w:numPr>
          <w:ilvl w:val="0"/>
          <w:numId w:val="30"/>
        </w:numPr>
        <w:ind w:firstLineChars="0"/>
      </w:pPr>
      <w:r>
        <w:rPr>
          <w:rFonts w:hint="eastAsia"/>
        </w:rPr>
        <w:t>有系统支持，用车过程部分为线上完成，准确度一般。</w:t>
      </w:r>
    </w:p>
    <w:p w14:paraId="2E6113F2" w14:textId="140AFAF7" w:rsidR="000550CE" w:rsidRDefault="000550CE" w:rsidP="000550CE">
      <w:pPr>
        <w:ind w:left="720" w:firstLineChars="200" w:firstLine="420"/>
      </w:pPr>
      <w:r>
        <w:rPr>
          <w:rFonts w:hint="eastAsia"/>
        </w:rPr>
        <w:t>上述两种情况均是站在乙方的角度看待这个问题，存在</w:t>
      </w:r>
      <w:r w:rsidR="001301DD">
        <w:rPr>
          <w:rFonts w:hint="eastAsia"/>
        </w:rPr>
        <w:t>报表</w:t>
      </w:r>
      <w:r>
        <w:rPr>
          <w:rFonts w:hint="eastAsia"/>
        </w:rPr>
        <w:t>不对甲方开放，导致甲方对用车过程不可知，最终报表不信任的情况。</w:t>
      </w:r>
    </w:p>
    <w:p w14:paraId="29D70888" w14:textId="33D336B2" w:rsidR="000550CE" w:rsidRPr="000550CE" w:rsidRDefault="000550CE" w:rsidP="000550CE">
      <w:pPr>
        <w:ind w:left="720" w:firstLineChars="200" w:firstLine="420"/>
      </w:pPr>
      <w:proofErr w:type="gramStart"/>
      <w:r>
        <w:rPr>
          <w:rFonts w:hint="eastAsia"/>
        </w:rPr>
        <w:t>靠谱用车</w:t>
      </w:r>
      <w:proofErr w:type="gramEnd"/>
      <w:r>
        <w:rPr>
          <w:rFonts w:hint="eastAsia"/>
        </w:rPr>
        <w:t>系统的宗旨是为甲乙双方建立一个高效的桥梁，确保乙方为甲方提供用车服务过程是高效、透明、安全可靠的。</w:t>
      </w:r>
    </w:p>
    <w:p w14:paraId="135FBF7C" w14:textId="469F1D75" w:rsidR="002714E5" w:rsidRPr="002714E5" w:rsidRDefault="002714E5" w:rsidP="002714E5">
      <w:pPr>
        <w:pStyle w:val="3"/>
      </w:pPr>
      <w:bookmarkStart w:id="10" w:name="_Toc47965708"/>
      <w:r>
        <w:rPr>
          <w:rFonts w:hint="eastAsia"/>
        </w:rPr>
        <w:lastRenderedPageBreak/>
        <w:t>业务</w:t>
      </w:r>
      <w:r w:rsidR="00EA13A3">
        <w:rPr>
          <w:rFonts w:hint="eastAsia"/>
        </w:rPr>
        <w:t>目标</w:t>
      </w:r>
      <w:bookmarkEnd w:id="10"/>
    </w:p>
    <w:p w14:paraId="030F45D8" w14:textId="57473C46" w:rsidR="00AC5174" w:rsidRDefault="00304CF0" w:rsidP="00EA13A3">
      <w:pPr>
        <w:ind w:left="720"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目前</w:t>
      </w:r>
      <w:r w:rsidR="002714E5">
        <w:rPr>
          <w:rFonts w:ascii="微软雅黑" w:hAnsi="微软雅黑" w:hint="eastAsia"/>
        </w:rPr>
        <w:t>乙方</w:t>
      </w:r>
      <w:r w:rsidR="00AC5174">
        <w:rPr>
          <w:rFonts w:ascii="微软雅黑" w:hAnsi="微软雅黑" w:hint="eastAsia"/>
        </w:rPr>
        <w:t>公司</w:t>
      </w:r>
      <w:r>
        <w:rPr>
          <w:rFonts w:ascii="微软雅黑" w:hAnsi="微软雅黑" w:hint="eastAsia"/>
        </w:rPr>
        <w:t>（这里</w:t>
      </w:r>
      <w:proofErr w:type="gramStart"/>
      <w:r>
        <w:rPr>
          <w:rFonts w:ascii="微软雅黑" w:hAnsi="微软雅黑" w:hint="eastAsia"/>
        </w:rPr>
        <w:t>指很多</w:t>
      </w:r>
      <w:proofErr w:type="gramEnd"/>
      <w:r>
        <w:rPr>
          <w:rFonts w:ascii="微软雅黑" w:hAnsi="微软雅黑" w:hint="eastAsia"/>
        </w:rPr>
        <w:t>同业务类型公司，有几十家）</w:t>
      </w:r>
      <w:r w:rsidR="00AC5174">
        <w:rPr>
          <w:rFonts w:ascii="微软雅黑" w:hAnsi="微软雅黑" w:hint="eastAsia"/>
        </w:rPr>
        <w:t>为华为、中兴、通讯运营商等客户提供通讯基站、线路、设备等进行安装、调试、运维等服务工作，在过程中需要使用车辆（带司机）对服务工作进行支持。</w:t>
      </w:r>
    </w:p>
    <w:p w14:paraId="413A5846" w14:textId="7AB49992" w:rsidR="00304CF0" w:rsidRDefault="00EA13A3" w:rsidP="00EA13A3">
      <w:pPr>
        <w:ind w:left="720"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乙方</w:t>
      </w:r>
      <w:r w:rsidR="00304CF0">
        <w:rPr>
          <w:rFonts w:ascii="微软雅黑" w:hAnsi="微软雅黑" w:hint="eastAsia"/>
        </w:rPr>
        <w:t>公司有两种情况：</w:t>
      </w:r>
    </w:p>
    <w:p w14:paraId="5E691A29" w14:textId="58BC1DCD" w:rsidR="00304CF0" w:rsidRDefault="00304CF0" w:rsidP="00EA13A3">
      <w:pPr>
        <w:pStyle w:val="ad"/>
        <w:numPr>
          <w:ilvl w:val="0"/>
          <w:numId w:val="32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没有系统支持，所有的用车过程均为人工线下完成，存在过多的业务及生产安全漏洞。</w:t>
      </w:r>
    </w:p>
    <w:p w14:paraId="43D029A0" w14:textId="3B3B743F" w:rsidR="00304CF0" w:rsidRPr="00CE0F44" w:rsidRDefault="00304CF0" w:rsidP="00EA13A3">
      <w:pPr>
        <w:pStyle w:val="ad"/>
        <w:numPr>
          <w:ilvl w:val="0"/>
          <w:numId w:val="32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有系统支持，用车过程部分为线上完成，准确度一般，而且不对华为、中兴、通讯运营商等最终客户开放。</w:t>
      </w:r>
    </w:p>
    <w:p w14:paraId="7DE22943" w14:textId="345CF14B" w:rsidR="00304CF0" w:rsidRDefault="00EA13A3" w:rsidP="00EA13A3">
      <w:pPr>
        <w:ind w:left="720"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因此，</w:t>
      </w:r>
      <w:proofErr w:type="gramStart"/>
      <w:r w:rsidR="00304CF0">
        <w:rPr>
          <w:rFonts w:ascii="微软雅黑" w:hAnsi="微软雅黑" w:hint="eastAsia"/>
        </w:rPr>
        <w:t>靠谱用车</w:t>
      </w:r>
      <w:proofErr w:type="gramEnd"/>
      <w:r w:rsidR="00304CF0">
        <w:rPr>
          <w:rFonts w:ascii="微软雅黑" w:hAnsi="微软雅黑" w:hint="eastAsia"/>
        </w:rPr>
        <w:t>系统，</w:t>
      </w:r>
      <w:r w:rsidR="003813B7" w:rsidRPr="003813B7">
        <w:rPr>
          <w:rFonts w:ascii="微软雅黑" w:hAnsi="微软雅黑" w:hint="eastAsia"/>
        </w:rPr>
        <w:t>主要的业务</w:t>
      </w:r>
      <w:r w:rsidR="000727A9">
        <w:rPr>
          <w:rFonts w:ascii="微软雅黑" w:hAnsi="微软雅黑" w:hint="eastAsia"/>
        </w:rPr>
        <w:t>目标：</w:t>
      </w:r>
    </w:p>
    <w:p w14:paraId="750F4801" w14:textId="33B2C8B1" w:rsidR="00304CF0" w:rsidRDefault="00304CF0" w:rsidP="00EA13A3">
      <w:pPr>
        <w:pStyle w:val="ad"/>
        <w:numPr>
          <w:ilvl w:val="0"/>
          <w:numId w:val="3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以最终客户</w:t>
      </w:r>
      <w:r w:rsidR="00EA13A3">
        <w:rPr>
          <w:rFonts w:ascii="微软雅黑" w:hAnsi="微软雅黑" w:hint="eastAsia"/>
        </w:rPr>
        <w:t>（即甲方）</w:t>
      </w:r>
      <w:r>
        <w:rPr>
          <w:rFonts w:ascii="微软雅黑" w:hAnsi="微软雅黑" w:hint="eastAsia"/>
        </w:rPr>
        <w:t>的需求为出发点，满足他们的业务需求。</w:t>
      </w:r>
    </w:p>
    <w:p w14:paraId="6D5FA7DA" w14:textId="578FC442" w:rsidR="008D4624" w:rsidRDefault="00304CF0" w:rsidP="00EA13A3">
      <w:pPr>
        <w:pStyle w:val="ad"/>
        <w:numPr>
          <w:ilvl w:val="0"/>
          <w:numId w:val="3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接入服务方</w:t>
      </w:r>
      <w:r w:rsidR="00EA13A3">
        <w:rPr>
          <w:rFonts w:ascii="微软雅黑" w:hAnsi="微软雅黑" w:hint="eastAsia"/>
        </w:rPr>
        <w:t>即乙方</w:t>
      </w:r>
      <w:r>
        <w:rPr>
          <w:rFonts w:ascii="微软雅黑" w:hAnsi="微软雅黑" w:hint="eastAsia"/>
        </w:rPr>
        <w:t>公司，在满足</w:t>
      </w:r>
      <w:r w:rsidR="00EA13A3">
        <w:rPr>
          <w:rFonts w:ascii="微软雅黑" w:hAnsi="微软雅黑" w:hint="eastAsia"/>
        </w:rPr>
        <w:t>乙方业务的</w:t>
      </w:r>
      <w:r>
        <w:rPr>
          <w:rFonts w:ascii="微软雅黑" w:hAnsi="微软雅黑" w:hint="eastAsia"/>
        </w:rPr>
        <w:t>基础上，为</w:t>
      </w:r>
      <w:r w:rsidR="00EA13A3">
        <w:rPr>
          <w:rFonts w:ascii="微软雅黑" w:hAnsi="微软雅黑" w:hint="eastAsia"/>
        </w:rPr>
        <w:t>甲方</w:t>
      </w:r>
      <w:r>
        <w:rPr>
          <w:rFonts w:ascii="微软雅黑" w:hAnsi="微软雅黑" w:hint="eastAsia"/>
        </w:rPr>
        <w:t>提供简便</w:t>
      </w:r>
      <w:r w:rsidR="00EA13A3">
        <w:rPr>
          <w:rFonts w:ascii="微软雅黑" w:hAnsi="微软雅黑" w:hint="eastAsia"/>
        </w:rPr>
        <w:t>、</w:t>
      </w:r>
      <w:r>
        <w:rPr>
          <w:rFonts w:ascii="微软雅黑" w:hAnsi="微软雅黑" w:hint="eastAsia"/>
        </w:rPr>
        <w:t>快捷的系统支持，</w:t>
      </w:r>
      <w:r w:rsidR="000727A9" w:rsidRPr="009620E7">
        <w:rPr>
          <w:rFonts w:ascii="微软雅黑" w:hAnsi="微软雅黑" w:hint="eastAsia"/>
        </w:rPr>
        <w:t>帮助</w:t>
      </w:r>
      <w:r w:rsidR="00EA13A3">
        <w:rPr>
          <w:rFonts w:ascii="微软雅黑" w:hAnsi="微软雅黑" w:hint="eastAsia"/>
        </w:rPr>
        <w:t>甲乙双方</w:t>
      </w:r>
      <w:r w:rsidR="000727A9" w:rsidRPr="009620E7">
        <w:rPr>
          <w:rFonts w:ascii="微软雅黑" w:hAnsi="微软雅黑" w:hint="eastAsia"/>
        </w:rPr>
        <w:t>规范</w:t>
      </w:r>
      <w:r w:rsidR="008D4624" w:rsidRPr="009620E7">
        <w:rPr>
          <w:rFonts w:ascii="微软雅黑" w:hAnsi="微软雅黑" w:hint="eastAsia"/>
        </w:rPr>
        <w:t>派单任务、规范车辆路线、规范工程师用车问题等，提高数据的准确性，有效实现用车的规范管理。</w:t>
      </w:r>
    </w:p>
    <w:p w14:paraId="1678837F" w14:textId="28C63F15" w:rsidR="00304CF0" w:rsidRDefault="00304CF0" w:rsidP="00EA13A3">
      <w:pPr>
        <w:pStyle w:val="ad"/>
        <w:numPr>
          <w:ilvl w:val="0"/>
          <w:numId w:val="3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接入</w:t>
      </w:r>
      <w:r w:rsidR="00897328">
        <w:rPr>
          <w:rFonts w:ascii="微软雅黑" w:hAnsi="微软雅黑" w:hint="eastAsia"/>
        </w:rPr>
        <w:t>乙</w:t>
      </w:r>
      <w:r w:rsidR="00EA13A3">
        <w:rPr>
          <w:rFonts w:ascii="微软雅黑" w:hAnsi="微软雅黑" w:hint="eastAsia"/>
        </w:rPr>
        <w:t>方</w:t>
      </w:r>
      <w:r>
        <w:rPr>
          <w:rFonts w:ascii="微软雅黑" w:hAnsi="微软雅黑" w:hint="eastAsia"/>
        </w:rPr>
        <w:t>工程师，</w:t>
      </w:r>
      <w:r w:rsidR="007628F0">
        <w:rPr>
          <w:rFonts w:ascii="微软雅黑" w:hAnsi="微软雅黑" w:hint="eastAsia"/>
        </w:rPr>
        <w:t>为</w:t>
      </w:r>
      <w:r w:rsidR="00CE0F44">
        <w:rPr>
          <w:rFonts w:ascii="微软雅黑" w:hAnsi="微软雅黑" w:hint="eastAsia"/>
        </w:rPr>
        <w:t>工程师便捷的记录用车过程。</w:t>
      </w:r>
    </w:p>
    <w:p w14:paraId="1440376C" w14:textId="576DECF3" w:rsidR="00414398" w:rsidRDefault="00414398" w:rsidP="00EA13A3">
      <w:pPr>
        <w:pStyle w:val="ad"/>
        <w:numPr>
          <w:ilvl w:val="0"/>
          <w:numId w:val="3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接入</w:t>
      </w:r>
      <w:r w:rsidR="00EA13A3">
        <w:rPr>
          <w:rFonts w:ascii="微软雅黑" w:hAnsi="微软雅黑" w:hint="eastAsia"/>
        </w:rPr>
        <w:t>丙方</w:t>
      </w:r>
      <w:r w:rsidR="007628F0">
        <w:rPr>
          <w:rFonts w:ascii="微软雅黑" w:hAnsi="微软雅黑" w:hint="eastAsia"/>
        </w:rPr>
        <w:t>租车方</w:t>
      </w:r>
      <w:r>
        <w:rPr>
          <w:rFonts w:ascii="微软雅黑" w:hAnsi="微软雅黑" w:hint="eastAsia"/>
        </w:rPr>
        <w:t>，</w:t>
      </w:r>
      <w:r w:rsidR="007628F0">
        <w:rPr>
          <w:rFonts w:ascii="微软雅黑" w:hAnsi="微软雅黑" w:hint="eastAsia"/>
        </w:rPr>
        <w:t>为租车公司便捷的记录用车过程。</w:t>
      </w:r>
    </w:p>
    <w:p w14:paraId="6B212F38" w14:textId="30746CF5" w:rsidR="00304CF0" w:rsidRPr="00520A74" w:rsidRDefault="00304CF0" w:rsidP="00EA13A3">
      <w:pPr>
        <w:pStyle w:val="ad"/>
        <w:numPr>
          <w:ilvl w:val="0"/>
          <w:numId w:val="3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接入</w:t>
      </w:r>
      <w:r w:rsidR="00EA13A3">
        <w:rPr>
          <w:rFonts w:ascii="微软雅黑" w:hAnsi="微软雅黑" w:hint="eastAsia"/>
        </w:rPr>
        <w:t>丙方</w:t>
      </w:r>
      <w:r>
        <w:rPr>
          <w:rFonts w:ascii="微软雅黑" w:hAnsi="微软雅黑" w:hint="eastAsia"/>
        </w:rPr>
        <w:t>司机</w:t>
      </w:r>
      <w:r w:rsidR="00CE0F44">
        <w:rPr>
          <w:rFonts w:ascii="微软雅黑" w:hAnsi="微软雅黑" w:hint="eastAsia"/>
        </w:rPr>
        <w:t>，</w:t>
      </w:r>
      <w:r w:rsidR="007628F0">
        <w:rPr>
          <w:rFonts w:ascii="微软雅黑" w:hAnsi="微软雅黑" w:hint="eastAsia"/>
        </w:rPr>
        <w:t>为</w:t>
      </w:r>
      <w:r w:rsidR="00CE0F44">
        <w:rPr>
          <w:rFonts w:ascii="微软雅黑" w:hAnsi="微软雅黑" w:hint="eastAsia"/>
        </w:rPr>
        <w:t>司机便捷的记录用车过程。</w:t>
      </w:r>
    </w:p>
    <w:p w14:paraId="09B7532E" w14:textId="525A3CD9" w:rsidR="008909F2" w:rsidRDefault="00945147" w:rsidP="00945147">
      <w:pPr>
        <w:pStyle w:val="3"/>
        <w:rPr>
          <w:rFonts w:ascii="微软雅黑" w:hAnsi="微软雅黑"/>
        </w:rPr>
      </w:pPr>
      <w:bookmarkStart w:id="11" w:name="_Toc47965709"/>
      <w:r>
        <w:rPr>
          <w:rFonts w:ascii="微软雅黑" w:hAnsi="微软雅黑" w:hint="eastAsia"/>
        </w:rPr>
        <w:t>业务限制</w:t>
      </w:r>
      <w:bookmarkEnd w:id="11"/>
    </w:p>
    <w:p w14:paraId="2DFB80A8" w14:textId="7C5AA8CB" w:rsidR="00945147" w:rsidRDefault="00945147" w:rsidP="00945147">
      <w:pPr>
        <w:pStyle w:val="ad"/>
        <w:numPr>
          <w:ilvl w:val="0"/>
          <w:numId w:val="40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为保障各方用户隐私，因此甲乙丙方只能看到具有线下合同的数据内容。</w:t>
      </w:r>
    </w:p>
    <w:p w14:paraId="3D0A60D8" w14:textId="61279DF0" w:rsidR="00945147" w:rsidRPr="009A77D6" w:rsidRDefault="00945147" w:rsidP="00945147">
      <w:pPr>
        <w:pStyle w:val="ad"/>
        <w:numPr>
          <w:ilvl w:val="0"/>
          <w:numId w:val="40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具体表现为，甲方与乙方有合同关系、乙方与丙方有合同关系，丙方与</w:t>
      </w:r>
      <w:r w:rsidR="00A66B5A">
        <w:rPr>
          <w:rFonts w:ascii="微软雅黑" w:hAnsi="微软雅黑" w:hint="eastAsia"/>
        </w:rPr>
        <w:t>丁方有合同关系，那么，甲方看到的所有内容，均为乙方的内容，而乙方的下游公司均显示为乙方的资源。同理，乙方能看到的所有内容，均为丙方的内容，而丙方的下游公司均显示为丙方资源。</w:t>
      </w:r>
    </w:p>
    <w:p w14:paraId="58FEBE49" w14:textId="77777777" w:rsidR="00F76A99" w:rsidRPr="00F76A99" w:rsidRDefault="008909F2" w:rsidP="008D4624">
      <w:pPr>
        <w:pStyle w:val="2"/>
      </w:pPr>
      <w:bookmarkStart w:id="12" w:name="_Toc47965710"/>
      <w:r>
        <w:rPr>
          <w:rFonts w:hint="eastAsia"/>
        </w:rPr>
        <w:lastRenderedPageBreak/>
        <w:t>业务</w:t>
      </w:r>
      <w:r w:rsidR="00F76A99">
        <w:rPr>
          <w:rFonts w:hint="eastAsia"/>
        </w:rPr>
        <w:t>现状</w:t>
      </w:r>
      <w:bookmarkEnd w:id="12"/>
    </w:p>
    <w:p w14:paraId="3FD6E7A9" w14:textId="32F13C05" w:rsidR="00AE365D" w:rsidRDefault="00CE0F44" w:rsidP="00AE365D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目前</w:t>
      </w:r>
      <w:r w:rsidR="00897328">
        <w:rPr>
          <w:rFonts w:ascii="微软雅黑" w:hAnsi="微软雅黑" w:hint="eastAsia"/>
        </w:rPr>
        <w:t>乙方</w:t>
      </w:r>
      <w:r w:rsidR="008909F2">
        <w:rPr>
          <w:rFonts w:ascii="微软雅黑" w:hAnsi="微软雅黑" w:hint="eastAsia"/>
        </w:rPr>
        <w:t>派发巡检任务，任务分2种场景：</w:t>
      </w:r>
    </w:p>
    <w:p w14:paraId="328222E0" w14:textId="165A17D3" w:rsidR="008909F2" w:rsidRDefault="008909F2" w:rsidP="00AE365D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场景A：</w:t>
      </w:r>
      <w:r w:rsidR="00F44E0B">
        <w:rPr>
          <w:rFonts w:ascii="微软雅黑" w:hAnsi="微软雅黑" w:hint="eastAsia"/>
        </w:rPr>
        <w:t>双人派单，</w:t>
      </w:r>
      <w:r>
        <w:rPr>
          <w:rFonts w:ascii="微软雅黑" w:hAnsi="微软雅黑" w:hint="eastAsia"/>
        </w:rPr>
        <w:t>管理员派单给司机、工程师，司机和工程师均为</w:t>
      </w:r>
      <w:r w:rsidR="00897328">
        <w:rPr>
          <w:rFonts w:ascii="微软雅黑" w:hAnsi="微软雅黑" w:hint="eastAsia"/>
        </w:rPr>
        <w:t>乙方</w:t>
      </w:r>
      <w:r>
        <w:rPr>
          <w:rFonts w:ascii="微软雅黑" w:hAnsi="微软雅黑" w:hint="eastAsia"/>
        </w:rPr>
        <w:t>公司现有人员，二人按照任务需求，到达巡检目的地，完成巡检目标，上报巡检内容、上报巡检费用，管理员收集、统计费用，定期结算。</w:t>
      </w:r>
    </w:p>
    <w:p w14:paraId="4580B51B" w14:textId="3EB4C89A" w:rsidR="009316C5" w:rsidRDefault="008909F2" w:rsidP="008909F2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场景B：</w:t>
      </w:r>
      <w:r w:rsidR="00F44E0B">
        <w:rPr>
          <w:rFonts w:ascii="微软雅黑" w:hAnsi="微软雅黑" w:hint="eastAsia"/>
        </w:rPr>
        <w:t>单人派单，</w:t>
      </w:r>
      <w:r w:rsidR="00F44E0B">
        <w:rPr>
          <w:rFonts w:hint="eastAsia"/>
        </w:rPr>
        <w:t>步骤与双人派单一致，不同的是，单人派单中，只需要分配司机，由各驻点派单管理员在项目管理端分配</w:t>
      </w:r>
      <w:r>
        <w:rPr>
          <w:rFonts w:ascii="微软雅黑" w:hAnsi="微软雅黑" w:hint="eastAsia"/>
        </w:rPr>
        <w:t>。</w:t>
      </w:r>
    </w:p>
    <w:p w14:paraId="75B09C74" w14:textId="77777777" w:rsidR="008909F2" w:rsidRPr="009620E7" w:rsidRDefault="008909F2" w:rsidP="008909F2">
      <w:pPr>
        <w:ind w:firstLine="420"/>
        <w:rPr>
          <w:rFonts w:ascii="微软雅黑" w:hAnsi="微软雅黑"/>
        </w:rPr>
      </w:pPr>
    </w:p>
    <w:p w14:paraId="136F1191" w14:textId="77777777" w:rsidR="00AE365D" w:rsidRDefault="00AE365D" w:rsidP="008D4624">
      <w:pPr>
        <w:pStyle w:val="2"/>
      </w:pPr>
      <w:bookmarkStart w:id="13" w:name="_Toc47965711"/>
      <w:r>
        <w:rPr>
          <w:rFonts w:hint="eastAsia"/>
        </w:rPr>
        <w:t>业务痛点</w:t>
      </w:r>
      <w:bookmarkEnd w:id="13"/>
    </w:p>
    <w:p w14:paraId="2701B23B" w14:textId="12816546" w:rsidR="00AE365D" w:rsidRDefault="008909F2" w:rsidP="002E5A3D">
      <w:pPr>
        <w:widowControl/>
        <w:numPr>
          <w:ilvl w:val="0"/>
          <w:numId w:val="20"/>
        </w:numPr>
        <w:spacing w:line="384" w:lineRule="auto"/>
        <w:rPr>
          <w:rFonts w:ascii="微软雅黑" w:hAnsi="微软雅黑"/>
        </w:rPr>
      </w:pPr>
      <w:r w:rsidRPr="008909F2">
        <w:rPr>
          <w:rFonts w:ascii="微软雅黑" w:hAnsi="微软雅黑" w:hint="eastAsia"/>
        </w:rPr>
        <w:t>司机</w:t>
      </w:r>
      <w:r w:rsidR="009E2F00">
        <w:rPr>
          <w:rFonts w:ascii="微软雅黑" w:hAnsi="微软雅黑" w:hint="eastAsia"/>
        </w:rPr>
        <w:t>和</w:t>
      </w:r>
      <w:r w:rsidRPr="008909F2">
        <w:rPr>
          <w:rFonts w:ascii="微软雅黑" w:hAnsi="微软雅黑" w:hint="eastAsia"/>
        </w:rPr>
        <w:t>工程师</w:t>
      </w:r>
      <w:r w:rsidR="009E2F00">
        <w:rPr>
          <w:rFonts w:ascii="微软雅黑" w:hAnsi="微软雅黑" w:hint="eastAsia"/>
        </w:rPr>
        <w:t>二人，</w:t>
      </w:r>
      <w:r w:rsidRPr="008909F2">
        <w:rPr>
          <w:rFonts w:ascii="微软雅黑" w:hAnsi="微软雅黑" w:hint="eastAsia"/>
        </w:rPr>
        <w:t>谎报</w:t>
      </w:r>
      <w:r w:rsidR="009E2F00">
        <w:rPr>
          <w:rFonts w:ascii="微软雅黑" w:hAnsi="微软雅黑" w:hint="eastAsia"/>
        </w:rPr>
        <w:t>或虚报</w:t>
      </w:r>
      <w:r w:rsidRPr="008909F2">
        <w:rPr>
          <w:rFonts w:ascii="微软雅黑" w:hAnsi="微软雅黑" w:hint="eastAsia"/>
        </w:rPr>
        <w:t>二人费用；</w:t>
      </w:r>
    </w:p>
    <w:p w14:paraId="071F5103" w14:textId="77777777" w:rsidR="009E2F00" w:rsidRPr="008909F2" w:rsidRDefault="009E2F00" w:rsidP="002E5A3D">
      <w:pPr>
        <w:widowControl/>
        <w:numPr>
          <w:ilvl w:val="0"/>
          <w:numId w:val="20"/>
        </w:numPr>
        <w:spacing w:line="384" w:lineRule="auto"/>
        <w:rPr>
          <w:rFonts w:ascii="微软雅黑" w:hAnsi="微软雅黑"/>
        </w:rPr>
      </w:pPr>
      <w:r w:rsidRPr="008909F2">
        <w:rPr>
          <w:rFonts w:ascii="微软雅黑" w:hAnsi="微软雅黑" w:hint="eastAsia"/>
        </w:rPr>
        <w:t>司机一人或工程师一人独自完成任务，谎报</w:t>
      </w:r>
      <w:r>
        <w:rPr>
          <w:rFonts w:ascii="微软雅黑" w:hAnsi="微软雅黑" w:hint="eastAsia"/>
        </w:rPr>
        <w:t>或虚报</w:t>
      </w:r>
      <w:r w:rsidRPr="008909F2">
        <w:rPr>
          <w:rFonts w:ascii="微软雅黑" w:hAnsi="微软雅黑" w:hint="eastAsia"/>
        </w:rPr>
        <w:t>二人费用；</w:t>
      </w:r>
    </w:p>
    <w:p w14:paraId="57738FD1" w14:textId="77777777" w:rsidR="00AE365D" w:rsidRDefault="008909F2" w:rsidP="002E5A3D">
      <w:pPr>
        <w:widowControl/>
        <w:numPr>
          <w:ilvl w:val="0"/>
          <w:numId w:val="20"/>
        </w:numPr>
        <w:spacing w:line="384" w:lineRule="auto"/>
        <w:rPr>
          <w:rFonts w:ascii="微软雅黑" w:hAnsi="微软雅黑"/>
        </w:rPr>
      </w:pPr>
      <w:r>
        <w:rPr>
          <w:rFonts w:ascii="微软雅黑" w:hAnsi="微软雅黑" w:hint="eastAsia"/>
        </w:rPr>
        <w:t>司机或工程师未使用规定车辆，在路途中出现事故等；</w:t>
      </w:r>
    </w:p>
    <w:p w14:paraId="076139D1" w14:textId="77777777" w:rsidR="00A069B1" w:rsidRPr="00A069B1" w:rsidRDefault="009E2F00" w:rsidP="00A069B1">
      <w:pPr>
        <w:widowControl/>
        <w:numPr>
          <w:ilvl w:val="0"/>
          <w:numId w:val="20"/>
        </w:numPr>
        <w:spacing w:line="384" w:lineRule="auto"/>
        <w:rPr>
          <w:rFonts w:ascii="微软雅黑" w:hAnsi="微软雅黑"/>
        </w:rPr>
      </w:pPr>
      <w:r>
        <w:rPr>
          <w:rFonts w:ascii="微软雅黑" w:hAnsi="微软雅黑" w:hint="eastAsia"/>
        </w:rPr>
        <w:t>司机一人或工程师一人未完成任务，谎报任务完成等；</w:t>
      </w:r>
    </w:p>
    <w:p w14:paraId="37F3C830" w14:textId="77777777" w:rsidR="00CB3DAB" w:rsidRPr="009E2F00" w:rsidRDefault="00CB3DAB" w:rsidP="0076473F">
      <w:pPr>
        <w:ind w:firstLine="420"/>
        <w:rPr>
          <w:rFonts w:ascii="微软雅黑" w:hAnsi="微软雅黑"/>
        </w:rPr>
      </w:pPr>
    </w:p>
    <w:p w14:paraId="1E53BB4C" w14:textId="77777777" w:rsidR="00725FE0" w:rsidRPr="008909F2" w:rsidRDefault="008909F2" w:rsidP="008909F2">
      <w:pPr>
        <w:pStyle w:val="1"/>
        <w:rPr>
          <w:rFonts w:ascii="微软雅黑" w:hAnsi="微软雅黑" w:cs="Arial Unicode MS"/>
        </w:rPr>
      </w:pPr>
      <w:bookmarkStart w:id="14" w:name="_Toc47965712"/>
      <w:r>
        <w:rPr>
          <w:rFonts w:ascii="微软雅黑" w:hAnsi="微软雅黑" w:cs="Arial Unicode MS" w:hint="eastAsia"/>
        </w:rPr>
        <w:t>系统目标</w:t>
      </w:r>
      <w:bookmarkEnd w:id="14"/>
    </w:p>
    <w:p w14:paraId="0D450EA1" w14:textId="0B4A94EE" w:rsidR="00D92CA8" w:rsidRDefault="00897328" w:rsidP="00CB3DAB">
      <w:pPr>
        <w:pStyle w:val="2"/>
        <w:rPr>
          <w:rFonts w:ascii="微软雅黑" w:hAnsi="微软雅黑" w:cs="Arial Unicode MS"/>
        </w:rPr>
      </w:pPr>
      <w:bookmarkStart w:id="15" w:name="_Toc47965713"/>
      <w:r>
        <w:rPr>
          <w:rFonts w:ascii="微软雅黑" w:hAnsi="微软雅黑" w:cs="Arial Unicode MS" w:hint="eastAsia"/>
        </w:rPr>
        <w:t>系统价值</w:t>
      </w:r>
      <w:bookmarkEnd w:id="15"/>
    </w:p>
    <w:p w14:paraId="2D4EFCEC" w14:textId="77777777" w:rsidR="002E5A3D" w:rsidRPr="002E5A3D" w:rsidRDefault="009E2F00" w:rsidP="002E5A3D">
      <w:pPr>
        <w:pStyle w:val="ad"/>
        <w:numPr>
          <w:ilvl w:val="0"/>
          <w:numId w:val="19"/>
        </w:numPr>
        <w:ind w:firstLineChars="0"/>
      </w:pPr>
      <w:r>
        <w:rPr>
          <w:rFonts w:hint="eastAsia"/>
        </w:rPr>
        <w:t>有效帮助企业实现业务</w:t>
      </w:r>
      <w:r w:rsidR="002E5A3D" w:rsidRPr="002E5A3D">
        <w:rPr>
          <w:rFonts w:hint="eastAsia"/>
        </w:rPr>
        <w:t>电子化</w:t>
      </w:r>
      <w:r>
        <w:rPr>
          <w:rFonts w:hint="eastAsia"/>
        </w:rPr>
        <w:t>，</w:t>
      </w:r>
      <w:r w:rsidR="002E5A3D" w:rsidRPr="002E5A3D">
        <w:rPr>
          <w:rFonts w:hint="eastAsia"/>
        </w:rPr>
        <w:t>规范化车辆</w:t>
      </w:r>
      <w:r>
        <w:rPr>
          <w:rFonts w:hint="eastAsia"/>
        </w:rPr>
        <w:t>使用及人员</w:t>
      </w:r>
      <w:r w:rsidR="002E5A3D" w:rsidRPr="002E5A3D">
        <w:rPr>
          <w:rFonts w:hint="eastAsia"/>
        </w:rPr>
        <w:t>管理</w:t>
      </w:r>
      <w:r>
        <w:rPr>
          <w:rFonts w:hint="eastAsia"/>
        </w:rPr>
        <w:t>。</w:t>
      </w:r>
    </w:p>
    <w:p w14:paraId="4A49B9AF" w14:textId="77777777" w:rsidR="002E5A3D" w:rsidRPr="002E5A3D" w:rsidRDefault="002E5A3D" w:rsidP="002E5A3D">
      <w:pPr>
        <w:pStyle w:val="ad"/>
        <w:numPr>
          <w:ilvl w:val="0"/>
          <w:numId w:val="19"/>
        </w:numPr>
        <w:ind w:firstLineChars="0"/>
      </w:pPr>
      <w:r w:rsidRPr="002E5A3D">
        <w:rPr>
          <w:rFonts w:hint="eastAsia"/>
        </w:rPr>
        <w:t>提高人员</w:t>
      </w:r>
      <w:r w:rsidR="009E2F00">
        <w:rPr>
          <w:rFonts w:hint="eastAsia"/>
        </w:rPr>
        <w:t>工作效</w:t>
      </w:r>
      <w:r w:rsidRPr="002E5A3D">
        <w:rPr>
          <w:rFonts w:hint="eastAsia"/>
        </w:rPr>
        <w:t>率，节</w:t>
      </w:r>
      <w:r w:rsidR="009E2F00">
        <w:rPr>
          <w:rFonts w:hint="eastAsia"/>
        </w:rPr>
        <w:t>约用车管理的时间、</w:t>
      </w:r>
      <w:r w:rsidRPr="002E5A3D">
        <w:rPr>
          <w:rFonts w:hint="eastAsia"/>
        </w:rPr>
        <w:t>降低管理成本</w:t>
      </w:r>
      <w:r w:rsidR="009E2F00">
        <w:rPr>
          <w:rFonts w:hint="eastAsia"/>
        </w:rPr>
        <w:t>。</w:t>
      </w:r>
    </w:p>
    <w:p w14:paraId="09654126" w14:textId="77777777" w:rsidR="002E5A3D" w:rsidRDefault="002E5A3D" w:rsidP="002E5A3D">
      <w:pPr>
        <w:pStyle w:val="ad"/>
        <w:numPr>
          <w:ilvl w:val="0"/>
          <w:numId w:val="19"/>
        </w:numPr>
        <w:ind w:firstLineChars="0"/>
      </w:pPr>
      <w:r w:rsidRPr="002E5A3D">
        <w:rPr>
          <w:rFonts w:hint="eastAsia"/>
        </w:rPr>
        <w:t>使企业的用车安全管理水平提升一个台阶</w:t>
      </w:r>
      <w:r w:rsidR="009E2F00">
        <w:rPr>
          <w:rFonts w:hint="eastAsia"/>
        </w:rPr>
        <w:t>，降低用车风险。</w:t>
      </w:r>
    </w:p>
    <w:p w14:paraId="0C8108BA" w14:textId="77777777" w:rsidR="00933E75" w:rsidRPr="00933E75" w:rsidRDefault="00933E75" w:rsidP="00933E75">
      <w:pPr>
        <w:pStyle w:val="2"/>
        <w:tabs>
          <w:tab w:val="left" w:pos="3686"/>
        </w:tabs>
        <w:rPr>
          <w:rFonts w:ascii="微软雅黑" w:hAnsi="微软雅黑"/>
        </w:rPr>
      </w:pPr>
      <w:bookmarkStart w:id="16" w:name="_Toc47965714"/>
      <w:bookmarkStart w:id="17" w:name="_Toc449024051"/>
      <w:r w:rsidRPr="00A906ED">
        <w:rPr>
          <w:rFonts w:ascii="微软雅黑" w:hAnsi="微软雅黑" w:hint="eastAsia"/>
        </w:rPr>
        <w:t>系统</w:t>
      </w:r>
      <w:r>
        <w:rPr>
          <w:rFonts w:ascii="微软雅黑" w:hAnsi="微软雅黑" w:hint="eastAsia"/>
        </w:rPr>
        <w:t>角色</w:t>
      </w:r>
      <w:bookmarkEnd w:id="16"/>
    </w:p>
    <w:p w14:paraId="647E37B6" w14:textId="14877C5E" w:rsidR="00897328" w:rsidRDefault="00897328" w:rsidP="00897328">
      <w:pPr>
        <w:pStyle w:val="ad"/>
        <w:numPr>
          <w:ilvl w:val="0"/>
          <w:numId w:val="35"/>
        </w:numPr>
        <w:ind w:firstLineChars="0"/>
      </w:pPr>
      <w:r>
        <w:rPr>
          <w:rFonts w:hint="eastAsia"/>
        </w:rPr>
        <w:t>甲方管理员，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端，创建项目，分派给乙方。（合同甲乙双方线下签订）</w:t>
      </w:r>
    </w:p>
    <w:p w14:paraId="2CBAE5E3" w14:textId="242C6121" w:rsidR="00897328" w:rsidRDefault="00897328" w:rsidP="00897328">
      <w:pPr>
        <w:pStyle w:val="ad"/>
        <w:numPr>
          <w:ilvl w:val="0"/>
          <w:numId w:val="35"/>
        </w:numPr>
        <w:ind w:firstLineChars="0"/>
      </w:pPr>
      <w:r w:rsidRPr="00897328">
        <w:rPr>
          <w:rFonts w:hint="eastAsia"/>
        </w:rPr>
        <w:lastRenderedPageBreak/>
        <w:t>甲方审计员，</w:t>
      </w:r>
      <w:r w:rsidRPr="00897328">
        <w:rPr>
          <w:rFonts w:hint="eastAsia"/>
        </w:rPr>
        <w:t>PC</w:t>
      </w:r>
      <w:r w:rsidRPr="00897328">
        <w:rPr>
          <w:rFonts w:hint="eastAsia"/>
        </w:rPr>
        <w:t>端，查询项目数据报表，导出</w:t>
      </w:r>
      <w:r w:rsidRPr="00897328">
        <w:rPr>
          <w:rFonts w:hint="eastAsia"/>
        </w:rPr>
        <w:t>excel</w:t>
      </w:r>
      <w:r w:rsidRPr="00897328">
        <w:rPr>
          <w:rFonts w:hint="eastAsia"/>
        </w:rPr>
        <w:t>报表。</w:t>
      </w:r>
    </w:p>
    <w:p w14:paraId="592C3195" w14:textId="0A452F2D" w:rsidR="00897328" w:rsidRDefault="00897328" w:rsidP="00897328">
      <w:pPr>
        <w:pStyle w:val="ad"/>
        <w:numPr>
          <w:ilvl w:val="0"/>
          <w:numId w:val="35"/>
        </w:numPr>
        <w:ind w:firstLineChars="0"/>
      </w:pPr>
      <w:r>
        <w:rPr>
          <w:rFonts w:hint="eastAsia"/>
        </w:rPr>
        <w:t>乙方管理员，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端，将项目拆解为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任务，安排工程师与司机完成。（如有乙方与丙方合同，双方线下签订）</w:t>
      </w:r>
    </w:p>
    <w:p w14:paraId="1B2F7684" w14:textId="41938C7E" w:rsidR="00897328" w:rsidRDefault="00897328" w:rsidP="00897328">
      <w:pPr>
        <w:pStyle w:val="ad"/>
        <w:numPr>
          <w:ilvl w:val="0"/>
          <w:numId w:val="35"/>
        </w:numPr>
        <w:ind w:firstLineChars="0"/>
      </w:pPr>
      <w:r w:rsidRPr="00897328">
        <w:rPr>
          <w:rFonts w:hint="eastAsia"/>
        </w:rPr>
        <w:t>乙方审计员，</w:t>
      </w:r>
      <w:r w:rsidRPr="00897328">
        <w:rPr>
          <w:rFonts w:hint="eastAsia"/>
        </w:rPr>
        <w:t>PC</w:t>
      </w:r>
      <w:r w:rsidRPr="00897328">
        <w:rPr>
          <w:rFonts w:hint="eastAsia"/>
        </w:rPr>
        <w:t>端，审计每个任务的完成状态，财务数据情况，审核通过则进入统计。审计不通过，可选择异常情况调查，返回</w:t>
      </w:r>
      <w:proofErr w:type="gramStart"/>
      <w:r w:rsidRPr="00897328">
        <w:rPr>
          <w:rFonts w:hint="eastAsia"/>
        </w:rPr>
        <w:t>值司机</w:t>
      </w:r>
      <w:proofErr w:type="gramEnd"/>
      <w:r w:rsidRPr="00897328">
        <w:rPr>
          <w:rFonts w:hint="eastAsia"/>
        </w:rPr>
        <w:t>或工程师，由司机或工程师填写原因后，填报返回审计员进行二次审核。</w:t>
      </w:r>
    </w:p>
    <w:p w14:paraId="0F77139F" w14:textId="1078EDC8" w:rsidR="00897328" w:rsidRDefault="00897328" w:rsidP="00897328">
      <w:pPr>
        <w:pStyle w:val="ad"/>
        <w:numPr>
          <w:ilvl w:val="0"/>
          <w:numId w:val="35"/>
        </w:numPr>
        <w:ind w:firstLineChars="0"/>
      </w:pPr>
      <w:r>
        <w:rPr>
          <w:rFonts w:hint="eastAsia"/>
        </w:rPr>
        <w:t>乙方工程师，</w:t>
      </w:r>
      <w:r>
        <w:rPr>
          <w:rFonts w:hint="eastAsia"/>
        </w:rPr>
        <w:t>App</w:t>
      </w:r>
      <w:r>
        <w:rPr>
          <w:rFonts w:hint="eastAsia"/>
        </w:rPr>
        <w:t>端，接到任务，与司机组队，共同完成任务。如有异常任务，需要填报原因，返回值乙方审计员二次核查。</w:t>
      </w:r>
    </w:p>
    <w:p w14:paraId="66388337" w14:textId="0A46DE89" w:rsidR="00897328" w:rsidRDefault="00897328" w:rsidP="00897328">
      <w:pPr>
        <w:pStyle w:val="ad"/>
        <w:numPr>
          <w:ilvl w:val="0"/>
          <w:numId w:val="35"/>
        </w:numPr>
        <w:ind w:firstLineChars="0"/>
      </w:pPr>
      <w:r>
        <w:rPr>
          <w:rFonts w:hint="eastAsia"/>
        </w:rPr>
        <w:t>乙方司机，</w:t>
      </w:r>
      <w:r>
        <w:rPr>
          <w:rFonts w:hint="eastAsia"/>
        </w:rPr>
        <w:t>App</w:t>
      </w:r>
      <w:r>
        <w:rPr>
          <w:rFonts w:hint="eastAsia"/>
        </w:rPr>
        <w:t>端，接到任务，与工程师组队，共同完成任务。如有异常任务，需要填报原因，返回值乙方审计员二次核查。</w:t>
      </w:r>
    </w:p>
    <w:p w14:paraId="2C1923FD" w14:textId="29A91F9F" w:rsidR="00052CE3" w:rsidRDefault="00897328">
      <w:pPr>
        <w:pStyle w:val="ad"/>
        <w:numPr>
          <w:ilvl w:val="0"/>
          <w:numId w:val="35"/>
        </w:numPr>
        <w:ind w:firstLineChars="0"/>
      </w:pPr>
      <w:r>
        <w:rPr>
          <w:rFonts w:hint="eastAsia"/>
        </w:rPr>
        <w:t>丙方司机，</w:t>
      </w:r>
      <w:r>
        <w:rPr>
          <w:rFonts w:hint="eastAsia"/>
        </w:rPr>
        <w:t>App</w:t>
      </w:r>
      <w:r>
        <w:rPr>
          <w:rFonts w:hint="eastAsia"/>
        </w:rPr>
        <w:t>端，接到任务，与工程师组队，共同完成任务。如有异常任务，需要填报原因，返回值乙方审计员二次核查。</w:t>
      </w:r>
    </w:p>
    <w:p w14:paraId="3E2B804E" w14:textId="01CB37C7" w:rsidR="00897328" w:rsidRPr="00897328" w:rsidRDefault="00897328" w:rsidP="00897328">
      <w:pPr>
        <w:pStyle w:val="ad"/>
        <w:numPr>
          <w:ilvl w:val="0"/>
          <w:numId w:val="35"/>
        </w:numPr>
        <w:ind w:firstLineChars="0"/>
      </w:pPr>
      <w:r>
        <w:rPr>
          <w:rFonts w:hint="eastAsia"/>
        </w:rPr>
        <w:t>系统管理员，控制</w:t>
      </w:r>
      <w:r>
        <w:t>PC</w:t>
      </w:r>
      <w:r>
        <w:rPr>
          <w:rFonts w:hint="eastAsia"/>
        </w:rPr>
        <w:t>端与</w:t>
      </w:r>
      <w:r>
        <w:rPr>
          <w:rFonts w:hint="eastAsia"/>
        </w:rPr>
        <w:t>App</w:t>
      </w:r>
      <w:r>
        <w:rPr>
          <w:rFonts w:hint="eastAsia"/>
        </w:rPr>
        <w:t>端，为本系统的后台管理人员或开发人员，拥有全部权限。</w:t>
      </w:r>
    </w:p>
    <w:p w14:paraId="55C26B9D" w14:textId="678F9EDB" w:rsidR="00933E75" w:rsidRDefault="00933E75" w:rsidP="00933E75">
      <w:pPr>
        <w:pStyle w:val="ad"/>
        <w:ind w:left="84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备注：管理员和审计员可以为同1人。司机和工程师不允许为同1人。</w:t>
      </w:r>
    </w:p>
    <w:p w14:paraId="0BCE2974" w14:textId="77777777" w:rsidR="00052CE3" w:rsidRPr="00933E75" w:rsidRDefault="00052CE3" w:rsidP="00933E75">
      <w:pPr>
        <w:pStyle w:val="ad"/>
        <w:ind w:left="840" w:firstLineChars="0" w:firstLine="0"/>
        <w:rPr>
          <w:rFonts w:ascii="微软雅黑" w:hAnsi="微软雅黑"/>
        </w:rPr>
      </w:pPr>
    </w:p>
    <w:p w14:paraId="1EA74E90" w14:textId="77777777" w:rsidR="00933E75" w:rsidRPr="00933E75" w:rsidRDefault="00933E75" w:rsidP="00933E75"/>
    <w:p w14:paraId="137DACB4" w14:textId="77777777" w:rsidR="002E5A3D" w:rsidRPr="002E5A3D" w:rsidRDefault="002E5A3D" w:rsidP="002E5A3D">
      <w:pPr>
        <w:pStyle w:val="2"/>
      </w:pPr>
      <w:bookmarkStart w:id="18" w:name="_Toc47965715"/>
      <w:bookmarkEnd w:id="17"/>
      <w:r w:rsidRPr="002E5A3D">
        <w:rPr>
          <w:rFonts w:ascii="微软雅黑" w:hAnsi="微软雅黑" w:cs="Arial Unicode MS" w:hint="eastAsia"/>
        </w:rPr>
        <w:t>系统目标</w:t>
      </w:r>
      <w:bookmarkEnd w:id="18"/>
    </w:p>
    <w:p w14:paraId="57572651" w14:textId="77777777" w:rsidR="00CB3DAB" w:rsidRDefault="00527C5D" w:rsidP="00527C5D">
      <w:pPr>
        <w:pStyle w:val="ad"/>
        <w:spacing w:line="360" w:lineRule="auto"/>
        <w:ind w:left="840" w:firstLineChars="0" w:firstLine="0"/>
        <w:rPr>
          <w:rFonts w:ascii="微软雅黑" w:hAnsi="微软雅黑" w:cs="Arial Unicode MS"/>
          <w:color w:val="000000" w:themeColor="text1"/>
        </w:rPr>
      </w:pPr>
      <w:r>
        <w:rPr>
          <w:rFonts w:ascii="微软雅黑" w:hAnsi="微软雅黑" w:cs="Arial Unicode MS" w:hint="eastAsia"/>
          <w:color w:val="000000" w:themeColor="text1"/>
        </w:rPr>
        <w:t>将企业现有的线下业务</w:t>
      </w:r>
      <w:proofErr w:type="gramStart"/>
      <w:r>
        <w:rPr>
          <w:rFonts w:ascii="微软雅黑" w:hAnsi="微软雅黑" w:cs="Arial Unicode MS" w:hint="eastAsia"/>
          <w:color w:val="000000" w:themeColor="text1"/>
        </w:rPr>
        <w:t>实现线</w:t>
      </w:r>
      <w:proofErr w:type="gramEnd"/>
      <w:r>
        <w:rPr>
          <w:rFonts w:ascii="微软雅黑" w:hAnsi="微软雅黑" w:cs="Arial Unicode MS" w:hint="eastAsia"/>
          <w:color w:val="000000" w:themeColor="text1"/>
        </w:rPr>
        <w:t>上平台化，</w:t>
      </w:r>
      <w:r w:rsidR="002E5A3D">
        <w:rPr>
          <w:rFonts w:ascii="微软雅黑" w:hAnsi="微软雅黑" w:cs="Arial Unicode MS" w:hint="eastAsia"/>
          <w:color w:val="000000" w:themeColor="text1"/>
        </w:rPr>
        <w:t>明确管理员派单任务，明确工作人数，明确工作内容。</w:t>
      </w:r>
    </w:p>
    <w:p w14:paraId="4565E2B8" w14:textId="77777777" w:rsidR="009E2F00" w:rsidRDefault="009E2F00" w:rsidP="00527C5D">
      <w:pPr>
        <w:pStyle w:val="ad"/>
        <w:spacing w:line="360" w:lineRule="auto"/>
        <w:ind w:left="840" w:firstLineChars="0" w:firstLine="0"/>
        <w:rPr>
          <w:rFonts w:ascii="微软雅黑" w:hAnsi="微软雅黑" w:cs="Arial Unicode MS"/>
          <w:color w:val="000000" w:themeColor="text1"/>
        </w:rPr>
      </w:pPr>
      <w:r>
        <w:rPr>
          <w:rFonts w:ascii="微软雅黑" w:hAnsi="微软雅黑" w:cs="Arial Unicode MS" w:hint="eastAsia"/>
          <w:color w:val="000000" w:themeColor="text1"/>
        </w:rPr>
        <w:t>实现每年、每季度、每月的业务数据电子化，规范相关的财务支出。</w:t>
      </w:r>
    </w:p>
    <w:p w14:paraId="00DC11C4" w14:textId="34337F29" w:rsidR="00897328" w:rsidRDefault="00897328" w:rsidP="002E5A3D">
      <w:pPr>
        <w:pStyle w:val="ad"/>
        <w:numPr>
          <w:ilvl w:val="0"/>
          <w:numId w:val="16"/>
        </w:numPr>
        <w:spacing w:line="360" w:lineRule="auto"/>
        <w:ind w:firstLineChars="0"/>
        <w:rPr>
          <w:rFonts w:ascii="微软雅黑" w:hAnsi="微软雅黑" w:cs="Arial Unicode MS"/>
          <w:color w:val="000000" w:themeColor="text1"/>
        </w:rPr>
      </w:pPr>
      <w:r>
        <w:rPr>
          <w:rFonts w:ascii="微软雅黑" w:hAnsi="微软雅黑" w:cs="Arial Unicode MS" w:hint="eastAsia"/>
          <w:color w:val="000000" w:themeColor="text1"/>
        </w:rPr>
        <w:t>项目管理</w:t>
      </w:r>
    </w:p>
    <w:p w14:paraId="6925A096" w14:textId="499E7C2E" w:rsidR="00897328" w:rsidRDefault="00897328" w:rsidP="00897328">
      <w:pPr>
        <w:pStyle w:val="ad"/>
        <w:numPr>
          <w:ilvl w:val="1"/>
          <w:numId w:val="16"/>
        </w:numPr>
        <w:spacing w:line="360" w:lineRule="auto"/>
        <w:ind w:firstLineChars="0"/>
        <w:rPr>
          <w:rFonts w:ascii="微软雅黑" w:hAnsi="微软雅黑" w:cs="Arial Unicode MS"/>
          <w:color w:val="000000" w:themeColor="text1"/>
        </w:rPr>
      </w:pPr>
      <w:r>
        <w:rPr>
          <w:rFonts w:ascii="微软雅黑" w:hAnsi="微软雅黑" w:cs="Arial Unicode MS" w:hint="eastAsia"/>
          <w:color w:val="000000" w:themeColor="text1"/>
        </w:rPr>
        <w:t>系统内企业关系</w:t>
      </w:r>
    </w:p>
    <w:p w14:paraId="36A218AB" w14:textId="7EB9D9CF" w:rsidR="00897328" w:rsidRDefault="00897328" w:rsidP="00897328">
      <w:pPr>
        <w:pStyle w:val="ad"/>
        <w:numPr>
          <w:ilvl w:val="2"/>
          <w:numId w:val="16"/>
        </w:numPr>
        <w:spacing w:line="360" w:lineRule="auto"/>
        <w:ind w:firstLineChars="0"/>
        <w:rPr>
          <w:rFonts w:ascii="微软雅黑" w:hAnsi="微软雅黑" w:cs="Arial Unicode MS"/>
          <w:color w:val="000000" w:themeColor="text1"/>
        </w:rPr>
      </w:pPr>
      <w:r>
        <w:rPr>
          <w:rFonts w:ascii="微软雅黑" w:hAnsi="微软雅黑" w:cs="Arial Unicode MS" w:hint="eastAsia"/>
          <w:color w:val="000000" w:themeColor="text1"/>
        </w:rPr>
        <w:t>系统可以支持多个甲方</w:t>
      </w:r>
    </w:p>
    <w:p w14:paraId="50A0F400" w14:textId="61157E7F" w:rsidR="00897328" w:rsidRDefault="00897328" w:rsidP="00897328">
      <w:pPr>
        <w:pStyle w:val="ad"/>
        <w:numPr>
          <w:ilvl w:val="2"/>
          <w:numId w:val="16"/>
        </w:numPr>
        <w:spacing w:line="360" w:lineRule="auto"/>
        <w:ind w:firstLineChars="0"/>
        <w:rPr>
          <w:rFonts w:ascii="微软雅黑" w:hAnsi="微软雅黑" w:cs="Arial Unicode MS"/>
          <w:color w:val="000000" w:themeColor="text1"/>
        </w:rPr>
      </w:pPr>
      <w:r>
        <w:rPr>
          <w:rFonts w:ascii="微软雅黑" w:hAnsi="微软雅黑" w:cs="Arial Unicode MS" w:hint="eastAsia"/>
          <w:color w:val="000000" w:themeColor="text1"/>
        </w:rPr>
        <w:lastRenderedPageBreak/>
        <w:t>1个甲方可以对应多个乙方</w:t>
      </w:r>
    </w:p>
    <w:p w14:paraId="10A2B790" w14:textId="6946B4E2" w:rsidR="00897328" w:rsidRDefault="00897328" w:rsidP="00897328">
      <w:pPr>
        <w:pStyle w:val="ad"/>
        <w:numPr>
          <w:ilvl w:val="2"/>
          <w:numId w:val="16"/>
        </w:numPr>
        <w:spacing w:line="360" w:lineRule="auto"/>
        <w:ind w:firstLineChars="0"/>
        <w:rPr>
          <w:rFonts w:ascii="微软雅黑" w:hAnsi="微软雅黑" w:cs="Arial Unicode MS"/>
          <w:color w:val="000000" w:themeColor="text1"/>
        </w:rPr>
      </w:pPr>
      <w:r>
        <w:rPr>
          <w:rFonts w:ascii="微软雅黑" w:hAnsi="微软雅黑" w:cs="Arial Unicode MS" w:hint="eastAsia"/>
          <w:color w:val="000000" w:themeColor="text1"/>
        </w:rPr>
        <w:t>1个乙方可以对应多个丙方</w:t>
      </w:r>
    </w:p>
    <w:p w14:paraId="58962AED" w14:textId="7F0FE8E3" w:rsidR="00897328" w:rsidRDefault="00897328" w:rsidP="00897328">
      <w:pPr>
        <w:pStyle w:val="ad"/>
        <w:numPr>
          <w:ilvl w:val="2"/>
          <w:numId w:val="16"/>
        </w:numPr>
        <w:spacing w:line="360" w:lineRule="auto"/>
        <w:ind w:firstLineChars="0"/>
        <w:rPr>
          <w:rFonts w:ascii="微软雅黑" w:hAnsi="微软雅黑" w:cs="Arial Unicode MS"/>
          <w:color w:val="000000" w:themeColor="text1"/>
        </w:rPr>
      </w:pPr>
      <w:r>
        <w:rPr>
          <w:rFonts w:ascii="微软雅黑" w:hAnsi="微软雅黑" w:cs="Arial Unicode MS" w:hint="eastAsia"/>
          <w:color w:val="000000" w:themeColor="text1"/>
        </w:rPr>
        <w:t>1个乙方可以有多个工程师</w:t>
      </w:r>
    </w:p>
    <w:p w14:paraId="51438CDA" w14:textId="20663CA2" w:rsidR="00897328" w:rsidRDefault="00897328" w:rsidP="00897328">
      <w:pPr>
        <w:pStyle w:val="ad"/>
        <w:numPr>
          <w:ilvl w:val="2"/>
          <w:numId w:val="16"/>
        </w:numPr>
        <w:spacing w:line="360" w:lineRule="auto"/>
        <w:ind w:firstLineChars="0"/>
        <w:rPr>
          <w:rFonts w:ascii="微软雅黑" w:hAnsi="微软雅黑" w:cs="Arial Unicode MS"/>
          <w:color w:val="000000" w:themeColor="text1"/>
        </w:rPr>
      </w:pPr>
      <w:r>
        <w:rPr>
          <w:rFonts w:ascii="微软雅黑" w:hAnsi="微软雅黑" w:cs="Arial Unicode MS" w:hint="eastAsia"/>
          <w:color w:val="000000" w:themeColor="text1"/>
        </w:rPr>
        <w:t>1个丙方可以有多个司机</w:t>
      </w:r>
    </w:p>
    <w:p w14:paraId="72E65295" w14:textId="7F784762" w:rsidR="00897328" w:rsidRDefault="00897328" w:rsidP="00897328">
      <w:pPr>
        <w:pStyle w:val="ad"/>
        <w:numPr>
          <w:ilvl w:val="1"/>
          <w:numId w:val="16"/>
        </w:numPr>
        <w:spacing w:line="360" w:lineRule="auto"/>
        <w:ind w:firstLineChars="0"/>
        <w:rPr>
          <w:rFonts w:ascii="微软雅黑" w:hAnsi="微软雅黑" w:cs="Arial Unicode MS"/>
          <w:color w:val="000000" w:themeColor="text1"/>
        </w:rPr>
      </w:pPr>
      <w:r>
        <w:rPr>
          <w:rFonts w:ascii="微软雅黑" w:hAnsi="微软雅黑" w:cs="Arial Unicode MS" w:hint="eastAsia"/>
          <w:color w:val="000000" w:themeColor="text1"/>
        </w:rPr>
        <w:t>企业业务逻辑</w:t>
      </w:r>
      <w:r w:rsidR="00090E1F">
        <w:rPr>
          <w:rFonts w:ascii="微软雅黑" w:hAnsi="微软雅黑" w:cs="Arial Unicode MS" w:hint="eastAsia"/>
          <w:color w:val="000000" w:themeColor="text1"/>
        </w:rPr>
        <w:t xml:space="preserve"> -</w:t>
      </w:r>
      <w:r w:rsidR="00090E1F">
        <w:rPr>
          <w:rFonts w:ascii="微软雅黑" w:hAnsi="微软雅黑" w:cs="Arial Unicode MS"/>
          <w:color w:val="000000" w:themeColor="text1"/>
        </w:rPr>
        <w:t xml:space="preserve"> </w:t>
      </w:r>
      <w:r w:rsidR="00090E1F">
        <w:rPr>
          <w:rFonts w:ascii="微软雅黑" w:hAnsi="微软雅黑" w:cs="Arial Unicode MS" w:hint="eastAsia"/>
          <w:color w:val="000000" w:themeColor="text1"/>
        </w:rPr>
        <w:t>面向甲方</w:t>
      </w:r>
    </w:p>
    <w:p w14:paraId="7B385438" w14:textId="0DCC1EE1" w:rsidR="00090E1F" w:rsidRDefault="00090E1F" w:rsidP="00090E1F">
      <w:pPr>
        <w:pStyle w:val="ad"/>
        <w:numPr>
          <w:ilvl w:val="2"/>
          <w:numId w:val="16"/>
        </w:numPr>
        <w:spacing w:line="360" w:lineRule="auto"/>
        <w:ind w:firstLineChars="0"/>
        <w:rPr>
          <w:rFonts w:ascii="微软雅黑" w:hAnsi="微软雅黑" w:cs="Arial Unicode MS"/>
          <w:color w:val="000000" w:themeColor="text1"/>
        </w:rPr>
      </w:pPr>
      <w:r>
        <w:rPr>
          <w:rFonts w:ascii="微软雅黑" w:hAnsi="微软雅黑" w:cs="Arial Unicode MS" w:hint="eastAsia"/>
          <w:color w:val="000000" w:themeColor="text1"/>
        </w:rPr>
        <w:t>甲方登录系统，创建项目，委派给乙方；</w:t>
      </w:r>
    </w:p>
    <w:p w14:paraId="6AC96584" w14:textId="064D95AA" w:rsidR="00090E1F" w:rsidRDefault="00090E1F" w:rsidP="00090E1F">
      <w:pPr>
        <w:pStyle w:val="ad"/>
        <w:numPr>
          <w:ilvl w:val="2"/>
          <w:numId w:val="16"/>
        </w:numPr>
        <w:spacing w:line="360" w:lineRule="auto"/>
        <w:ind w:firstLineChars="0"/>
        <w:rPr>
          <w:rFonts w:ascii="微软雅黑" w:hAnsi="微软雅黑" w:cs="Arial Unicode MS"/>
          <w:color w:val="000000" w:themeColor="text1"/>
        </w:rPr>
      </w:pPr>
      <w:r>
        <w:rPr>
          <w:rFonts w:ascii="微软雅黑" w:hAnsi="微软雅黑" w:cs="Arial Unicode MS" w:hint="eastAsia"/>
          <w:color w:val="000000" w:themeColor="text1"/>
        </w:rPr>
        <w:t>乙方登录系统，收到甲方项目；</w:t>
      </w:r>
    </w:p>
    <w:p w14:paraId="69734DB5" w14:textId="089545A8" w:rsidR="00090E1F" w:rsidRDefault="00090E1F" w:rsidP="00090E1F">
      <w:pPr>
        <w:pStyle w:val="ad"/>
        <w:numPr>
          <w:ilvl w:val="2"/>
          <w:numId w:val="16"/>
        </w:numPr>
        <w:spacing w:line="360" w:lineRule="auto"/>
        <w:ind w:firstLineChars="0"/>
        <w:rPr>
          <w:rFonts w:ascii="微软雅黑" w:hAnsi="微软雅黑" w:cs="Arial Unicode MS"/>
          <w:color w:val="000000" w:themeColor="text1"/>
        </w:rPr>
      </w:pPr>
      <w:r>
        <w:rPr>
          <w:rFonts w:ascii="微软雅黑" w:hAnsi="微软雅黑" w:cs="Arial Unicode MS" w:hint="eastAsia"/>
          <w:color w:val="000000" w:themeColor="text1"/>
        </w:rPr>
        <w:t>乙方将项目拆解，在项目下创建任务，将任务分派给工程师和司机。</w:t>
      </w:r>
    </w:p>
    <w:p w14:paraId="619DE5F7" w14:textId="0D30E98C" w:rsidR="00090E1F" w:rsidRDefault="00090E1F" w:rsidP="00090E1F">
      <w:pPr>
        <w:pStyle w:val="ad"/>
        <w:numPr>
          <w:ilvl w:val="2"/>
          <w:numId w:val="16"/>
        </w:numPr>
        <w:spacing w:line="360" w:lineRule="auto"/>
        <w:ind w:firstLineChars="0"/>
        <w:rPr>
          <w:rFonts w:ascii="微软雅黑" w:hAnsi="微软雅黑" w:cs="Arial Unicode MS"/>
          <w:color w:val="000000" w:themeColor="text1"/>
        </w:rPr>
      </w:pPr>
      <w:r>
        <w:rPr>
          <w:rFonts w:ascii="微软雅黑" w:hAnsi="微软雅黑" w:cs="Arial Unicode MS" w:hint="eastAsia"/>
          <w:color w:val="000000" w:themeColor="text1"/>
        </w:rPr>
        <w:t>丙方司机登录App，收到任务，执行任务，完成任务。</w:t>
      </w:r>
    </w:p>
    <w:p w14:paraId="0923AFAB" w14:textId="287C5968" w:rsidR="00090E1F" w:rsidRDefault="00090E1F" w:rsidP="00090E1F">
      <w:pPr>
        <w:pStyle w:val="ad"/>
        <w:numPr>
          <w:ilvl w:val="2"/>
          <w:numId w:val="16"/>
        </w:numPr>
        <w:spacing w:line="360" w:lineRule="auto"/>
        <w:ind w:firstLineChars="0"/>
        <w:rPr>
          <w:rFonts w:ascii="微软雅黑" w:hAnsi="微软雅黑" w:cs="Arial Unicode MS"/>
          <w:color w:val="000000" w:themeColor="text1"/>
        </w:rPr>
      </w:pPr>
      <w:r>
        <w:rPr>
          <w:rFonts w:ascii="微软雅黑" w:hAnsi="微软雅黑" w:cs="Arial Unicode MS" w:hint="eastAsia"/>
          <w:color w:val="000000" w:themeColor="text1"/>
        </w:rPr>
        <w:t>乙方工程师登录App，收到任务，执行任务，完成任务。</w:t>
      </w:r>
    </w:p>
    <w:p w14:paraId="298CB385" w14:textId="7AF1FC82" w:rsidR="00090E1F" w:rsidRDefault="00090E1F" w:rsidP="00090E1F">
      <w:pPr>
        <w:pStyle w:val="ad"/>
        <w:numPr>
          <w:ilvl w:val="1"/>
          <w:numId w:val="16"/>
        </w:numPr>
        <w:spacing w:line="360" w:lineRule="auto"/>
        <w:ind w:firstLineChars="0"/>
        <w:rPr>
          <w:rFonts w:ascii="微软雅黑" w:hAnsi="微软雅黑" w:cs="Arial Unicode MS"/>
          <w:color w:val="000000" w:themeColor="text1"/>
        </w:rPr>
      </w:pPr>
      <w:r>
        <w:rPr>
          <w:rFonts w:ascii="微软雅黑" w:hAnsi="微软雅黑" w:cs="Arial Unicode MS" w:hint="eastAsia"/>
          <w:color w:val="000000" w:themeColor="text1"/>
        </w:rPr>
        <w:t>企业业务逻辑</w:t>
      </w:r>
      <w:r>
        <w:rPr>
          <w:rFonts w:ascii="微软雅黑" w:hAnsi="微软雅黑" w:cs="Arial Unicode MS"/>
          <w:color w:val="000000" w:themeColor="text1"/>
        </w:rPr>
        <w:t xml:space="preserve"> – </w:t>
      </w:r>
      <w:r>
        <w:rPr>
          <w:rFonts w:ascii="微软雅黑" w:hAnsi="微软雅黑" w:cs="Arial Unicode MS" w:hint="eastAsia"/>
          <w:color w:val="000000" w:themeColor="text1"/>
        </w:rPr>
        <w:t>面向乙方</w:t>
      </w:r>
    </w:p>
    <w:p w14:paraId="30710269" w14:textId="766E5EEA" w:rsidR="00090E1F" w:rsidRDefault="00090E1F" w:rsidP="00090E1F">
      <w:pPr>
        <w:pStyle w:val="ad"/>
        <w:numPr>
          <w:ilvl w:val="2"/>
          <w:numId w:val="16"/>
        </w:numPr>
        <w:spacing w:line="360" w:lineRule="auto"/>
        <w:ind w:firstLineChars="0"/>
        <w:rPr>
          <w:rFonts w:ascii="微软雅黑" w:hAnsi="微软雅黑" w:cs="Arial Unicode MS"/>
          <w:color w:val="000000" w:themeColor="text1"/>
        </w:rPr>
      </w:pPr>
      <w:r>
        <w:rPr>
          <w:rFonts w:ascii="微软雅黑" w:hAnsi="微软雅黑" w:cs="Arial Unicode MS" w:hint="eastAsia"/>
          <w:color w:val="000000" w:themeColor="text1"/>
        </w:rPr>
        <w:t>乙方登录系统，创建项目；</w:t>
      </w:r>
    </w:p>
    <w:p w14:paraId="033C40CE" w14:textId="7095D2C5" w:rsidR="00090E1F" w:rsidRDefault="00090E1F" w:rsidP="00090E1F">
      <w:pPr>
        <w:pStyle w:val="ad"/>
        <w:numPr>
          <w:ilvl w:val="2"/>
          <w:numId w:val="16"/>
        </w:numPr>
        <w:spacing w:line="360" w:lineRule="auto"/>
        <w:ind w:firstLineChars="0"/>
        <w:rPr>
          <w:rFonts w:ascii="微软雅黑" w:hAnsi="微软雅黑" w:cs="Arial Unicode MS"/>
          <w:color w:val="000000" w:themeColor="text1"/>
        </w:rPr>
      </w:pPr>
      <w:r>
        <w:rPr>
          <w:rFonts w:ascii="微软雅黑" w:hAnsi="微软雅黑" w:cs="Arial Unicode MS" w:hint="eastAsia"/>
          <w:color w:val="000000" w:themeColor="text1"/>
        </w:rPr>
        <w:t>乙方将项目拆解，在项目下创建任务，将任务分派给工程师和司机。</w:t>
      </w:r>
    </w:p>
    <w:p w14:paraId="26231463" w14:textId="457EB170" w:rsidR="00090E1F" w:rsidRDefault="00090E1F" w:rsidP="00090E1F">
      <w:pPr>
        <w:pStyle w:val="ad"/>
        <w:numPr>
          <w:ilvl w:val="2"/>
          <w:numId w:val="16"/>
        </w:numPr>
        <w:spacing w:line="360" w:lineRule="auto"/>
        <w:ind w:firstLineChars="0"/>
        <w:rPr>
          <w:rFonts w:ascii="微软雅黑" w:hAnsi="微软雅黑" w:cs="Arial Unicode MS"/>
          <w:color w:val="000000" w:themeColor="text1"/>
        </w:rPr>
      </w:pPr>
      <w:r>
        <w:rPr>
          <w:rFonts w:ascii="微软雅黑" w:hAnsi="微软雅黑" w:cs="Arial Unicode MS" w:hint="eastAsia"/>
          <w:color w:val="000000" w:themeColor="text1"/>
        </w:rPr>
        <w:t>丙方司机登录App，收到任务，执行任务，完成任务。</w:t>
      </w:r>
    </w:p>
    <w:p w14:paraId="2AD1D2B0" w14:textId="2869FA8B" w:rsidR="00090E1F" w:rsidRDefault="00090E1F" w:rsidP="00090E1F">
      <w:pPr>
        <w:pStyle w:val="ad"/>
        <w:numPr>
          <w:ilvl w:val="2"/>
          <w:numId w:val="16"/>
        </w:numPr>
        <w:spacing w:line="360" w:lineRule="auto"/>
        <w:ind w:firstLineChars="0"/>
        <w:rPr>
          <w:rFonts w:ascii="微软雅黑" w:hAnsi="微软雅黑" w:cs="Arial Unicode MS"/>
          <w:color w:val="000000" w:themeColor="text1"/>
        </w:rPr>
      </w:pPr>
      <w:r>
        <w:rPr>
          <w:rFonts w:ascii="微软雅黑" w:hAnsi="微软雅黑" w:cs="Arial Unicode MS" w:hint="eastAsia"/>
          <w:color w:val="000000" w:themeColor="text1"/>
        </w:rPr>
        <w:t>乙方工程师登录App，收到任务，执行任务，完成任务。</w:t>
      </w:r>
    </w:p>
    <w:p w14:paraId="3EC3B133" w14:textId="77777777" w:rsidR="00090E1F" w:rsidRPr="00090E1F" w:rsidRDefault="00090E1F" w:rsidP="00090E1F">
      <w:pPr>
        <w:pStyle w:val="ad"/>
        <w:spacing w:line="360" w:lineRule="auto"/>
        <w:ind w:left="2100" w:firstLineChars="0" w:firstLine="0"/>
        <w:rPr>
          <w:rFonts w:ascii="微软雅黑" w:hAnsi="微软雅黑" w:cs="Arial Unicode MS"/>
          <w:color w:val="000000" w:themeColor="text1"/>
        </w:rPr>
      </w:pPr>
    </w:p>
    <w:p w14:paraId="70B778E5" w14:textId="06C64F47" w:rsidR="002E5A3D" w:rsidRDefault="002E5A3D" w:rsidP="002E5A3D">
      <w:pPr>
        <w:pStyle w:val="ad"/>
        <w:numPr>
          <w:ilvl w:val="0"/>
          <w:numId w:val="16"/>
        </w:numPr>
        <w:spacing w:line="360" w:lineRule="auto"/>
        <w:ind w:firstLineChars="0"/>
        <w:rPr>
          <w:rFonts w:ascii="微软雅黑" w:hAnsi="微软雅黑" w:cs="Arial Unicode MS"/>
          <w:color w:val="000000" w:themeColor="text1"/>
        </w:rPr>
      </w:pPr>
      <w:r>
        <w:rPr>
          <w:rFonts w:ascii="微软雅黑" w:hAnsi="微软雅黑" w:cs="Arial Unicode MS" w:hint="eastAsia"/>
          <w:color w:val="000000" w:themeColor="text1"/>
        </w:rPr>
        <w:t>任务管理</w:t>
      </w:r>
    </w:p>
    <w:p w14:paraId="49A5D10B" w14:textId="6B2842E0" w:rsidR="002E5A3D" w:rsidRDefault="00090E1F" w:rsidP="002E5A3D">
      <w:pPr>
        <w:pStyle w:val="ad"/>
        <w:numPr>
          <w:ilvl w:val="0"/>
          <w:numId w:val="17"/>
        </w:numPr>
        <w:spacing w:line="360" w:lineRule="auto"/>
        <w:ind w:firstLineChars="0"/>
        <w:rPr>
          <w:rFonts w:ascii="微软雅黑" w:hAnsi="微软雅黑" w:cs="Arial Unicode MS"/>
          <w:color w:val="000000" w:themeColor="text1"/>
        </w:rPr>
      </w:pPr>
      <w:r>
        <w:rPr>
          <w:rFonts w:ascii="微软雅黑" w:hAnsi="微软雅黑" w:cs="Arial Unicode MS" w:hint="eastAsia"/>
          <w:color w:val="000000" w:themeColor="text1"/>
        </w:rPr>
        <w:t>乙方</w:t>
      </w:r>
      <w:r w:rsidR="0017575C">
        <w:rPr>
          <w:rFonts w:ascii="微软雅黑" w:hAnsi="微软雅黑" w:cs="Arial Unicode MS" w:hint="eastAsia"/>
          <w:color w:val="000000" w:themeColor="text1"/>
        </w:rPr>
        <w:t>管理员</w:t>
      </w:r>
      <w:r w:rsidR="002E5A3D">
        <w:rPr>
          <w:rFonts w:ascii="微软雅黑" w:hAnsi="微软雅黑" w:cs="Arial Unicode MS" w:hint="eastAsia"/>
          <w:color w:val="000000" w:themeColor="text1"/>
        </w:rPr>
        <w:t>登录P</w:t>
      </w:r>
      <w:r w:rsidR="002E5A3D">
        <w:rPr>
          <w:rFonts w:ascii="微软雅黑" w:hAnsi="微软雅黑" w:cs="Arial Unicode MS"/>
          <w:color w:val="000000" w:themeColor="text1"/>
        </w:rPr>
        <w:t>C</w:t>
      </w:r>
      <w:r w:rsidR="002E5A3D">
        <w:rPr>
          <w:rFonts w:ascii="微软雅黑" w:hAnsi="微软雅黑" w:cs="Arial Unicode MS" w:hint="eastAsia"/>
          <w:color w:val="000000" w:themeColor="text1"/>
        </w:rPr>
        <w:t>系统，创建任务，将任务按照不同的场景需求，分派给1人、或2人。任务内容包括：任务名称、任务开始时间、结束时间、任务地点、任务目标、任务人员。</w:t>
      </w:r>
    </w:p>
    <w:p w14:paraId="7951638A" w14:textId="77777777" w:rsidR="002E5A3D" w:rsidRPr="002E5A3D" w:rsidRDefault="002E5A3D" w:rsidP="002E5A3D">
      <w:pPr>
        <w:pStyle w:val="ad"/>
        <w:numPr>
          <w:ilvl w:val="0"/>
          <w:numId w:val="17"/>
        </w:numPr>
        <w:spacing w:line="360" w:lineRule="auto"/>
        <w:ind w:firstLineChars="0"/>
        <w:rPr>
          <w:rFonts w:ascii="微软雅黑" w:hAnsi="微软雅黑" w:cs="Arial Unicode MS"/>
          <w:color w:val="000000" w:themeColor="text1"/>
        </w:rPr>
      </w:pPr>
      <w:r>
        <w:rPr>
          <w:rFonts w:ascii="微软雅黑" w:hAnsi="微软雅黑" w:cs="Arial Unicode MS" w:hint="eastAsia"/>
          <w:color w:val="000000" w:themeColor="text1"/>
        </w:rPr>
        <w:t>司机</w:t>
      </w:r>
      <w:r w:rsidR="00A069B1">
        <w:rPr>
          <w:rFonts w:ascii="微软雅黑" w:hAnsi="微软雅黑" w:cs="Arial Unicode MS" w:hint="eastAsia"/>
          <w:color w:val="000000" w:themeColor="text1"/>
        </w:rPr>
        <w:t>通过人脸识别</w:t>
      </w:r>
      <w:r>
        <w:rPr>
          <w:rFonts w:ascii="微软雅黑" w:hAnsi="微软雅黑" w:cs="Arial Unicode MS" w:hint="eastAsia"/>
          <w:color w:val="000000" w:themeColor="text1"/>
        </w:rPr>
        <w:t>登录手机App，接受任务，到达指定地点，与工程师一起出发，达到目的地，完成任务，回到指定位置，结单。</w:t>
      </w:r>
      <w:r w:rsidRPr="002E5A3D">
        <w:rPr>
          <w:rFonts w:ascii="微软雅黑" w:hAnsi="微软雅黑" w:cs="Arial Unicode MS" w:hint="eastAsia"/>
          <w:color w:val="000000" w:themeColor="text1"/>
        </w:rPr>
        <w:t>司机需要上报数据包括：任务总公里数、油</w:t>
      </w:r>
      <w:r w:rsidRPr="002E5A3D">
        <w:rPr>
          <w:rFonts w:ascii="微软雅黑" w:hAnsi="微软雅黑" w:cs="Arial Unicode MS" w:hint="eastAsia"/>
          <w:color w:val="000000" w:themeColor="text1"/>
        </w:rPr>
        <w:lastRenderedPageBreak/>
        <w:t>品类型、油品型号、油品单价、高速费、过路过桥费、住宿费、停车费。</w:t>
      </w:r>
    </w:p>
    <w:p w14:paraId="4264AF73" w14:textId="77777777" w:rsidR="002E5A3D" w:rsidRPr="002E5A3D" w:rsidRDefault="002E5A3D" w:rsidP="002E5A3D">
      <w:pPr>
        <w:pStyle w:val="ad"/>
        <w:numPr>
          <w:ilvl w:val="0"/>
          <w:numId w:val="17"/>
        </w:numPr>
        <w:spacing w:line="360" w:lineRule="auto"/>
        <w:ind w:firstLineChars="0"/>
        <w:rPr>
          <w:rFonts w:ascii="微软雅黑" w:hAnsi="微软雅黑" w:cs="Arial Unicode MS"/>
          <w:color w:val="000000" w:themeColor="text1"/>
        </w:rPr>
      </w:pPr>
      <w:r>
        <w:rPr>
          <w:rFonts w:ascii="微软雅黑" w:hAnsi="微软雅黑" w:cs="Arial Unicode MS" w:hint="eastAsia"/>
          <w:color w:val="000000" w:themeColor="text1"/>
        </w:rPr>
        <w:t>工程师</w:t>
      </w:r>
      <w:r w:rsidR="00A069B1">
        <w:rPr>
          <w:rFonts w:ascii="微软雅黑" w:hAnsi="微软雅黑" w:cs="Arial Unicode MS" w:hint="eastAsia"/>
          <w:color w:val="000000" w:themeColor="text1"/>
        </w:rPr>
        <w:t>通过人脸识别</w:t>
      </w:r>
      <w:r>
        <w:rPr>
          <w:rFonts w:ascii="微软雅黑" w:hAnsi="微软雅黑" w:cs="Arial Unicode MS" w:hint="eastAsia"/>
          <w:color w:val="000000" w:themeColor="text1"/>
        </w:rPr>
        <w:t>登录手机App，接受任务，到达指定地点，乘坐司机的车辆一起出发，到达目的地，完成任务，回到指定位置，结单。</w:t>
      </w:r>
      <w:r w:rsidRPr="002E5A3D">
        <w:rPr>
          <w:rFonts w:ascii="微软雅黑" w:hAnsi="微软雅黑" w:cs="Arial Unicode MS" w:hint="eastAsia"/>
          <w:color w:val="000000" w:themeColor="text1"/>
        </w:rPr>
        <w:t>工程师需要上报数据包括：任务完成情况、住宿费、餐费、水费、其他杂费。</w:t>
      </w:r>
    </w:p>
    <w:p w14:paraId="2BABB49B" w14:textId="77777777" w:rsidR="009E2F00" w:rsidRDefault="009E2F00" w:rsidP="002E5A3D">
      <w:pPr>
        <w:pStyle w:val="ad"/>
        <w:numPr>
          <w:ilvl w:val="0"/>
          <w:numId w:val="16"/>
        </w:numPr>
        <w:spacing w:line="360" w:lineRule="auto"/>
        <w:ind w:firstLineChars="0"/>
        <w:rPr>
          <w:rFonts w:ascii="微软雅黑" w:hAnsi="微软雅黑" w:cs="Arial Unicode MS"/>
          <w:color w:val="000000" w:themeColor="text1"/>
        </w:rPr>
      </w:pPr>
      <w:r>
        <w:rPr>
          <w:rFonts w:ascii="微软雅黑" w:hAnsi="微软雅黑" w:cs="Arial Unicode MS" w:hint="eastAsia"/>
          <w:color w:val="000000" w:themeColor="text1"/>
        </w:rPr>
        <w:t>任务审计</w:t>
      </w:r>
    </w:p>
    <w:p w14:paraId="753C7260" w14:textId="271C02F2" w:rsidR="009E2F00" w:rsidRDefault="00090E1F" w:rsidP="00A069B1">
      <w:pPr>
        <w:pStyle w:val="ad"/>
        <w:numPr>
          <w:ilvl w:val="1"/>
          <w:numId w:val="22"/>
        </w:numPr>
        <w:spacing w:line="360" w:lineRule="auto"/>
        <w:ind w:firstLineChars="0"/>
        <w:rPr>
          <w:rFonts w:ascii="微软雅黑" w:hAnsi="微软雅黑" w:cs="Arial Unicode MS"/>
          <w:color w:val="000000" w:themeColor="text1"/>
        </w:rPr>
      </w:pPr>
      <w:r>
        <w:rPr>
          <w:rFonts w:ascii="微软雅黑" w:hAnsi="微软雅黑" w:cs="Arial Unicode MS" w:hint="eastAsia"/>
          <w:color w:val="000000" w:themeColor="text1"/>
        </w:rPr>
        <w:t>乙方</w:t>
      </w:r>
      <w:r w:rsidR="009E2F00">
        <w:rPr>
          <w:rFonts w:ascii="微软雅黑" w:hAnsi="微软雅黑" w:cs="Arial Unicode MS" w:hint="eastAsia"/>
          <w:color w:val="000000" w:themeColor="text1"/>
        </w:rPr>
        <w:t>审计员登录P</w:t>
      </w:r>
      <w:r w:rsidR="009E2F00">
        <w:rPr>
          <w:rFonts w:ascii="微软雅黑" w:hAnsi="微软雅黑" w:cs="Arial Unicode MS"/>
          <w:color w:val="000000" w:themeColor="text1"/>
        </w:rPr>
        <w:t>C</w:t>
      </w:r>
      <w:r w:rsidR="009E2F00">
        <w:rPr>
          <w:rFonts w:ascii="微软雅黑" w:hAnsi="微软雅黑" w:cs="Arial Unicode MS" w:hint="eastAsia"/>
          <w:color w:val="000000" w:themeColor="text1"/>
        </w:rPr>
        <w:t>端系统，逐项审计每个任务的内容，包括目的地、人员、费用等。</w:t>
      </w:r>
    </w:p>
    <w:p w14:paraId="2AFCC570" w14:textId="77777777" w:rsidR="009E2F00" w:rsidRDefault="009E2F00" w:rsidP="00A069B1">
      <w:pPr>
        <w:pStyle w:val="ad"/>
        <w:numPr>
          <w:ilvl w:val="1"/>
          <w:numId w:val="22"/>
        </w:numPr>
        <w:spacing w:line="360" w:lineRule="auto"/>
        <w:ind w:firstLineChars="0"/>
        <w:rPr>
          <w:rFonts w:ascii="微软雅黑" w:hAnsi="微软雅黑" w:cs="Arial Unicode MS"/>
          <w:color w:val="000000" w:themeColor="text1"/>
        </w:rPr>
      </w:pPr>
      <w:r>
        <w:rPr>
          <w:rFonts w:ascii="微软雅黑" w:hAnsi="微软雅黑" w:cs="Arial Unicode MS" w:hint="eastAsia"/>
          <w:color w:val="000000" w:themeColor="text1"/>
        </w:rPr>
        <w:t>审计通过，则认为此任务有效，进入统计范围。</w:t>
      </w:r>
    </w:p>
    <w:p w14:paraId="3E2F1734" w14:textId="77777777" w:rsidR="009E2F00" w:rsidRDefault="009E2F00" w:rsidP="00A069B1">
      <w:pPr>
        <w:pStyle w:val="ad"/>
        <w:numPr>
          <w:ilvl w:val="1"/>
          <w:numId w:val="22"/>
        </w:numPr>
        <w:spacing w:line="360" w:lineRule="auto"/>
        <w:ind w:firstLineChars="0"/>
        <w:rPr>
          <w:rFonts w:ascii="微软雅黑" w:hAnsi="微软雅黑" w:cs="Arial Unicode MS"/>
          <w:color w:val="000000" w:themeColor="text1"/>
        </w:rPr>
      </w:pPr>
      <w:r>
        <w:rPr>
          <w:rFonts w:ascii="微软雅黑" w:hAnsi="微软雅黑" w:cs="Arial Unicode MS" w:hint="eastAsia"/>
          <w:color w:val="000000" w:themeColor="text1"/>
        </w:rPr>
        <w:t>审计不通过，则发起异常询问任务</w:t>
      </w:r>
      <w:proofErr w:type="gramStart"/>
      <w:r>
        <w:rPr>
          <w:rFonts w:ascii="微软雅黑" w:hAnsi="微软雅黑" w:cs="Arial Unicode MS" w:hint="eastAsia"/>
          <w:color w:val="000000" w:themeColor="text1"/>
        </w:rPr>
        <w:t>至司机</w:t>
      </w:r>
      <w:proofErr w:type="gramEnd"/>
      <w:r>
        <w:rPr>
          <w:rFonts w:ascii="微软雅黑" w:hAnsi="微软雅黑" w:cs="Arial Unicode MS" w:hint="eastAsia"/>
          <w:color w:val="000000" w:themeColor="text1"/>
        </w:rPr>
        <w:t>或工程师，由工程师在手机App收到消息，回答审计内容，审计员收到内容后进行二次审核。在审核未通过期间，此任务不计</w:t>
      </w:r>
      <w:proofErr w:type="gramStart"/>
      <w:r>
        <w:rPr>
          <w:rFonts w:ascii="微软雅黑" w:hAnsi="微软雅黑" w:cs="Arial Unicode MS" w:hint="eastAsia"/>
          <w:color w:val="000000" w:themeColor="text1"/>
        </w:rPr>
        <w:t>入统计</w:t>
      </w:r>
      <w:proofErr w:type="gramEnd"/>
      <w:r>
        <w:rPr>
          <w:rFonts w:ascii="微软雅黑" w:hAnsi="微软雅黑" w:cs="Arial Unicode MS" w:hint="eastAsia"/>
          <w:color w:val="000000" w:themeColor="text1"/>
        </w:rPr>
        <w:t>范围。只有审核通过，方计入统计。</w:t>
      </w:r>
    </w:p>
    <w:p w14:paraId="2F9A049A" w14:textId="77777777" w:rsidR="002E5A3D" w:rsidRDefault="009E2F00" w:rsidP="002E5A3D">
      <w:pPr>
        <w:pStyle w:val="ad"/>
        <w:numPr>
          <w:ilvl w:val="0"/>
          <w:numId w:val="16"/>
        </w:numPr>
        <w:spacing w:line="360" w:lineRule="auto"/>
        <w:ind w:firstLineChars="0"/>
        <w:rPr>
          <w:rFonts w:ascii="微软雅黑" w:hAnsi="微软雅黑" w:cs="Arial Unicode MS"/>
          <w:color w:val="000000" w:themeColor="text1"/>
        </w:rPr>
      </w:pPr>
      <w:r>
        <w:rPr>
          <w:rFonts w:ascii="微软雅黑" w:hAnsi="微软雅黑" w:cs="Arial Unicode MS" w:hint="eastAsia"/>
          <w:color w:val="000000" w:themeColor="text1"/>
        </w:rPr>
        <w:t>数据报表</w:t>
      </w:r>
    </w:p>
    <w:p w14:paraId="42AF5233" w14:textId="6D701601" w:rsidR="009E2F00" w:rsidRDefault="00090E1F" w:rsidP="009E2F00">
      <w:pPr>
        <w:pStyle w:val="ad"/>
        <w:numPr>
          <w:ilvl w:val="0"/>
          <w:numId w:val="21"/>
        </w:numPr>
        <w:spacing w:line="360" w:lineRule="auto"/>
        <w:ind w:firstLineChars="0"/>
        <w:rPr>
          <w:rFonts w:ascii="微软雅黑" w:hAnsi="微软雅黑" w:cs="Arial Unicode MS"/>
          <w:color w:val="000000" w:themeColor="text1"/>
        </w:rPr>
      </w:pPr>
      <w:r>
        <w:rPr>
          <w:rFonts w:ascii="微软雅黑" w:hAnsi="微软雅黑" w:cs="Arial Unicode MS" w:hint="eastAsia"/>
          <w:color w:val="000000" w:themeColor="text1"/>
        </w:rPr>
        <w:t>甲方、乙方</w:t>
      </w:r>
      <w:r w:rsidR="009E2F00">
        <w:rPr>
          <w:rFonts w:ascii="微软雅黑" w:hAnsi="微软雅黑" w:cs="Arial Unicode MS" w:hint="eastAsia"/>
          <w:color w:val="000000" w:themeColor="text1"/>
        </w:rPr>
        <w:t>管理员可以选择开始时间、结束时间，统计月度报表、季度报表、年度报表。</w:t>
      </w:r>
    </w:p>
    <w:p w14:paraId="5AF14897" w14:textId="45A02000" w:rsidR="009E2F00" w:rsidRDefault="009E2F00" w:rsidP="009E2F00">
      <w:pPr>
        <w:pStyle w:val="ad"/>
        <w:numPr>
          <w:ilvl w:val="0"/>
          <w:numId w:val="21"/>
        </w:numPr>
        <w:spacing w:line="360" w:lineRule="auto"/>
        <w:ind w:firstLineChars="0"/>
        <w:rPr>
          <w:rFonts w:ascii="微软雅黑" w:hAnsi="微软雅黑" w:cs="Arial Unicode MS"/>
          <w:color w:val="000000" w:themeColor="text1"/>
        </w:rPr>
      </w:pPr>
      <w:r>
        <w:rPr>
          <w:rFonts w:ascii="微软雅黑" w:hAnsi="微软雅黑" w:cs="Arial Unicode MS" w:hint="eastAsia"/>
          <w:color w:val="000000" w:themeColor="text1"/>
        </w:rPr>
        <w:t>报表内容包括</w:t>
      </w:r>
      <w:r w:rsidR="00090E1F">
        <w:rPr>
          <w:rFonts w:ascii="微软雅黑" w:hAnsi="微软雅黑" w:cs="Arial Unicode MS" w:hint="eastAsia"/>
          <w:color w:val="000000" w:themeColor="text1"/>
        </w:rPr>
        <w:t>项目名称、</w:t>
      </w:r>
      <w:r>
        <w:rPr>
          <w:rFonts w:ascii="微软雅黑" w:hAnsi="微软雅黑" w:cs="Arial Unicode MS" w:hint="eastAsia"/>
          <w:color w:val="000000" w:themeColor="text1"/>
        </w:rPr>
        <w:t>任务明细、费用明细。</w:t>
      </w:r>
    </w:p>
    <w:p w14:paraId="7EA90259" w14:textId="31A116ED" w:rsidR="00A069B1" w:rsidRPr="00090E1F" w:rsidRDefault="00090E1F" w:rsidP="00090E1F">
      <w:pPr>
        <w:pStyle w:val="ad"/>
        <w:numPr>
          <w:ilvl w:val="0"/>
          <w:numId w:val="21"/>
        </w:numPr>
        <w:spacing w:line="360" w:lineRule="auto"/>
        <w:ind w:firstLineChars="0"/>
        <w:rPr>
          <w:rFonts w:ascii="微软雅黑" w:hAnsi="微软雅黑" w:cs="Arial Unicode MS"/>
          <w:color w:val="000000" w:themeColor="text1"/>
        </w:rPr>
      </w:pPr>
      <w:r>
        <w:rPr>
          <w:rFonts w:ascii="微软雅黑" w:hAnsi="微软雅黑" w:cs="Arial Unicode MS" w:hint="eastAsia"/>
          <w:color w:val="000000" w:themeColor="text1"/>
        </w:rPr>
        <w:t>导出excel，</w:t>
      </w:r>
      <w:r w:rsidR="009E2F00">
        <w:rPr>
          <w:rFonts w:ascii="微软雅黑" w:hAnsi="微软雅黑" w:cs="Arial Unicode MS" w:hint="eastAsia"/>
          <w:color w:val="000000" w:themeColor="text1"/>
        </w:rPr>
        <w:t>按照明细的费用进行</w:t>
      </w:r>
      <w:r>
        <w:rPr>
          <w:rFonts w:ascii="微软雅黑" w:hAnsi="微软雅黑" w:cs="Arial Unicode MS" w:hint="eastAsia"/>
          <w:color w:val="000000" w:themeColor="text1"/>
        </w:rPr>
        <w:t>线下</w:t>
      </w:r>
      <w:r w:rsidR="009E2F00">
        <w:rPr>
          <w:rFonts w:ascii="微软雅黑" w:hAnsi="微软雅黑" w:cs="Arial Unicode MS" w:hint="eastAsia"/>
          <w:color w:val="000000" w:themeColor="text1"/>
        </w:rPr>
        <w:t>结算。</w:t>
      </w:r>
    </w:p>
    <w:p w14:paraId="34CC060C" w14:textId="77777777" w:rsidR="00A069B1" w:rsidRDefault="00A069B1" w:rsidP="00A069B1">
      <w:pPr>
        <w:pStyle w:val="ad"/>
        <w:numPr>
          <w:ilvl w:val="0"/>
          <w:numId w:val="16"/>
        </w:numPr>
        <w:spacing w:line="360" w:lineRule="auto"/>
        <w:ind w:firstLineChars="0"/>
        <w:rPr>
          <w:rFonts w:ascii="微软雅黑" w:hAnsi="微软雅黑" w:cs="Arial Unicode MS"/>
          <w:color w:val="000000" w:themeColor="text1"/>
        </w:rPr>
      </w:pPr>
      <w:r>
        <w:rPr>
          <w:rFonts w:ascii="微软雅黑" w:hAnsi="微软雅黑" w:cs="Arial Unicode MS" w:hint="eastAsia"/>
          <w:color w:val="000000" w:themeColor="text1"/>
        </w:rPr>
        <w:t>后台管理</w:t>
      </w:r>
    </w:p>
    <w:p w14:paraId="78AF4296" w14:textId="18A68635" w:rsidR="00090E1F" w:rsidRDefault="00090E1F" w:rsidP="00A069B1">
      <w:pPr>
        <w:pStyle w:val="ad"/>
        <w:numPr>
          <w:ilvl w:val="1"/>
          <w:numId w:val="16"/>
        </w:numPr>
        <w:spacing w:line="360" w:lineRule="auto"/>
        <w:ind w:firstLineChars="0"/>
        <w:rPr>
          <w:rFonts w:ascii="微软雅黑" w:hAnsi="微软雅黑" w:cs="Arial Unicode MS"/>
          <w:color w:val="000000" w:themeColor="text1"/>
        </w:rPr>
      </w:pPr>
      <w:r>
        <w:rPr>
          <w:rFonts w:ascii="微软雅黑" w:hAnsi="微软雅黑" w:cs="Arial Unicode MS" w:hint="eastAsia"/>
          <w:color w:val="000000" w:themeColor="text1"/>
        </w:rPr>
        <w:t>乙方信息录入页面或excel模板，甲方管理员根据模板收集信息后，可以在P</w:t>
      </w:r>
      <w:r>
        <w:rPr>
          <w:rFonts w:ascii="微软雅黑" w:hAnsi="微软雅黑" w:cs="Arial Unicode MS"/>
          <w:color w:val="000000" w:themeColor="text1"/>
        </w:rPr>
        <w:t>C</w:t>
      </w:r>
      <w:r>
        <w:rPr>
          <w:rFonts w:ascii="微软雅黑" w:hAnsi="微软雅黑" w:cs="Arial Unicode MS" w:hint="eastAsia"/>
          <w:color w:val="000000" w:themeColor="text1"/>
        </w:rPr>
        <w:t>端导入乙方信息至系统，用于分配项目。</w:t>
      </w:r>
    </w:p>
    <w:p w14:paraId="1210BBA0" w14:textId="27CBC413" w:rsidR="00A069B1" w:rsidRDefault="00090E1F" w:rsidP="00A069B1">
      <w:pPr>
        <w:pStyle w:val="ad"/>
        <w:numPr>
          <w:ilvl w:val="1"/>
          <w:numId w:val="16"/>
        </w:numPr>
        <w:spacing w:line="360" w:lineRule="auto"/>
        <w:ind w:firstLineChars="0"/>
        <w:rPr>
          <w:rFonts w:ascii="微软雅黑" w:hAnsi="微软雅黑" w:cs="Arial Unicode MS"/>
          <w:color w:val="000000" w:themeColor="text1"/>
        </w:rPr>
      </w:pPr>
      <w:r>
        <w:rPr>
          <w:rFonts w:ascii="微软雅黑" w:hAnsi="微软雅黑" w:cs="Arial Unicode MS" w:hint="eastAsia"/>
          <w:color w:val="000000" w:themeColor="text1"/>
        </w:rPr>
        <w:t>乙方</w:t>
      </w:r>
      <w:r w:rsidR="00A069B1">
        <w:rPr>
          <w:rFonts w:ascii="微软雅黑" w:hAnsi="微软雅黑" w:cs="Arial Unicode MS" w:hint="eastAsia"/>
          <w:color w:val="000000" w:themeColor="text1"/>
        </w:rPr>
        <w:t>司机信息</w:t>
      </w:r>
      <w:r>
        <w:rPr>
          <w:rFonts w:ascii="微软雅黑" w:hAnsi="微软雅黑" w:cs="Arial Unicode MS" w:hint="eastAsia"/>
          <w:color w:val="000000" w:themeColor="text1"/>
        </w:rPr>
        <w:t>录入页面或</w:t>
      </w:r>
      <w:r w:rsidR="00A069B1">
        <w:rPr>
          <w:rFonts w:ascii="微软雅黑" w:hAnsi="微软雅黑" w:cs="Arial Unicode MS" w:hint="eastAsia"/>
          <w:color w:val="000000" w:themeColor="text1"/>
        </w:rPr>
        <w:t>excel模板，</w:t>
      </w:r>
      <w:r>
        <w:rPr>
          <w:rFonts w:ascii="微软雅黑" w:hAnsi="微软雅黑" w:cs="Arial Unicode MS" w:hint="eastAsia"/>
          <w:color w:val="000000" w:themeColor="text1"/>
        </w:rPr>
        <w:t>乙方</w:t>
      </w:r>
      <w:r w:rsidR="00A069B1">
        <w:rPr>
          <w:rFonts w:ascii="微软雅黑" w:hAnsi="微软雅黑" w:cs="Arial Unicode MS" w:hint="eastAsia"/>
          <w:color w:val="000000" w:themeColor="text1"/>
        </w:rPr>
        <w:t>管理员</w:t>
      </w:r>
      <w:r>
        <w:rPr>
          <w:rFonts w:ascii="微软雅黑" w:hAnsi="微软雅黑" w:cs="Arial Unicode MS" w:hint="eastAsia"/>
          <w:color w:val="000000" w:themeColor="text1"/>
        </w:rPr>
        <w:t>根据模板</w:t>
      </w:r>
      <w:r w:rsidR="00A069B1">
        <w:rPr>
          <w:rFonts w:ascii="微软雅黑" w:hAnsi="微软雅黑" w:cs="Arial Unicode MS" w:hint="eastAsia"/>
          <w:color w:val="000000" w:themeColor="text1"/>
        </w:rPr>
        <w:t>收集信息后，导入系统；司机信息包括：项目名称、所属地市、司机姓名、车牌号、车型、电话、身份证、开户行、账号、状态、备注。</w:t>
      </w:r>
    </w:p>
    <w:p w14:paraId="26FAA49F" w14:textId="09B40B59" w:rsidR="00A069B1" w:rsidRDefault="00090E1F" w:rsidP="00A069B1">
      <w:pPr>
        <w:pStyle w:val="ad"/>
        <w:numPr>
          <w:ilvl w:val="1"/>
          <w:numId w:val="16"/>
        </w:numPr>
        <w:spacing w:line="360" w:lineRule="auto"/>
        <w:ind w:firstLineChars="0"/>
        <w:rPr>
          <w:rFonts w:ascii="微软雅黑" w:hAnsi="微软雅黑" w:cs="Arial Unicode MS"/>
          <w:color w:val="000000" w:themeColor="text1"/>
        </w:rPr>
      </w:pPr>
      <w:r>
        <w:rPr>
          <w:rFonts w:ascii="微软雅黑" w:hAnsi="微软雅黑" w:cs="Arial Unicode MS" w:hint="eastAsia"/>
          <w:color w:val="000000" w:themeColor="text1"/>
        </w:rPr>
        <w:t>乙方</w:t>
      </w:r>
      <w:r w:rsidR="00A069B1">
        <w:rPr>
          <w:rFonts w:ascii="微软雅黑" w:hAnsi="微软雅黑" w:cs="Arial Unicode MS" w:hint="eastAsia"/>
          <w:color w:val="000000" w:themeColor="text1"/>
        </w:rPr>
        <w:t>工程师信息</w:t>
      </w:r>
      <w:r>
        <w:rPr>
          <w:rFonts w:ascii="微软雅黑" w:hAnsi="微软雅黑" w:cs="Arial Unicode MS" w:hint="eastAsia"/>
          <w:color w:val="000000" w:themeColor="text1"/>
        </w:rPr>
        <w:t>录入页面或</w:t>
      </w:r>
      <w:r w:rsidR="00A069B1">
        <w:rPr>
          <w:rFonts w:ascii="微软雅黑" w:hAnsi="微软雅黑" w:cs="Arial Unicode MS" w:hint="eastAsia"/>
          <w:color w:val="000000" w:themeColor="text1"/>
        </w:rPr>
        <w:t>excel模板，</w:t>
      </w:r>
      <w:r>
        <w:rPr>
          <w:rFonts w:ascii="微软雅黑" w:hAnsi="微软雅黑" w:cs="Arial Unicode MS" w:hint="eastAsia"/>
          <w:color w:val="000000" w:themeColor="text1"/>
        </w:rPr>
        <w:t>乙方</w:t>
      </w:r>
      <w:r w:rsidR="00A069B1">
        <w:rPr>
          <w:rFonts w:ascii="微软雅黑" w:hAnsi="微软雅黑" w:cs="Arial Unicode MS" w:hint="eastAsia"/>
          <w:color w:val="000000" w:themeColor="text1"/>
        </w:rPr>
        <w:t>管理员收集信息后，导入系统；工程师信</w:t>
      </w:r>
      <w:r w:rsidR="00A069B1">
        <w:rPr>
          <w:rFonts w:ascii="微软雅黑" w:hAnsi="微软雅黑" w:cs="Arial Unicode MS" w:hint="eastAsia"/>
          <w:color w:val="000000" w:themeColor="text1"/>
        </w:rPr>
        <w:lastRenderedPageBreak/>
        <w:t>息包括：项目名称、所属地址、姓名、公司、员工I</w:t>
      </w:r>
      <w:r w:rsidR="00A069B1">
        <w:rPr>
          <w:rFonts w:ascii="微软雅黑" w:hAnsi="微软雅黑" w:cs="Arial Unicode MS"/>
          <w:color w:val="000000" w:themeColor="text1"/>
        </w:rPr>
        <w:t>D</w:t>
      </w:r>
      <w:r w:rsidR="00A069B1">
        <w:rPr>
          <w:rFonts w:ascii="微软雅黑" w:hAnsi="微软雅黑" w:cs="Arial Unicode MS" w:hint="eastAsia"/>
          <w:color w:val="000000" w:themeColor="text1"/>
        </w:rPr>
        <w:t>、电话、身份证、状态、备注。</w:t>
      </w:r>
    </w:p>
    <w:p w14:paraId="788A23C7" w14:textId="77777777" w:rsidR="00A069B1" w:rsidRPr="00A069B1" w:rsidRDefault="00A069B1" w:rsidP="00A069B1">
      <w:pPr>
        <w:pStyle w:val="ad"/>
        <w:spacing w:line="360" w:lineRule="auto"/>
        <w:ind w:left="1680" w:firstLineChars="0" w:firstLine="0"/>
        <w:rPr>
          <w:rFonts w:ascii="微软雅黑" w:hAnsi="微软雅黑" w:cs="Arial Unicode MS"/>
          <w:color w:val="000000" w:themeColor="text1"/>
        </w:rPr>
      </w:pPr>
    </w:p>
    <w:p w14:paraId="668B7616" w14:textId="77777777" w:rsidR="00A906ED" w:rsidRDefault="008909F2" w:rsidP="00A069B1">
      <w:pPr>
        <w:pStyle w:val="2"/>
        <w:tabs>
          <w:tab w:val="left" w:pos="3686"/>
        </w:tabs>
        <w:rPr>
          <w:rFonts w:ascii="微软雅黑" w:hAnsi="微软雅黑"/>
        </w:rPr>
      </w:pPr>
      <w:bookmarkStart w:id="19" w:name="_Toc47965716"/>
      <w:r>
        <w:rPr>
          <w:rFonts w:ascii="微软雅黑" w:hAnsi="微软雅黑" w:hint="eastAsia"/>
        </w:rPr>
        <w:t>系统范围</w:t>
      </w:r>
      <w:bookmarkEnd w:id="19"/>
    </w:p>
    <w:p w14:paraId="0F3E204F" w14:textId="02109581" w:rsidR="00933E75" w:rsidRDefault="00933E75" w:rsidP="00933E75">
      <w:pPr>
        <w:ind w:firstLine="420"/>
      </w:pPr>
      <w:r>
        <w:rPr>
          <w:rFonts w:hint="eastAsia"/>
        </w:rPr>
        <w:t>除以上明确范围外，其他均不在本期范围内。</w:t>
      </w:r>
    </w:p>
    <w:p w14:paraId="5144218C" w14:textId="70EA2593" w:rsidR="00194C88" w:rsidRPr="00933E75" w:rsidRDefault="00194C88" w:rsidP="00933E75">
      <w:pPr>
        <w:ind w:firstLine="420"/>
      </w:pPr>
      <w:r>
        <w:rPr>
          <w:rFonts w:hint="eastAsia"/>
        </w:rPr>
        <w:t>比如丙方，我们的系统只像甲方、乙方业务人员分配管理员或审计员角色，像乙方、丙方工程师和司机分配角色，不涉及丙方使用，如丙方有信息需要录入系统，由乙方进行线上录入。</w:t>
      </w:r>
    </w:p>
    <w:p w14:paraId="5D6A22E8" w14:textId="77777777" w:rsidR="00A906ED" w:rsidRPr="00A906ED" w:rsidRDefault="00A906ED" w:rsidP="00A906ED">
      <w:pPr>
        <w:pStyle w:val="1"/>
        <w:rPr>
          <w:rFonts w:ascii="微软雅黑" w:hAnsi="微软雅黑"/>
          <w:sz w:val="28"/>
        </w:rPr>
      </w:pPr>
      <w:bookmarkStart w:id="20" w:name="_Toc267258258"/>
      <w:bookmarkStart w:id="21" w:name="_Toc275876106"/>
      <w:bookmarkStart w:id="22" w:name="_Toc261433696"/>
      <w:bookmarkStart w:id="23" w:name="_Toc305048333"/>
      <w:bookmarkStart w:id="24" w:name="_Toc329676552"/>
      <w:bookmarkStart w:id="25" w:name="_Toc47965717"/>
      <w:bookmarkStart w:id="26" w:name="_Toc449024055"/>
      <w:r w:rsidRPr="00A906ED">
        <w:rPr>
          <w:rFonts w:ascii="微软雅黑" w:hAnsi="微软雅黑" w:hint="eastAsia"/>
          <w:sz w:val="28"/>
        </w:rPr>
        <w:t>业务</w:t>
      </w:r>
      <w:bookmarkEnd w:id="20"/>
      <w:bookmarkEnd w:id="21"/>
      <w:bookmarkEnd w:id="22"/>
      <w:bookmarkEnd w:id="23"/>
      <w:bookmarkEnd w:id="24"/>
      <w:r w:rsidR="003C5B4C">
        <w:rPr>
          <w:rFonts w:ascii="微软雅黑" w:hAnsi="微软雅黑" w:hint="eastAsia"/>
          <w:sz w:val="28"/>
        </w:rPr>
        <w:t>流程</w:t>
      </w:r>
      <w:bookmarkEnd w:id="25"/>
    </w:p>
    <w:p w14:paraId="4BC9FE90" w14:textId="77777777" w:rsidR="00AE61F5" w:rsidRPr="007706EB" w:rsidRDefault="003C5B4C" w:rsidP="007706EB">
      <w:pPr>
        <w:pStyle w:val="2"/>
        <w:rPr>
          <w:rFonts w:ascii="微软雅黑" w:hAnsi="微软雅黑"/>
          <w:sz w:val="21"/>
        </w:rPr>
      </w:pPr>
      <w:bookmarkStart w:id="27" w:name="_Toc47965718"/>
      <w:r>
        <w:rPr>
          <w:rFonts w:ascii="微软雅黑" w:hAnsi="微软雅黑" w:hint="eastAsia"/>
          <w:sz w:val="21"/>
        </w:rPr>
        <w:t>流程图</w:t>
      </w:r>
      <w:bookmarkEnd w:id="27"/>
    </w:p>
    <w:p w14:paraId="1F37C3D0" w14:textId="77777777" w:rsidR="003D547D" w:rsidRDefault="003D547D" w:rsidP="003C5B4C">
      <w:pPr>
        <w:ind w:left="420"/>
        <w:rPr>
          <w:rFonts w:ascii="微软雅黑" w:hAnsi="微软雅黑"/>
          <w:szCs w:val="24"/>
        </w:rPr>
      </w:pPr>
    </w:p>
    <w:p w14:paraId="395FD2D0" w14:textId="77777777" w:rsidR="00A906ED" w:rsidRDefault="003C5B4C" w:rsidP="00A906ED">
      <w:pPr>
        <w:pStyle w:val="2"/>
        <w:rPr>
          <w:rFonts w:ascii="微软雅黑" w:hAnsi="微软雅黑"/>
          <w:sz w:val="21"/>
        </w:rPr>
      </w:pPr>
      <w:bookmarkStart w:id="28" w:name="_Toc47965719"/>
      <w:r>
        <w:rPr>
          <w:rFonts w:ascii="微软雅黑" w:hAnsi="微软雅黑" w:hint="eastAsia"/>
          <w:sz w:val="21"/>
        </w:rPr>
        <w:t>流程图</w:t>
      </w:r>
      <w:bookmarkEnd w:id="28"/>
    </w:p>
    <w:p w14:paraId="2C273DA5" w14:textId="77777777" w:rsidR="00AE61F5" w:rsidRDefault="00AE61F5" w:rsidP="00AE61F5">
      <w:pPr>
        <w:ind w:left="420"/>
      </w:pPr>
    </w:p>
    <w:p w14:paraId="7874B2BD" w14:textId="77777777" w:rsidR="00AE61F5" w:rsidRPr="00F360E9" w:rsidRDefault="001001A8" w:rsidP="00DC235B">
      <w:pPr>
        <w:pStyle w:val="1"/>
        <w:rPr>
          <w:rFonts w:ascii="微软雅黑" w:hAnsi="微软雅黑"/>
        </w:rPr>
      </w:pPr>
      <w:bookmarkStart w:id="29" w:name="_Toc47965720"/>
      <w:r w:rsidRPr="00A906ED">
        <w:rPr>
          <w:rFonts w:ascii="微软雅黑" w:hAnsi="微软雅黑" w:hint="eastAsia"/>
        </w:rPr>
        <w:t>预期收益ROI</w:t>
      </w:r>
      <w:bookmarkEnd w:id="26"/>
      <w:bookmarkEnd w:id="29"/>
    </w:p>
    <w:p w14:paraId="2FF9E7A9" w14:textId="77777777" w:rsidR="00E62AE4" w:rsidRDefault="00E62AE4" w:rsidP="00E62AE4">
      <w:pPr>
        <w:pStyle w:val="2"/>
      </w:pPr>
      <w:bookmarkStart w:id="30" w:name="_Toc47965721"/>
      <w:r>
        <w:rPr>
          <w:rFonts w:hint="eastAsia"/>
        </w:rPr>
        <w:t>任务完成情况真实有效</w:t>
      </w:r>
      <w:bookmarkEnd w:id="30"/>
    </w:p>
    <w:p w14:paraId="2139008F" w14:textId="77777777" w:rsidR="003C5B4C" w:rsidRPr="003C5B4C" w:rsidRDefault="003C5B4C" w:rsidP="003C5B4C">
      <w:pPr>
        <w:ind w:left="420"/>
      </w:pPr>
      <w:r>
        <w:rPr>
          <w:rFonts w:hint="eastAsia"/>
        </w:rPr>
        <w:t>有效对任务内容、任务目标进行线上信息的收集、统计和整理分析，在积累到一定的基础数据后，可进行更加精准的数据分析。</w:t>
      </w:r>
    </w:p>
    <w:tbl>
      <w:tblPr>
        <w:tblStyle w:val="afb"/>
        <w:tblW w:w="8800" w:type="dxa"/>
        <w:jc w:val="center"/>
        <w:tblLook w:val="04A0" w:firstRow="1" w:lastRow="0" w:firstColumn="1" w:lastColumn="0" w:noHBand="0" w:noVBand="1"/>
      </w:tblPr>
      <w:tblGrid>
        <w:gridCol w:w="1080"/>
        <w:gridCol w:w="1340"/>
        <w:gridCol w:w="1480"/>
        <w:gridCol w:w="2080"/>
        <w:gridCol w:w="2820"/>
      </w:tblGrid>
      <w:tr w:rsidR="00E62AE4" w:rsidRPr="00E62AE4" w14:paraId="47A5F54C" w14:textId="77777777" w:rsidTr="00B12EAC">
        <w:trPr>
          <w:trHeight w:val="285"/>
          <w:jc w:val="center"/>
        </w:trPr>
        <w:tc>
          <w:tcPr>
            <w:tcW w:w="1080" w:type="dxa"/>
            <w:noWrap/>
            <w:hideMark/>
          </w:tcPr>
          <w:p w14:paraId="22D73056" w14:textId="77777777" w:rsidR="00E62AE4" w:rsidRPr="00E62AE4" w:rsidRDefault="00E62AE4" w:rsidP="00E62AE4">
            <w:pPr>
              <w:widowControl/>
              <w:rPr>
                <w:rFonts w:ascii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1340" w:type="dxa"/>
            <w:noWrap/>
            <w:hideMark/>
          </w:tcPr>
          <w:p w14:paraId="34662A89" w14:textId="77777777" w:rsidR="00E62AE4" w:rsidRPr="00E62AE4" w:rsidRDefault="00E62AE4" w:rsidP="00E62AE4">
            <w:pPr>
              <w:widowControl/>
              <w:rPr>
                <w:rFonts w:ascii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项目任务</w:t>
            </w:r>
          </w:p>
        </w:tc>
        <w:tc>
          <w:tcPr>
            <w:tcW w:w="1480" w:type="dxa"/>
            <w:noWrap/>
            <w:hideMark/>
          </w:tcPr>
          <w:p w14:paraId="4E7A94B3" w14:textId="77777777" w:rsidR="00E62AE4" w:rsidRPr="00E62AE4" w:rsidRDefault="00E62AE4" w:rsidP="00E62AE4">
            <w:pPr>
              <w:widowControl/>
              <w:rPr>
                <w:rFonts w:ascii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任务内容</w:t>
            </w:r>
          </w:p>
        </w:tc>
        <w:tc>
          <w:tcPr>
            <w:tcW w:w="2080" w:type="dxa"/>
            <w:noWrap/>
            <w:hideMark/>
          </w:tcPr>
          <w:p w14:paraId="4FA76314" w14:textId="77777777" w:rsidR="00E62AE4" w:rsidRPr="00E62AE4" w:rsidRDefault="00E62AE4" w:rsidP="00E62AE4">
            <w:pPr>
              <w:widowControl/>
              <w:rPr>
                <w:rFonts w:ascii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任务状态</w:t>
            </w:r>
          </w:p>
        </w:tc>
        <w:tc>
          <w:tcPr>
            <w:tcW w:w="2820" w:type="dxa"/>
            <w:noWrap/>
            <w:hideMark/>
          </w:tcPr>
          <w:p w14:paraId="6390DE1D" w14:textId="77777777" w:rsidR="00E62AE4" w:rsidRPr="00E62AE4" w:rsidRDefault="00E62AE4" w:rsidP="00E62AE4">
            <w:pPr>
              <w:widowControl/>
              <w:rPr>
                <w:rFonts w:ascii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任务备注</w:t>
            </w:r>
          </w:p>
        </w:tc>
      </w:tr>
      <w:tr w:rsidR="00B12EAC" w:rsidRPr="00E62AE4" w14:paraId="69FCE53D" w14:textId="77777777" w:rsidTr="00B12EAC">
        <w:trPr>
          <w:trHeight w:val="285"/>
          <w:jc w:val="center"/>
        </w:trPr>
        <w:tc>
          <w:tcPr>
            <w:tcW w:w="1080" w:type="dxa"/>
            <w:vMerge w:val="restart"/>
            <w:noWrap/>
            <w:hideMark/>
          </w:tcPr>
          <w:p w14:paraId="44C03AA1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巡检项目A</w:t>
            </w:r>
          </w:p>
        </w:tc>
        <w:tc>
          <w:tcPr>
            <w:tcW w:w="1340" w:type="dxa"/>
            <w:noWrap/>
            <w:hideMark/>
          </w:tcPr>
          <w:p w14:paraId="1D95FA0C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巡检任务01</w:t>
            </w:r>
          </w:p>
        </w:tc>
        <w:tc>
          <w:tcPr>
            <w:tcW w:w="1480" w:type="dxa"/>
            <w:noWrap/>
            <w:hideMark/>
          </w:tcPr>
          <w:p w14:paraId="1DA663BF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巡检设备a</w:t>
            </w:r>
          </w:p>
        </w:tc>
        <w:tc>
          <w:tcPr>
            <w:tcW w:w="2080" w:type="dxa"/>
            <w:noWrap/>
            <w:hideMark/>
          </w:tcPr>
          <w:p w14:paraId="134D5182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正常</w:t>
            </w:r>
          </w:p>
        </w:tc>
        <w:tc>
          <w:tcPr>
            <w:tcW w:w="2820" w:type="dxa"/>
            <w:noWrap/>
            <w:hideMark/>
          </w:tcPr>
          <w:p w14:paraId="183CA7C5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12EAC" w:rsidRPr="00E62AE4" w14:paraId="6F8A7BE6" w14:textId="77777777" w:rsidTr="00B12EAC">
        <w:trPr>
          <w:trHeight w:val="285"/>
          <w:jc w:val="center"/>
        </w:trPr>
        <w:tc>
          <w:tcPr>
            <w:tcW w:w="1080" w:type="dxa"/>
            <w:vMerge/>
            <w:noWrap/>
            <w:hideMark/>
          </w:tcPr>
          <w:p w14:paraId="25F3499A" w14:textId="77777777" w:rsidR="00B12EAC" w:rsidRPr="00E62AE4" w:rsidRDefault="00B12EAC" w:rsidP="00E62AE4">
            <w:pPr>
              <w:widowControl/>
              <w:rPr>
                <w:rFonts w:ascii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1340" w:type="dxa"/>
            <w:noWrap/>
            <w:hideMark/>
          </w:tcPr>
          <w:p w14:paraId="015B56C4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巡检任务02</w:t>
            </w:r>
          </w:p>
        </w:tc>
        <w:tc>
          <w:tcPr>
            <w:tcW w:w="1480" w:type="dxa"/>
            <w:noWrap/>
            <w:hideMark/>
          </w:tcPr>
          <w:p w14:paraId="281C4B10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巡检设备d</w:t>
            </w:r>
          </w:p>
        </w:tc>
        <w:tc>
          <w:tcPr>
            <w:tcW w:w="2080" w:type="dxa"/>
            <w:noWrap/>
            <w:hideMark/>
          </w:tcPr>
          <w:p w14:paraId="60785E95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发现异常，已解决</w:t>
            </w:r>
          </w:p>
        </w:tc>
        <w:tc>
          <w:tcPr>
            <w:tcW w:w="2820" w:type="dxa"/>
            <w:noWrap/>
            <w:hideMark/>
          </w:tcPr>
          <w:p w14:paraId="04D16132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更换设备d</w:t>
            </w:r>
          </w:p>
        </w:tc>
      </w:tr>
      <w:tr w:rsidR="00B12EAC" w:rsidRPr="00E62AE4" w14:paraId="556AC8F8" w14:textId="77777777" w:rsidTr="00B12EAC">
        <w:trPr>
          <w:trHeight w:val="285"/>
          <w:jc w:val="center"/>
        </w:trPr>
        <w:tc>
          <w:tcPr>
            <w:tcW w:w="1080" w:type="dxa"/>
            <w:vMerge/>
            <w:noWrap/>
            <w:hideMark/>
          </w:tcPr>
          <w:p w14:paraId="2EC0245C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0" w:type="dxa"/>
            <w:noWrap/>
            <w:hideMark/>
          </w:tcPr>
          <w:p w14:paraId="1C3FB65D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巡检任务03</w:t>
            </w:r>
          </w:p>
        </w:tc>
        <w:tc>
          <w:tcPr>
            <w:tcW w:w="1480" w:type="dxa"/>
            <w:noWrap/>
            <w:hideMark/>
          </w:tcPr>
          <w:p w14:paraId="5343D890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巡检设备c</w:t>
            </w:r>
          </w:p>
        </w:tc>
        <w:tc>
          <w:tcPr>
            <w:tcW w:w="2080" w:type="dxa"/>
            <w:noWrap/>
            <w:hideMark/>
          </w:tcPr>
          <w:p w14:paraId="6CD7F0CA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正常</w:t>
            </w:r>
          </w:p>
        </w:tc>
        <w:tc>
          <w:tcPr>
            <w:tcW w:w="2820" w:type="dxa"/>
            <w:noWrap/>
            <w:hideMark/>
          </w:tcPr>
          <w:p w14:paraId="333D657A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12EAC" w:rsidRPr="00E62AE4" w14:paraId="4F663272" w14:textId="77777777" w:rsidTr="00B12EAC">
        <w:trPr>
          <w:trHeight w:val="285"/>
          <w:jc w:val="center"/>
        </w:trPr>
        <w:tc>
          <w:tcPr>
            <w:tcW w:w="1080" w:type="dxa"/>
            <w:vMerge/>
            <w:noWrap/>
            <w:hideMark/>
          </w:tcPr>
          <w:p w14:paraId="7CACAF27" w14:textId="77777777" w:rsidR="00B12EAC" w:rsidRPr="00E62AE4" w:rsidRDefault="00B12EAC" w:rsidP="00E62AE4">
            <w:pPr>
              <w:widowControl/>
              <w:rPr>
                <w:rFonts w:ascii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1340" w:type="dxa"/>
            <w:noWrap/>
            <w:hideMark/>
          </w:tcPr>
          <w:p w14:paraId="07C85BF0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巡检任务04</w:t>
            </w:r>
          </w:p>
        </w:tc>
        <w:tc>
          <w:tcPr>
            <w:tcW w:w="1480" w:type="dxa"/>
            <w:noWrap/>
            <w:hideMark/>
          </w:tcPr>
          <w:p w14:paraId="2C7BC7E7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巡检设备b</w:t>
            </w:r>
          </w:p>
        </w:tc>
        <w:tc>
          <w:tcPr>
            <w:tcW w:w="2080" w:type="dxa"/>
            <w:noWrap/>
            <w:hideMark/>
          </w:tcPr>
          <w:p w14:paraId="23B0A7DC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正常</w:t>
            </w:r>
          </w:p>
        </w:tc>
        <w:tc>
          <w:tcPr>
            <w:tcW w:w="2820" w:type="dxa"/>
            <w:noWrap/>
            <w:hideMark/>
          </w:tcPr>
          <w:p w14:paraId="4B246C93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12EAC" w:rsidRPr="00E62AE4" w14:paraId="7BFB190C" w14:textId="77777777" w:rsidTr="00B12EAC">
        <w:trPr>
          <w:trHeight w:val="285"/>
          <w:jc w:val="center"/>
        </w:trPr>
        <w:tc>
          <w:tcPr>
            <w:tcW w:w="1080" w:type="dxa"/>
            <w:vMerge w:val="restart"/>
            <w:noWrap/>
            <w:hideMark/>
          </w:tcPr>
          <w:p w14:paraId="1EAA2099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巡检项目B</w:t>
            </w:r>
          </w:p>
        </w:tc>
        <w:tc>
          <w:tcPr>
            <w:tcW w:w="1340" w:type="dxa"/>
            <w:noWrap/>
            <w:hideMark/>
          </w:tcPr>
          <w:p w14:paraId="7FB1579C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巡检任务01</w:t>
            </w:r>
          </w:p>
        </w:tc>
        <w:tc>
          <w:tcPr>
            <w:tcW w:w="1480" w:type="dxa"/>
            <w:noWrap/>
            <w:hideMark/>
          </w:tcPr>
          <w:p w14:paraId="517AE731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巡检设备a</w:t>
            </w:r>
          </w:p>
        </w:tc>
        <w:tc>
          <w:tcPr>
            <w:tcW w:w="2080" w:type="dxa"/>
            <w:noWrap/>
            <w:hideMark/>
          </w:tcPr>
          <w:p w14:paraId="730435D0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发现异常，未解决</w:t>
            </w:r>
          </w:p>
        </w:tc>
        <w:tc>
          <w:tcPr>
            <w:tcW w:w="2820" w:type="dxa"/>
            <w:noWrap/>
            <w:hideMark/>
          </w:tcPr>
          <w:p w14:paraId="039165CD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设备损坏，暂无设备修复</w:t>
            </w:r>
          </w:p>
        </w:tc>
      </w:tr>
      <w:tr w:rsidR="00B12EAC" w:rsidRPr="00E62AE4" w14:paraId="0D7442E3" w14:textId="77777777" w:rsidTr="00B12EAC">
        <w:trPr>
          <w:trHeight w:val="285"/>
          <w:jc w:val="center"/>
        </w:trPr>
        <w:tc>
          <w:tcPr>
            <w:tcW w:w="1080" w:type="dxa"/>
            <w:vMerge/>
            <w:noWrap/>
            <w:hideMark/>
          </w:tcPr>
          <w:p w14:paraId="6AFCEEAC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0" w:type="dxa"/>
            <w:noWrap/>
            <w:hideMark/>
          </w:tcPr>
          <w:p w14:paraId="045D2C82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巡检任务02</w:t>
            </w:r>
          </w:p>
        </w:tc>
        <w:tc>
          <w:tcPr>
            <w:tcW w:w="1480" w:type="dxa"/>
            <w:noWrap/>
            <w:hideMark/>
          </w:tcPr>
          <w:p w14:paraId="0581199F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巡检设备d</w:t>
            </w:r>
          </w:p>
        </w:tc>
        <w:tc>
          <w:tcPr>
            <w:tcW w:w="2080" w:type="dxa"/>
            <w:noWrap/>
            <w:hideMark/>
          </w:tcPr>
          <w:p w14:paraId="44C0AA8C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正常</w:t>
            </w:r>
          </w:p>
        </w:tc>
        <w:tc>
          <w:tcPr>
            <w:tcW w:w="2820" w:type="dxa"/>
            <w:noWrap/>
            <w:hideMark/>
          </w:tcPr>
          <w:p w14:paraId="2E5BA922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12EAC" w:rsidRPr="00E62AE4" w14:paraId="1084F240" w14:textId="77777777" w:rsidTr="00B12EAC">
        <w:trPr>
          <w:trHeight w:val="285"/>
          <w:jc w:val="center"/>
        </w:trPr>
        <w:tc>
          <w:tcPr>
            <w:tcW w:w="1080" w:type="dxa"/>
            <w:vMerge/>
            <w:noWrap/>
            <w:hideMark/>
          </w:tcPr>
          <w:p w14:paraId="4036C785" w14:textId="77777777" w:rsidR="00B12EAC" w:rsidRPr="00E62AE4" w:rsidRDefault="00B12EAC" w:rsidP="00E62AE4">
            <w:pPr>
              <w:widowControl/>
              <w:rPr>
                <w:rFonts w:ascii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1340" w:type="dxa"/>
            <w:noWrap/>
            <w:hideMark/>
          </w:tcPr>
          <w:p w14:paraId="109116FB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巡检任务03</w:t>
            </w:r>
          </w:p>
        </w:tc>
        <w:tc>
          <w:tcPr>
            <w:tcW w:w="1480" w:type="dxa"/>
            <w:noWrap/>
            <w:hideMark/>
          </w:tcPr>
          <w:p w14:paraId="292B509C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巡检设备c</w:t>
            </w:r>
          </w:p>
        </w:tc>
        <w:tc>
          <w:tcPr>
            <w:tcW w:w="2080" w:type="dxa"/>
            <w:noWrap/>
            <w:hideMark/>
          </w:tcPr>
          <w:p w14:paraId="7DC037B3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正常</w:t>
            </w:r>
          </w:p>
        </w:tc>
        <w:tc>
          <w:tcPr>
            <w:tcW w:w="2820" w:type="dxa"/>
            <w:noWrap/>
            <w:hideMark/>
          </w:tcPr>
          <w:p w14:paraId="5225D5B9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12EAC" w:rsidRPr="00E62AE4" w14:paraId="1F657995" w14:textId="77777777" w:rsidTr="00B12EAC">
        <w:trPr>
          <w:trHeight w:val="285"/>
          <w:jc w:val="center"/>
        </w:trPr>
        <w:tc>
          <w:tcPr>
            <w:tcW w:w="1080" w:type="dxa"/>
            <w:vMerge/>
            <w:noWrap/>
            <w:hideMark/>
          </w:tcPr>
          <w:p w14:paraId="574E4522" w14:textId="77777777" w:rsidR="00B12EAC" w:rsidRPr="00E62AE4" w:rsidRDefault="00B12EAC" w:rsidP="00E62AE4">
            <w:pPr>
              <w:widowControl/>
              <w:rPr>
                <w:rFonts w:ascii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1340" w:type="dxa"/>
            <w:noWrap/>
            <w:hideMark/>
          </w:tcPr>
          <w:p w14:paraId="70BF18EB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巡检任务04</w:t>
            </w:r>
          </w:p>
        </w:tc>
        <w:tc>
          <w:tcPr>
            <w:tcW w:w="1480" w:type="dxa"/>
            <w:noWrap/>
            <w:hideMark/>
          </w:tcPr>
          <w:p w14:paraId="6E2BDAF7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巡检设备b</w:t>
            </w:r>
          </w:p>
        </w:tc>
        <w:tc>
          <w:tcPr>
            <w:tcW w:w="2080" w:type="dxa"/>
            <w:noWrap/>
            <w:hideMark/>
          </w:tcPr>
          <w:p w14:paraId="237C2FA4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正常</w:t>
            </w:r>
          </w:p>
        </w:tc>
        <w:tc>
          <w:tcPr>
            <w:tcW w:w="2820" w:type="dxa"/>
            <w:noWrap/>
            <w:hideMark/>
          </w:tcPr>
          <w:p w14:paraId="6E3C6E6F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12EAC" w:rsidRPr="00E62AE4" w14:paraId="1B222387" w14:textId="77777777" w:rsidTr="00B12EAC">
        <w:trPr>
          <w:trHeight w:val="285"/>
          <w:jc w:val="center"/>
        </w:trPr>
        <w:tc>
          <w:tcPr>
            <w:tcW w:w="1080" w:type="dxa"/>
            <w:vMerge/>
            <w:noWrap/>
            <w:hideMark/>
          </w:tcPr>
          <w:p w14:paraId="12F61A48" w14:textId="77777777" w:rsidR="00B12EAC" w:rsidRPr="00E62AE4" w:rsidRDefault="00B12EAC" w:rsidP="00E62AE4">
            <w:pPr>
              <w:widowControl/>
              <w:rPr>
                <w:rFonts w:ascii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1340" w:type="dxa"/>
            <w:noWrap/>
            <w:hideMark/>
          </w:tcPr>
          <w:p w14:paraId="065AE4C5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巡检任务05</w:t>
            </w:r>
          </w:p>
        </w:tc>
        <w:tc>
          <w:tcPr>
            <w:tcW w:w="1480" w:type="dxa"/>
            <w:noWrap/>
            <w:hideMark/>
          </w:tcPr>
          <w:p w14:paraId="68071E46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巡检设备</w:t>
            </w:r>
            <w:proofErr w:type="spellStart"/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abc</w:t>
            </w:r>
            <w:proofErr w:type="spellEnd"/>
          </w:p>
        </w:tc>
        <w:tc>
          <w:tcPr>
            <w:tcW w:w="2080" w:type="dxa"/>
            <w:noWrap/>
            <w:hideMark/>
          </w:tcPr>
          <w:p w14:paraId="742152EC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正常</w:t>
            </w:r>
          </w:p>
        </w:tc>
        <w:tc>
          <w:tcPr>
            <w:tcW w:w="2820" w:type="dxa"/>
            <w:noWrap/>
            <w:hideMark/>
          </w:tcPr>
          <w:p w14:paraId="3D770C5D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12EAC" w:rsidRPr="00E62AE4" w14:paraId="2695B08C" w14:textId="77777777" w:rsidTr="00B12EAC">
        <w:trPr>
          <w:trHeight w:val="285"/>
          <w:jc w:val="center"/>
        </w:trPr>
        <w:tc>
          <w:tcPr>
            <w:tcW w:w="1080" w:type="dxa"/>
            <w:vMerge/>
            <w:noWrap/>
            <w:hideMark/>
          </w:tcPr>
          <w:p w14:paraId="07B9C06C" w14:textId="77777777" w:rsidR="00B12EAC" w:rsidRPr="00E62AE4" w:rsidRDefault="00B12EAC" w:rsidP="00E62AE4">
            <w:pPr>
              <w:widowControl/>
              <w:rPr>
                <w:rFonts w:ascii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1340" w:type="dxa"/>
            <w:noWrap/>
            <w:hideMark/>
          </w:tcPr>
          <w:p w14:paraId="7C17A28F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巡检任务06</w:t>
            </w:r>
          </w:p>
        </w:tc>
        <w:tc>
          <w:tcPr>
            <w:tcW w:w="1480" w:type="dxa"/>
            <w:noWrap/>
            <w:hideMark/>
          </w:tcPr>
          <w:p w14:paraId="31C4320D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巡检设备d</w:t>
            </w:r>
          </w:p>
        </w:tc>
        <w:tc>
          <w:tcPr>
            <w:tcW w:w="2080" w:type="dxa"/>
            <w:noWrap/>
            <w:hideMark/>
          </w:tcPr>
          <w:p w14:paraId="4EC0D7FE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正常</w:t>
            </w:r>
          </w:p>
        </w:tc>
        <w:tc>
          <w:tcPr>
            <w:tcW w:w="2820" w:type="dxa"/>
            <w:noWrap/>
            <w:hideMark/>
          </w:tcPr>
          <w:p w14:paraId="572AF8C0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12EAC" w:rsidRPr="00E62AE4" w14:paraId="1971177A" w14:textId="77777777" w:rsidTr="00B12EAC">
        <w:trPr>
          <w:trHeight w:val="285"/>
          <w:jc w:val="center"/>
        </w:trPr>
        <w:tc>
          <w:tcPr>
            <w:tcW w:w="1080" w:type="dxa"/>
            <w:vMerge/>
            <w:noWrap/>
            <w:hideMark/>
          </w:tcPr>
          <w:p w14:paraId="57A2B9AF" w14:textId="77777777" w:rsidR="00B12EAC" w:rsidRPr="00E62AE4" w:rsidRDefault="00B12EAC" w:rsidP="00E62AE4">
            <w:pPr>
              <w:widowControl/>
              <w:rPr>
                <w:rFonts w:ascii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1340" w:type="dxa"/>
            <w:noWrap/>
            <w:hideMark/>
          </w:tcPr>
          <w:p w14:paraId="18BA4BB6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巡检任务07</w:t>
            </w:r>
          </w:p>
        </w:tc>
        <w:tc>
          <w:tcPr>
            <w:tcW w:w="1480" w:type="dxa"/>
            <w:noWrap/>
            <w:hideMark/>
          </w:tcPr>
          <w:p w14:paraId="3DF7567D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巡检设备</w:t>
            </w:r>
            <w:proofErr w:type="spellStart"/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cef</w:t>
            </w:r>
            <w:proofErr w:type="spellEnd"/>
          </w:p>
        </w:tc>
        <w:tc>
          <w:tcPr>
            <w:tcW w:w="2080" w:type="dxa"/>
            <w:noWrap/>
            <w:hideMark/>
          </w:tcPr>
          <w:p w14:paraId="54BDDD4A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正常</w:t>
            </w:r>
          </w:p>
        </w:tc>
        <w:tc>
          <w:tcPr>
            <w:tcW w:w="2820" w:type="dxa"/>
            <w:noWrap/>
            <w:hideMark/>
          </w:tcPr>
          <w:p w14:paraId="12DF3E98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12EAC" w:rsidRPr="00E62AE4" w14:paraId="558DC874" w14:textId="77777777" w:rsidTr="00B12EAC">
        <w:trPr>
          <w:trHeight w:val="285"/>
          <w:jc w:val="center"/>
        </w:trPr>
        <w:tc>
          <w:tcPr>
            <w:tcW w:w="1080" w:type="dxa"/>
            <w:vMerge/>
            <w:noWrap/>
            <w:hideMark/>
          </w:tcPr>
          <w:p w14:paraId="229E5706" w14:textId="77777777" w:rsidR="00B12EAC" w:rsidRPr="00E62AE4" w:rsidRDefault="00B12EAC" w:rsidP="00E62AE4">
            <w:pPr>
              <w:widowControl/>
              <w:rPr>
                <w:rFonts w:ascii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1340" w:type="dxa"/>
            <w:noWrap/>
            <w:hideMark/>
          </w:tcPr>
          <w:p w14:paraId="2F7D4165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巡检任务08</w:t>
            </w:r>
          </w:p>
        </w:tc>
        <w:tc>
          <w:tcPr>
            <w:tcW w:w="1480" w:type="dxa"/>
            <w:noWrap/>
            <w:hideMark/>
          </w:tcPr>
          <w:p w14:paraId="73428CB7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巡检设备bas</w:t>
            </w:r>
          </w:p>
        </w:tc>
        <w:tc>
          <w:tcPr>
            <w:tcW w:w="2080" w:type="dxa"/>
            <w:noWrap/>
            <w:hideMark/>
          </w:tcPr>
          <w:p w14:paraId="5B1D3E31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正常</w:t>
            </w:r>
          </w:p>
        </w:tc>
        <w:tc>
          <w:tcPr>
            <w:tcW w:w="2820" w:type="dxa"/>
            <w:noWrap/>
            <w:hideMark/>
          </w:tcPr>
          <w:p w14:paraId="0BE7C56E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B4FEC86" w14:textId="77777777" w:rsidR="00E62AE4" w:rsidRPr="00E62AE4" w:rsidRDefault="00E62AE4" w:rsidP="00E62AE4">
      <w:pPr>
        <w:ind w:left="420"/>
      </w:pPr>
    </w:p>
    <w:p w14:paraId="0431971E" w14:textId="77777777" w:rsidR="00E62AE4" w:rsidRDefault="00E62AE4" w:rsidP="00E62AE4">
      <w:pPr>
        <w:pStyle w:val="2"/>
      </w:pPr>
      <w:bookmarkStart w:id="31" w:name="_Toc47965722"/>
      <w:r>
        <w:rPr>
          <w:rFonts w:hint="eastAsia"/>
        </w:rPr>
        <w:t>财务支出真实有效</w:t>
      </w:r>
      <w:bookmarkEnd w:id="31"/>
    </w:p>
    <w:p w14:paraId="7D7F037B" w14:textId="77777777" w:rsidR="003C5B4C" w:rsidRPr="003C5B4C" w:rsidRDefault="003C5B4C" w:rsidP="003C5B4C">
      <w:pPr>
        <w:ind w:left="420"/>
      </w:pPr>
      <w:r>
        <w:rPr>
          <w:rFonts w:hint="eastAsia"/>
        </w:rPr>
        <w:t>有效对任务的所有支出进行统计，减少线下环节的人工失误，为企业规范开支提供可靠的数据。</w:t>
      </w:r>
    </w:p>
    <w:tbl>
      <w:tblPr>
        <w:tblStyle w:val="afb"/>
        <w:tblW w:w="7400" w:type="dxa"/>
        <w:jc w:val="center"/>
        <w:tblLook w:val="04A0" w:firstRow="1" w:lastRow="0" w:firstColumn="1" w:lastColumn="0" w:noHBand="0" w:noVBand="1"/>
      </w:tblPr>
      <w:tblGrid>
        <w:gridCol w:w="1240"/>
        <w:gridCol w:w="1340"/>
        <w:gridCol w:w="1820"/>
        <w:gridCol w:w="1820"/>
        <w:gridCol w:w="1180"/>
      </w:tblGrid>
      <w:tr w:rsidR="00E62AE4" w:rsidRPr="00E62AE4" w14:paraId="3187F0F9" w14:textId="77777777" w:rsidTr="00E62AE4">
        <w:trPr>
          <w:trHeight w:val="285"/>
          <w:jc w:val="center"/>
        </w:trPr>
        <w:tc>
          <w:tcPr>
            <w:tcW w:w="1240" w:type="dxa"/>
            <w:noWrap/>
            <w:hideMark/>
          </w:tcPr>
          <w:p w14:paraId="0CB57E9F" w14:textId="77777777" w:rsidR="00E62AE4" w:rsidRPr="00E62AE4" w:rsidRDefault="00E62AE4" w:rsidP="00E62AE4">
            <w:pPr>
              <w:widowControl/>
              <w:rPr>
                <w:rFonts w:ascii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1340" w:type="dxa"/>
            <w:noWrap/>
            <w:hideMark/>
          </w:tcPr>
          <w:p w14:paraId="29C753D5" w14:textId="77777777" w:rsidR="00E62AE4" w:rsidRPr="00E62AE4" w:rsidRDefault="00E62AE4" w:rsidP="00E62AE4">
            <w:pPr>
              <w:widowControl/>
              <w:rPr>
                <w:rFonts w:ascii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项目任务</w:t>
            </w:r>
          </w:p>
        </w:tc>
        <w:tc>
          <w:tcPr>
            <w:tcW w:w="1820" w:type="dxa"/>
            <w:noWrap/>
            <w:hideMark/>
          </w:tcPr>
          <w:p w14:paraId="5EE7E373" w14:textId="77777777" w:rsidR="00E62AE4" w:rsidRPr="00E62AE4" w:rsidRDefault="00E62AE4" w:rsidP="00E62AE4">
            <w:pPr>
              <w:widowControl/>
              <w:rPr>
                <w:rFonts w:ascii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人员支出（天）</w:t>
            </w:r>
          </w:p>
        </w:tc>
        <w:tc>
          <w:tcPr>
            <w:tcW w:w="1820" w:type="dxa"/>
            <w:noWrap/>
            <w:hideMark/>
          </w:tcPr>
          <w:p w14:paraId="010DA127" w14:textId="77777777" w:rsidR="00E62AE4" w:rsidRPr="00E62AE4" w:rsidRDefault="00E62AE4" w:rsidP="00E62AE4">
            <w:pPr>
              <w:widowControl/>
              <w:rPr>
                <w:rFonts w:ascii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车辆支出（天）</w:t>
            </w:r>
          </w:p>
        </w:tc>
        <w:tc>
          <w:tcPr>
            <w:tcW w:w="1180" w:type="dxa"/>
            <w:noWrap/>
            <w:hideMark/>
          </w:tcPr>
          <w:p w14:paraId="02EBF7A4" w14:textId="77777777" w:rsidR="00E62AE4" w:rsidRPr="00E62AE4" w:rsidRDefault="00E62AE4" w:rsidP="00E62AE4">
            <w:pPr>
              <w:widowControl/>
              <w:rPr>
                <w:rFonts w:ascii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总计支出</w:t>
            </w:r>
          </w:p>
        </w:tc>
      </w:tr>
      <w:tr w:rsidR="00B12EAC" w:rsidRPr="00E62AE4" w14:paraId="535A2827" w14:textId="77777777" w:rsidTr="00E62AE4">
        <w:trPr>
          <w:trHeight w:val="285"/>
          <w:jc w:val="center"/>
        </w:trPr>
        <w:tc>
          <w:tcPr>
            <w:tcW w:w="1240" w:type="dxa"/>
            <w:vMerge w:val="restart"/>
            <w:noWrap/>
            <w:hideMark/>
          </w:tcPr>
          <w:p w14:paraId="47344DBE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巡检项目A</w:t>
            </w:r>
          </w:p>
        </w:tc>
        <w:tc>
          <w:tcPr>
            <w:tcW w:w="1340" w:type="dxa"/>
            <w:noWrap/>
            <w:hideMark/>
          </w:tcPr>
          <w:p w14:paraId="3C9755F1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巡检任务01</w:t>
            </w:r>
          </w:p>
        </w:tc>
        <w:tc>
          <w:tcPr>
            <w:tcW w:w="1820" w:type="dxa"/>
            <w:noWrap/>
            <w:hideMark/>
          </w:tcPr>
          <w:p w14:paraId="14C8CD87" w14:textId="77777777" w:rsidR="00B12EAC" w:rsidRPr="00E62AE4" w:rsidRDefault="00B12EAC" w:rsidP="00E62AE4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¥100.00 </w:t>
            </w:r>
          </w:p>
        </w:tc>
        <w:tc>
          <w:tcPr>
            <w:tcW w:w="1820" w:type="dxa"/>
            <w:noWrap/>
            <w:hideMark/>
          </w:tcPr>
          <w:p w14:paraId="768178C0" w14:textId="77777777" w:rsidR="00B12EAC" w:rsidRPr="00E62AE4" w:rsidRDefault="00B12EAC" w:rsidP="00E62AE4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¥200.00 </w:t>
            </w:r>
          </w:p>
        </w:tc>
        <w:tc>
          <w:tcPr>
            <w:tcW w:w="1180" w:type="dxa"/>
            <w:vMerge w:val="restart"/>
            <w:noWrap/>
            <w:hideMark/>
          </w:tcPr>
          <w:p w14:paraId="60024D3E" w14:textId="77777777" w:rsidR="00B12EAC" w:rsidRPr="00E62AE4" w:rsidRDefault="00B12EAC" w:rsidP="00E62AE4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¥1,200.00 </w:t>
            </w:r>
          </w:p>
        </w:tc>
      </w:tr>
      <w:tr w:rsidR="00B12EAC" w:rsidRPr="00E62AE4" w14:paraId="20788C92" w14:textId="77777777" w:rsidTr="00E62AE4">
        <w:trPr>
          <w:trHeight w:val="285"/>
          <w:jc w:val="center"/>
        </w:trPr>
        <w:tc>
          <w:tcPr>
            <w:tcW w:w="1240" w:type="dxa"/>
            <w:vMerge/>
            <w:noWrap/>
            <w:hideMark/>
          </w:tcPr>
          <w:p w14:paraId="44C337D6" w14:textId="77777777" w:rsidR="00B12EAC" w:rsidRPr="00E62AE4" w:rsidRDefault="00B12EAC" w:rsidP="00E62AE4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0" w:type="dxa"/>
            <w:noWrap/>
            <w:hideMark/>
          </w:tcPr>
          <w:p w14:paraId="1041D427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巡检任务02</w:t>
            </w:r>
          </w:p>
        </w:tc>
        <w:tc>
          <w:tcPr>
            <w:tcW w:w="1820" w:type="dxa"/>
            <w:noWrap/>
            <w:hideMark/>
          </w:tcPr>
          <w:p w14:paraId="4874939D" w14:textId="77777777" w:rsidR="00B12EAC" w:rsidRPr="00E62AE4" w:rsidRDefault="00B12EAC" w:rsidP="00E62AE4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¥100.00 </w:t>
            </w:r>
          </w:p>
        </w:tc>
        <w:tc>
          <w:tcPr>
            <w:tcW w:w="1820" w:type="dxa"/>
            <w:noWrap/>
            <w:hideMark/>
          </w:tcPr>
          <w:p w14:paraId="3B4FD7C2" w14:textId="77777777" w:rsidR="00B12EAC" w:rsidRPr="00E62AE4" w:rsidRDefault="00B12EAC" w:rsidP="00E62AE4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¥200.00 </w:t>
            </w:r>
          </w:p>
        </w:tc>
        <w:tc>
          <w:tcPr>
            <w:tcW w:w="1180" w:type="dxa"/>
            <w:vMerge/>
            <w:hideMark/>
          </w:tcPr>
          <w:p w14:paraId="011512A2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12EAC" w:rsidRPr="00E62AE4" w14:paraId="10C210AF" w14:textId="77777777" w:rsidTr="00E62AE4">
        <w:trPr>
          <w:trHeight w:val="285"/>
          <w:jc w:val="center"/>
        </w:trPr>
        <w:tc>
          <w:tcPr>
            <w:tcW w:w="1240" w:type="dxa"/>
            <w:vMerge/>
            <w:noWrap/>
            <w:hideMark/>
          </w:tcPr>
          <w:p w14:paraId="4BB58DF6" w14:textId="77777777" w:rsidR="00B12EAC" w:rsidRPr="00E62AE4" w:rsidRDefault="00B12EAC" w:rsidP="00E62AE4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0" w:type="dxa"/>
            <w:noWrap/>
            <w:hideMark/>
          </w:tcPr>
          <w:p w14:paraId="0F14024E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巡检任务03</w:t>
            </w:r>
          </w:p>
        </w:tc>
        <w:tc>
          <w:tcPr>
            <w:tcW w:w="1820" w:type="dxa"/>
            <w:noWrap/>
            <w:hideMark/>
          </w:tcPr>
          <w:p w14:paraId="0DA923BC" w14:textId="77777777" w:rsidR="00B12EAC" w:rsidRPr="00E62AE4" w:rsidRDefault="00B12EAC" w:rsidP="00E62AE4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¥100.00 </w:t>
            </w:r>
          </w:p>
        </w:tc>
        <w:tc>
          <w:tcPr>
            <w:tcW w:w="1820" w:type="dxa"/>
            <w:noWrap/>
            <w:hideMark/>
          </w:tcPr>
          <w:p w14:paraId="2CCC9C05" w14:textId="77777777" w:rsidR="00B12EAC" w:rsidRPr="00E62AE4" w:rsidRDefault="00B12EAC" w:rsidP="00E62AE4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¥200.00 </w:t>
            </w:r>
          </w:p>
        </w:tc>
        <w:tc>
          <w:tcPr>
            <w:tcW w:w="1180" w:type="dxa"/>
            <w:vMerge/>
            <w:hideMark/>
          </w:tcPr>
          <w:p w14:paraId="408A328D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12EAC" w:rsidRPr="00E62AE4" w14:paraId="2E38C4E6" w14:textId="77777777" w:rsidTr="00E62AE4">
        <w:trPr>
          <w:trHeight w:val="285"/>
          <w:jc w:val="center"/>
        </w:trPr>
        <w:tc>
          <w:tcPr>
            <w:tcW w:w="1240" w:type="dxa"/>
            <w:vMerge/>
            <w:noWrap/>
            <w:hideMark/>
          </w:tcPr>
          <w:p w14:paraId="0006CBAA" w14:textId="77777777" w:rsidR="00B12EAC" w:rsidRPr="00E62AE4" w:rsidRDefault="00B12EAC" w:rsidP="00E62AE4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0" w:type="dxa"/>
            <w:noWrap/>
            <w:hideMark/>
          </w:tcPr>
          <w:p w14:paraId="1FBFF42E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巡检任务04</w:t>
            </w:r>
          </w:p>
        </w:tc>
        <w:tc>
          <w:tcPr>
            <w:tcW w:w="1820" w:type="dxa"/>
            <w:noWrap/>
            <w:hideMark/>
          </w:tcPr>
          <w:p w14:paraId="22073DC4" w14:textId="77777777" w:rsidR="00B12EAC" w:rsidRPr="00E62AE4" w:rsidRDefault="00B12EAC" w:rsidP="00E62AE4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¥100.00 </w:t>
            </w:r>
          </w:p>
        </w:tc>
        <w:tc>
          <w:tcPr>
            <w:tcW w:w="1820" w:type="dxa"/>
            <w:noWrap/>
            <w:hideMark/>
          </w:tcPr>
          <w:p w14:paraId="0AD93A09" w14:textId="77777777" w:rsidR="00B12EAC" w:rsidRPr="00E62AE4" w:rsidRDefault="00B12EAC" w:rsidP="00E62AE4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¥200.00 </w:t>
            </w:r>
          </w:p>
        </w:tc>
        <w:tc>
          <w:tcPr>
            <w:tcW w:w="1180" w:type="dxa"/>
            <w:vMerge/>
            <w:hideMark/>
          </w:tcPr>
          <w:p w14:paraId="4A9416BA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12EAC" w:rsidRPr="00E62AE4" w14:paraId="44893D2C" w14:textId="77777777" w:rsidTr="00E62AE4">
        <w:trPr>
          <w:trHeight w:val="285"/>
          <w:jc w:val="center"/>
        </w:trPr>
        <w:tc>
          <w:tcPr>
            <w:tcW w:w="1240" w:type="dxa"/>
            <w:vMerge w:val="restart"/>
            <w:noWrap/>
            <w:hideMark/>
          </w:tcPr>
          <w:p w14:paraId="52E67189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巡检项目B</w:t>
            </w:r>
          </w:p>
        </w:tc>
        <w:tc>
          <w:tcPr>
            <w:tcW w:w="1340" w:type="dxa"/>
            <w:noWrap/>
            <w:hideMark/>
          </w:tcPr>
          <w:p w14:paraId="6D9E87A2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巡检任务01</w:t>
            </w:r>
          </w:p>
        </w:tc>
        <w:tc>
          <w:tcPr>
            <w:tcW w:w="1820" w:type="dxa"/>
            <w:noWrap/>
            <w:hideMark/>
          </w:tcPr>
          <w:p w14:paraId="75C63D25" w14:textId="77777777" w:rsidR="00B12EAC" w:rsidRPr="00E62AE4" w:rsidRDefault="00B12EAC" w:rsidP="00E62AE4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¥100.00 </w:t>
            </w:r>
          </w:p>
        </w:tc>
        <w:tc>
          <w:tcPr>
            <w:tcW w:w="1820" w:type="dxa"/>
            <w:noWrap/>
            <w:hideMark/>
          </w:tcPr>
          <w:p w14:paraId="5124B8D7" w14:textId="77777777" w:rsidR="00B12EAC" w:rsidRPr="00E62AE4" w:rsidRDefault="00B12EAC" w:rsidP="00E62AE4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¥200.00 </w:t>
            </w:r>
          </w:p>
        </w:tc>
        <w:tc>
          <w:tcPr>
            <w:tcW w:w="1180" w:type="dxa"/>
            <w:vMerge w:val="restart"/>
            <w:noWrap/>
            <w:hideMark/>
          </w:tcPr>
          <w:p w14:paraId="08D3E873" w14:textId="77777777" w:rsidR="00B12EAC" w:rsidRPr="00E62AE4" w:rsidRDefault="00B12EAC" w:rsidP="00E62AE4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¥2,400.00 </w:t>
            </w:r>
          </w:p>
        </w:tc>
      </w:tr>
      <w:tr w:rsidR="00B12EAC" w:rsidRPr="00E62AE4" w14:paraId="4493D3A2" w14:textId="77777777" w:rsidTr="00E62AE4">
        <w:trPr>
          <w:trHeight w:val="285"/>
          <w:jc w:val="center"/>
        </w:trPr>
        <w:tc>
          <w:tcPr>
            <w:tcW w:w="1240" w:type="dxa"/>
            <w:vMerge/>
            <w:noWrap/>
            <w:hideMark/>
          </w:tcPr>
          <w:p w14:paraId="5FFCA011" w14:textId="77777777" w:rsidR="00B12EAC" w:rsidRPr="00E62AE4" w:rsidRDefault="00B12EAC" w:rsidP="00E62AE4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0" w:type="dxa"/>
            <w:noWrap/>
            <w:hideMark/>
          </w:tcPr>
          <w:p w14:paraId="79959945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巡检任务02</w:t>
            </w:r>
          </w:p>
        </w:tc>
        <w:tc>
          <w:tcPr>
            <w:tcW w:w="1820" w:type="dxa"/>
            <w:noWrap/>
            <w:hideMark/>
          </w:tcPr>
          <w:p w14:paraId="7B25D7E3" w14:textId="77777777" w:rsidR="00B12EAC" w:rsidRPr="00E62AE4" w:rsidRDefault="00B12EAC" w:rsidP="00E62AE4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¥100.00 </w:t>
            </w:r>
          </w:p>
        </w:tc>
        <w:tc>
          <w:tcPr>
            <w:tcW w:w="1820" w:type="dxa"/>
            <w:noWrap/>
            <w:hideMark/>
          </w:tcPr>
          <w:p w14:paraId="75D807FD" w14:textId="77777777" w:rsidR="00B12EAC" w:rsidRPr="00E62AE4" w:rsidRDefault="00B12EAC" w:rsidP="00E62AE4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¥200.00 </w:t>
            </w:r>
          </w:p>
        </w:tc>
        <w:tc>
          <w:tcPr>
            <w:tcW w:w="1180" w:type="dxa"/>
            <w:vMerge/>
            <w:hideMark/>
          </w:tcPr>
          <w:p w14:paraId="7BB75DBB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12EAC" w:rsidRPr="00E62AE4" w14:paraId="1F999F3F" w14:textId="77777777" w:rsidTr="00E62AE4">
        <w:trPr>
          <w:trHeight w:val="285"/>
          <w:jc w:val="center"/>
        </w:trPr>
        <w:tc>
          <w:tcPr>
            <w:tcW w:w="1240" w:type="dxa"/>
            <w:vMerge/>
            <w:noWrap/>
            <w:hideMark/>
          </w:tcPr>
          <w:p w14:paraId="762ABBB3" w14:textId="77777777" w:rsidR="00B12EAC" w:rsidRPr="00E62AE4" w:rsidRDefault="00B12EAC" w:rsidP="00E62AE4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0" w:type="dxa"/>
            <w:noWrap/>
            <w:hideMark/>
          </w:tcPr>
          <w:p w14:paraId="606FB7AA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巡检任务03</w:t>
            </w:r>
          </w:p>
        </w:tc>
        <w:tc>
          <w:tcPr>
            <w:tcW w:w="1820" w:type="dxa"/>
            <w:noWrap/>
            <w:hideMark/>
          </w:tcPr>
          <w:p w14:paraId="38E5D57E" w14:textId="77777777" w:rsidR="00B12EAC" w:rsidRPr="00E62AE4" w:rsidRDefault="00B12EAC" w:rsidP="00E62AE4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¥100.00 </w:t>
            </w:r>
          </w:p>
        </w:tc>
        <w:tc>
          <w:tcPr>
            <w:tcW w:w="1820" w:type="dxa"/>
            <w:noWrap/>
            <w:hideMark/>
          </w:tcPr>
          <w:p w14:paraId="643C095B" w14:textId="77777777" w:rsidR="00B12EAC" w:rsidRPr="00E62AE4" w:rsidRDefault="00B12EAC" w:rsidP="00E62AE4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¥200.00 </w:t>
            </w:r>
          </w:p>
        </w:tc>
        <w:tc>
          <w:tcPr>
            <w:tcW w:w="1180" w:type="dxa"/>
            <w:vMerge/>
            <w:hideMark/>
          </w:tcPr>
          <w:p w14:paraId="6E3FC5F1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12EAC" w:rsidRPr="00E62AE4" w14:paraId="304F891F" w14:textId="77777777" w:rsidTr="00E62AE4">
        <w:trPr>
          <w:trHeight w:val="285"/>
          <w:jc w:val="center"/>
        </w:trPr>
        <w:tc>
          <w:tcPr>
            <w:tcW w:w="1240" w:type="dxa"/>
            <w:vMerge/>
            <w:noWrap/>
            <w:hideMark/>
          </w:tcPr>
          <w:p w14:paraId="637EEE8E" w14:textId="77777777" w:rsidR="00B12EAC" w:rsidRPr="00E62AE4" w:rsidRDefault="00B12EAC" w:rsidP="00E62AE4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0" w:type="dxa"/>
            <w:noWrap/>
            <w:hideMark/>
          </w:tcPr>
          <w:p w14:paraId="1792A00B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巡检任务04</w:t>
            </w:r>
          </w:p>
        </w:tc>
        <w:tc>
          <w:tcPr>
            <w:tcW w:w="1820" w:type="dxa"/>
            <w:noWrap/>
            <w:hideMark/>
          </w:tcPr>
          <w:p w14:paraId="6F129365" w14:textId="77777777" w:rsidR="00B12EAC" w:rsidRPr="00E62AE4" w:rsidRDefault="00B12EAC" w:rsidP="00E62AE4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¥100.00 </w:t>
            </w:r>
          </w:p>
        </w:tc>
        <w:tc>
          <w:tcPr>
            <w:tcW w:w="1820" w:type="dxa"/>
            <w:noWrap/>
            <w:hideMark/>
          </w:tcPr>
          <w:p w14:paraId="36AD7BE2" w14:textId="77777777" w:rsidR="00B12EAC" w:rsidRPr="00E62AE4" w:rsidRDefault="00B12EAC" w:rsidP="00E62AE4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¥200.00 </w:t>
            </w:r>
          </w:p>
        </w:tc>
        <w:tc>
          <w:tcPr>
            <w:tcW w:w="1180" w:type="dxa"/>
            <w:vMerge/>
            <w:hideMark/>
          </w:tcPr>
          <w:p w14:paraId="3876600C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12EAC" w:rsidRPr="00E62AE4" w14:paraId="1D48D941" w14:textId="77777777" w:rsidTr="00E62AE4">
        <w:trPr>
          <w:trHeight w:val="285"/>
          <w:jc w:val="center"/>
        </w:trPr>
        <w:tc>
          <w:tcPr>
            <w:tcW w:w="1240" w:type="dxa"/>
            <w:vMerge/>
            <w:noWrap/>
            <w:hideMark/>
          </w:tcPr>
          <w:p w14:paraId="764C3F27" w14:textId="77777777" w:rsidR="00B12EAC" w:rsidRPr="00E62AE4" w:rsidRDefault="00B12EAC" w:rsidP="00E62AE4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0" w:type="dxa"/>
            <w:noWrap/>
            <w:hideMark/>
          </w:tcPr>
          <w:p w14:paraId="661FB3A7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巡检任务05</w:t>
            </w:r>
          </w:p>
        </w:tc>
        <w:tc>
          <w:tcPr>
            <w:tcW w:w="1820" w:type="dxa"/>
            <w:noWrap/>
            <w:hideMark/>
          </w:tcPr>
          <w:p w14:paraId="693BEA80" w14:textId="77777777" w:rsidR="00B12EAC" w:rsidRPr="00E62AE4" w:rsidRDefault="00B12EAC" w:rsidP="00E62AE4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¥100.00 </w:t>
            </w:r>
          </w:p>
        </w:tc>
        <w:tc>
          <w:tcPr>
            <w:tcW w:w="1820" w:type="dxa"/>
            <w:noWrap/>
            <w:hideMark/>
          </w:tcPr>
          <w:p w14:paraId="3AA032BA" w14:textId="77777777" w:rsidR="00B12EAC" w:rsidRPr="00E62AE4" w:rsidRDefault="00B12EAC" w:rsidP="00E62AE4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¥200.00 </w:t>
            </w:r>
          </w:p>
        </w:tc>
        <w:tc>
          <w:tcPr>
            <w:tcW w:w="1180" w:type="dxa"/>
            <w:vMerge/>
            <w:hideMark/>
          </w:tcPr>
          <w:p w14:paraId="2EC6D792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12EAC" w:rsidRPr="00E62AE4" w14:paraId="3087EC10" w14:textId="77777777" w:rsidTr="00E62AE4">
        <w:trPr>
          <w:trHeight w:val="285"/>
          <w:jc w:val="center"/>
        </w:trPr>
        <w:tc>
          <w:tcPr>
            <w:tcW w:w="1240" w:type="dxa"/>
            <w:vMerge/>
            <w:noWrap/>
            <w:hideMark/>
          </w:tcPr>
          <w:p w14:paraId="0EC34498" w14:textId="77777777" w:rsidR="00B12EAC" w:rsidRPr="00E62AE4" w:rsidRDefault="00B12EAC" w:rsidP="00E62AE4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0" w:type="dxa"/>
            <w:noWrap/>
            <w:hideMark/>
          </w:tcPr>
          <w:p w14:paraId="742B349C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巡检任务06</w:t>
            </w:r>
          </w:p>
        </w:tc>
        <w:tc>
          <w:tcPr>
            <w:tcW w:w="1820" w:type="dxa"/>
            <w:noWrap/>
            <w:hideMark/>
          </w:tcPr>
          <w:p w14:paraId="388E4A1F" w14:textId="77777777" w:rsidR="00B12EAC" w:rsidRPr="00E62AE4" w:rsidRDefault="00B12EAC" w:rsidP="00E62AE4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¥100.00 </w:t>
            </w:r>
          </w:p>
        </w:tc>
        <w:tc>
          <w:tcPr>
            <w:tcW w:w="1820" w:type="dxa"/>
            <w:noWrap/>
            <w:hideMark/>
          </w:tcPr>
          <w:p w14:paraId="45BE4E12" w14:textId="77777777" w:rsidR="00B12EAC" w:rsidRPr="00E62AE4" w:rsidRDefault="00B12EAC" w:rsidP="00E62AE4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¥200.00 </w:t>
            </w:r>
          </w:p>
        </w:tc>
        <w:tc>
          <w:tcPr>
            <w:tcW w:w="1180" w:type="dxa"/>
            <w:vMerge/>
            <w:hideMark/>
          </w:tcPr>
          <w:p w14:paraId="30C5D4F8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12EAC" w:rsidRPr="00E62AE4" w14:paraId="2891DC22" w14:textId="77777777" w:rsidTr="00E62AE4">
        <w:trPr>
          <w:trHeight w:val="285"/>
          <w:jc w:val="center"/>
        </w:trPr>
        <w:tc>
          <w:tcPr>
            <w:tcW w:w="1240" w:type="dxa"/>
            <w:vMerge/>
            <w:noWrap/>
            <w:hideMark/>
          </w:tcPr>
          <w:p w14:paraId="6977DD9A" w14:textId="77777777" w:rsidR="00B12EAC" w:rsidRPr="00E62AE4" w:rsidRDefault="00B12EAC" w:rsidP="00E62AE4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0" w:type="dxa"/>
            <w:noWrap/>
            <w:hideMark/>
          </w:tcPr>
          <w:p w14:paraId="367D5B33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巡检任务07</w:t>
            </w:r>
          </w:p>
        </w:tc>
        <w:tc>
          <w:tcPr>
            <w:tcW w:w="1820" w:type="dxa"/>
            <w:noWrap/>
            <w:hideMark/>
          </w:tcPr>
          <w:p w14:paraId="02208FD8" w14:textId="77777777" w:rsidR="00B12EAC" w:rsidRPr="00E62AE4" w:rsidRDefault="00B12EAC" w:rsidP="00E62AE4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¥100.00 </w:t>
            </w:r>
          </w:p>
        </w:tc>
        <w:tc>
          <w:tcPr>
            <w:tcW w:w="1820" w:type="dxa"/>
            <w:noWrap/>
            <w:hideMark/>
          </w:tcPr>
          <w:p w14:paraId="363AFC8E" w14:textId="77777777" w:rsidR="00B12EAC" w:rsidRPr="00E62AE4" w:rsidRDefault="00B12EAC" w:rsidP="00E62AE4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¥200.00 </w:t>
            </w:r>
          </w:p>
        </w:tc>
        <w:tc>
          <w:tcPr>
            <w:tcW w:w="1180" w:type="dxa"/>
            <w:vMerge/>
            <w:hideMark/>
          </w:tcPr>
          <w:p w14:paraId="0FF79813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12EAC" w:rsidRPr="00E62AE4" w14:paraId="535356E7" w14:textId="77777777" w:rsidTr="00E62AE4">
        <w:trPr>
          <w:trHeight w:val="285"/>
          <w:jc w:val="center"/>
        </w:trPr>
        <w:tc>
          <w:tcPr>
            <w:tcW w:w="1240" w:type="dxa"/>
            <w:vMerge/>
            <w:noWrap/>
            <w:hideMark/>
          </w:tcPr>
          <w:p w14:paraId="7EB6C5E9" w14:textId="77777777" w:rsidR="00B12EAC" w:rsidRPr="00E62AE4" w:rsidRDefault="00B12EAC" w:rsidP="00E62AE4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0" w:type="dxa"/>
            <w:noWrap/>
            <w:hideMark/>
          </w:tcPr>
          <w:p w14:paraId="44D37960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巡检任务08</w:t>
            </w:r>
          </w:p>
        </w:tc>
        <w:tc>
          <w:tcPr>
            <w:tcW w:w="1820" w:type="dxa"/>
            <w:noWrap/>
            <w:hideMark/>
          </w:tcPr>
          <w:p w14:paraId="7FE429EB" w14:textId="77777777" w:rsidR="00B12EAC" w:rsidRPr="00E62AE4" w:rsidRDefault="00B12EAC" w:rsidP="00E62AE4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¥100.00 </w:t>
            </w:r>
          </w:p>
        </w:tc>
        <w:tc>
          <w:tcPr>
            <w:tcW w:w="1820" w:type="dxa"/>
            <w:noWrap/>
            <w:hideMark/>
          </w:tcPr>
          <w:p w14:paraId="6F29189A" w14:textId="77777777" w:rsidR="00B12EAC" w:rsidRPr="00E62AE4" w:rsidRDefault="00B12EAC" w:rsidP="00E62AE4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62AE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¥200.00 </w:t>
            </w:r>
          </w:p>
        </w:tc>
        <w:tc>
          <w:tcPr>
            <w:tcW w:w="1180" w:type="dxa"/>
            <w:vMerge/>
            <w:hideMark/>
          </w:tcPr>
          <w:p w14:paraId="16A1AC15" w14:textId="77777777" w:rsidR="00B12EAC" w:rsidRPr="00E62AE4" w:rsidRDefault="00B12EAC" w:rsidP="00E62AE4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F39BB61" w14:textId="7DAD58CA" w:rsidR="00E62AE4" w:rsidRDefault="00E62AE4" w:rsidP="009D2607"/>
    <w:p w14:paraId="7E344706" w14:textId="23938947" w:rsidR="00F52923" w:rsidRDefault="00F52923" w:rsidP="009D2607"/>
    <w:p w14:paraId="6E063332" w14:textId="2E59733A" w:rsidR="00F52923" w:rsidRDefault="00F52923" w:rsidP="009D2607"/>
    <w:p w14:paraId="38A65009" w14:textId="749A8971" w:rsidR="00F52923" w:rsidRDefault="00F52923" w:rsidP="00F52923">
      <w:pPr>
        <w:pStyle w:val="1"/>
      </w:pPr>
      <w:bookmarkStart w:id="32" w:name="_Toc47965723"/>
      <w:r>
        <w:rPr>
          <w:rFonts w:hint="eastAsia"/>
        </w:rPr>
        <w:t>问题记录</w:t>
      </w:r>
      <w:bookmarkEnd w:id="32"/>
    </w:p>
    <w:p w14:paraId="667FFFD6" w14:textId="6BB731C6" w:rsidR="00F52923" w:rsidRPr="00FB3864" w:rsidRDefault="00F52923" w:rsidP="00FB3864">
      <w:pPr>
        <w:pStyle w:val="ad"/>
        <w:numPr>
          <w:ilvl w:val="0"/>
          <w:numId w:val="42"/>
        </w:numPr>
        <w:ind w:firstLineChars="0"/>
        <w:rPr>
          <w:rFonts w:ascii="微软雅黑" w:hAnsi="微软雅黑"/>
        </w:rPr>
      </w:pPr>
      <w:r w:rsidRPr="00F52923">
        <w:rPr>
          <w:rFonts w:ascii="微软雅黑" w:hAnsi="微软雅黑" w:hint="eastAsia"/>
        </w:rPr>
        <w:t>甲方管理员创建的项目是什么？可否举例说明：</w:t>
      </w:r>
    </w:p>
    <w:p w14:paraId="550FF815" w14:textId="4B817C2E" w:rsidR="00FB3864" w:rsidRPr="00FB3864" w:rsidRDefault="00FB3864" w:rsidP="00F52923">
      <w:pPr>
        <w:pStyle w:val="ad"/>
        <w:ind w:left="420" w:firstLineChars="0" w:firstLine="0"/>
        <w:rPr>
          <w:rFonts w:ascii="微软雅黑" w:hAnsi="微软雅黑"/>
        </w:rPr>
      </w:pPr>
      <w:r w:rsidRPr="00FB3864">
        <w:rPr>
          <w:rFonts w:ascii="微软雅黑" w:hAnsi="微软雅黑" w:hint="eastAsia"/>
          <w:highlight w:val="yellow"/>
        </w:rPr>
        <w:t xml:space="preserve">我们这里所说的项目实际上是用车的项目 目前只涉及到用车 行程 结束内容 </w:t>
      </w:r>
      <w:proofErr w:type="gramStart"/>
      <w:r w:rsidRPr="00FB3864">
        <w:rPr>
          <w:rFonts w:ascii="微软雅黑" w:hAnsi="微软雅黑" w:hint="eastAsia"/>
          <w:highlight w:val="yellow"/>
        </w:rPr>
        <w:t>至于运维那些</w:t>
      </w:r>
      <w:proofErr w:type="gramEnd"/>
      <w:r w:rsidRPr="00FB3864">
        <w:rPr>
          <w:rFonts w:ascii="微软雅黑" w:hAnsi="微软雅黑" w:hint="eastAsia"/>
          <w:highlight w:val="yellow"/>
        </w:rPr>
        <w:t>工程师干的事情 暂时不管</w:t>
      </w:r>
      <w:r>
        <w:rPr>
          <w:rFonts w:ascii="微软雅黑" w:hAnsi="微软雅黑" w:hint="eastAsia"/>
          <w:highlight w:val="yellow"/>
        </w:rPr>
        <w:t>。</w:t>
      </w:r>
      <w:r w:rsidRPr="00754EA2">
        <w:rPr>
          <w:rFonts w:ascii="微软雅黑" w:hAnsi="微软雅黑" w:hint="eastAsia"/>
          <w:highlight w:val="yellow"/>
        </w:rPr>
        <w:t>那么在我们的系统中，如果甲方愿意参与，甲方登录系统，创建此项目，录入乙方信息，并分配给乙方。</w:t>
      </w:r>
    </w:p>
    <w:p w14:paraId="3BF483B9" w14:textId="6EAA4BEC" w:rsidR="00F52923" w:rsidRDefault="00F52923" w:rsidP="00F52923">
      <w:pPr>
        <w:pStyle w:val="ad"/>
        <w:numPr>
          <w:ilvl w:val="0"/>
          <w:numId w:val="42"/>
        </w:numPr>
        <w:ind w:firstLineChars="0"/>
        <w:rPr>
          <w:rFonts w:ascii="微软雅黑" w:hAnsi="微软雅黑"/>
        </w:rPr>
      </w:pPr>
      <w:r w:rsidRPr="00F52923">
        <w:rPr>
          <w:rFonts w:ascii="微软雅黑" w:hAnsi="微软雅黑" w:hint="eastAsia"/>
        </w:rPr>
        <w:t>乙方管理员也可以创建项目？</w:t>
      </w:r>
    </w:p>
    <w:p w14:paraId="162F85C9" w14:textId="68C7F3E5" w:rsidR="00F52923" w:rsidRPr="00754EA2" w:rsidRDefault="00F52923" w:rsidP="00F52923">
      <w:pPr>
        <w:pStyle w:val="ad"/>
        <w:ind w:left="420" w:firstLineChars="0" w:firstLine="0"/>
        <w:rPr>
          <w:rFonts w:ascii="微软雅黑" w:hAnsi="微软雅黑"/>
          <w:highlight w:val="yellow"/>
        </w:rPr>
      </w:pPr>
      <w:r w:rsidRPr="00754EA2">
        <w:rPr>
          <w:rFonts w:ascii="微软雅黑" w:hAnsi="微软雅黑" w:hint="eastAsia"/>
          <w:highlight w:val="yellow"/>
        </w:rPr>
        <w:t>按照第1个问题的例子，甲方如不愿意参与</w:t>
      </w:r>
      <w:r w:rsidR="00122E37" w:rsidRPr="00754EA2">
        <w:rPr>
          <w:rFonts w:ascii="微软雅黑" w:hAnsi="微软雅黑" w:hint="eastAsia"/>
          <w:highlight w:val="yellow"/>
        </w:rPr>
        <w:t>线上管理</w:t>
      </w:r>
      <w:r w:rsidRPr="00754EA2">
        <w:rPr>
          <w:rFonts w:ascii="微软雅黑" w:hAnsi="微软雅黑" w:hint="eastAsia"/>
          <w:highlight w:val="yellow"/>
        </w:rPr>
        <w:t>，可以在线下委托给乙方，由乙方来创建项目。</w:t>
      </w:r>
    </w:p>
    <w:p w14:paraId="4EED9A22" w14:textId="08651D45" w:rsidR="00F52923" w:rsidRDefault="00F52923" w:rsidP="00F52923">
      <w:pPr>
        <w:pStyle w:val="ad"/>
        <w:ind w:left="420" w:firstLineChars="0" w:firstLine="0"/>
        <w:rPr>
          <w:rFonts w:ascii="微软雅黑" w:hAnsi="微软雅黑"/>
        </w:rPr>
      </w:pPr>
      <w:r w:rsidRPr="00754EA2">
        <w:rPr>
          <w:rFonts w:ascii="微软雅黑" w:hAnsi="微软雅黑" w:hint="eastAsia"/>
          <w:highlight w:val="yellow"/>
        </w:rPr>
        <w:t>而乙方将此项目分拆成一个一个的任务。</w:t>
      </w:r>
    </w:p>
    <w:p w14:paraId="68EB6E4B" w14:textId="639FB4FD" w:rsidR="00F52923" w:rsidRDefault="00F52923" w:rsidP="00F52923">
      <w:pPr>
        <w:pStyle w:val="ad"/>
        <w:numPr>
          <w:ilvl w:val="0"/>
          <w:numId w:val="42"/>
        </w:numPr>
        <w:ind w:firstLineChars="0"/>
        <w:rPr>
          <w:rFonts w:ascii="微软雅黑" w:hAnsi="微软雅黑"/>
        </w:rPr>
      </w:pPr>
      <w:r w:rsidRPr="00F52923">
        <w:rPr>
          <w:rFonts w:ascii="微软雅黑" w:hAnsi="微软雅黑" w:hint="eastAsia"/>
        </w:rPr>
        <w:t>乙方管理员创建的项目是什么，这里是否存在职责混淆，甲方外部人员是否会使用乙方系统？甲方创建项目是否会通知乙方？不应该是甲方有项目，乙方承接，并且甲方和乙方签订线下合同(这些都是线</w:t>
      </w:r>
      <w:r w:rsidRPr="00F52923">
        <w:rPr>
          <w:rFonts w:ascii="微软雅黑" w:hAnsi="微软雅黑" w:hint="eastAsia"/>
        </w:rPr>
        <w:lastRenderedPageBreak/>
        <w:t>下完成)，乙方对项目进行分解创建多个任务吗？这里的关联关系到底是什么？</w:t>
      </w:r>
    </w:p>
    <w:p w14:paraId="00EF40DB" w14:textId="0923D55E" w:rsidR="00122E37" w:rsidRPr="00754EA2" w:rsidRDefault="00122E37" w:rsidP="00122E37">
      <w:pPr>
        <w:pStyle w:val="ad"/>
        <w:ind w:left="420" w:firstLineChars="0" w:firstLine="0"/>
        <w:rPr>
          <w:rFonts w:ascii="微软雅黑" w:hAnsi="微软雅黑"/>
          <w:highlight w:val="yellow"/>
        </w:rPr>
      </w:pPr>
      <w:r w:rsidRPr="00754EA2">
        <w:rPr>
          <w:rFonts w:ascii="微软雅黑" w:hAnsi="微软雅黑" w:hint="eastAsia"/>
          <w:highlight w:val="yellow"/>
        </w:rPr>
        <w:t>甲方不具体负责项目内容、任务分派，只关心这个项目的车辆支出明细；</w:t>
      </w:r>
    </w:p>
    <w:p w14:paraId="3EBD3FFB" w14:textId="326BB5AC" w:rsidR="00122E37" w:rsidRPr="00754EA2" w:rsidRDefault="00122E37" w:rsidP="00122E37">
      <w:pPr>
        <w:pStyle w:val="ad"/>
        <w:ind w:left="420" w:firstLineChars="0" w:firstLine="0"/>
        <w:rPr>
          <w:rFonts w:ascii="微软雅黑" w:hAnsi="微软雅黑"/>
          <w:highlight w:val="yellow"/>
        </w:rPr>
      </w:pPr>
      <w:r w:rsidRPr="00754EA2">
        <w:rPr>
          <w:rFonts w:ascii="微软雅黑" w:hAnsi="微软雅黑" w:hint="eastAsia"/>
          <w:highlight w:val="yellow"/>
        </w:rPr>
        <w:t>乙方负责项目内容、任务分派、车辆分派、工程师分派等任务执行内容，同样的也关心车辆支出。</w:t>
      </w:r>
    </w:p>
    <w:p w14:paraId="69255329" w14:textId="36707555" w:rsidR="00754EA2" w:rsidRPr="00754EA2" w:rsidRDefault="00754EA2" w:rsidP="00122E37">
      <w:pPr>
        <w:pStyle w:val="ad"/>
        <w:ind w:left="420" w:firstLineChars="0" w:firstLine="0"/>
        <w:rPr>
          <w:rFonts w:ascii="微软雅黑" w:hAnsi="微软雅黑"/>
          <w:highlight w:val="yellow"/>
        </w:rPr>
      </w:pPr>
      <w:r w:rsidRPr="00754EA2">
        <w:rPr>
          <w:rFonts w:ascii="微软雅黑" w:hAnsi="微软雅黑" w:hint="eastAsia"/>
          <w:highlight w:val="yellow"/>
        </w:rPr>
        <w:t>这里不存在职责混淆，只是权限不同，看到的内容不同。</w:t>
      </w:r>
    </w:p>
    <w:p w14:paraId="13520909" w14:textId="3E1EF8E1" w:rsidR="00754EA2" w:rsidRPr="00F52923" w:rsidRDefault="00754EA2" w:rsidP="00122E37">
      <w:pPr>
        <w:pStyle w:val="ad"/>
        <w:ind w:left="420" w:firstLineChars="0" w:firstLine="0"/>
        <w:rPr>
          <w:rFonts w:ascii="微软雅黑" w:hAnsi="微软雅黑"/>
        </w:rPr>
      </w:pPr>
      <w:r w:rsidRPr="00754EA2">
        <w:rPr>
          <w:rFonts w:ascii="微软雅黑" w:hAnsi="微软雅黑" w:hint="eastAsia"/>
          <w:highlight w:val="yellow"/>
        </w:rPr>
        <w:t>甲方创建项目，在系统内会通知乙方，乙方接受此项目，即可创建任务、分派任务了。</w:t>
      </w:r>
    </w:p>
    <w:p w14:paraId="2AF31D7F" w14:textId="0407E82A" w:rsidR="00F52923" w:rsidRDefault="00F52923" w:rsidP="00754EA2">
      <w:pPr>
        <w:pStyle w:val="ad"/>
        <w:numPr>
          <w:ilvl w:val="0"/>
          <w:numId w:val="42"/>
        </w:numPr>
        <w:ind w:firstLineChars="0"/>
        <w:rPr>
          <w:rFonts w:ascii="微软雅黑" w:hAnsi="微软雅黑"/>
        </w:rPr>
      </w:pPr>
      <w:r w:rsidRPr="00F52923">
        <w:rPr>
          <w:rFonts w:ascii="微软雅黑" w:hAnsi="微软雅黑" w:hint="eastAsia"/>
        </w:rPr>
        <w:t>项目：具体包含哪些元素？</w:t>
      </w:r>
    </w:p>
    <w:p w14:paraId="195F20B4" w14:textId="10AEBC69" w:rsidR="00754EA2" w:rsidRPr="00754EA2" w:rsidRDefault="00754EA2" w:rsidP="00754EA2">
      <w:pPr>
        <w:pStyle w:val="ad"/>
        <w:ind w:left="420" w:firstLineChars="0" w:firstLine="0"/>
        <w:rPr>
          <w:rFonts w:ascii="微软雅黑" w:hAnsi="微软雅黑"/>
        </w:rPr>
      </w:pPr>
      <w:r w:rsidRPr="004D5407">
        <w:rPr>
          <w:rFonts w:ascii="微软雅黑" w:hAnsi="微软雅黑" w:hint="eastAsia"/>
          <w:highlight w:val="yellow"/>
        </w:rPr>
        <w:t>参考数据库设计。</w:t>
      </w:r>
    </w:p>
    <w:p w14:paraId="4BBF5A57" w14:textId="5D8B67CE" w:rsidR="00F52923" w:rsidRDefault="00F52923" w:rsidP="00754EA2">
      <w:pPr>
        <w:pStyle w:val="ad"/>
        <w:numPr>
          <w:ilvl w:val="0"/>
          <w:numId w:val="42"/>
        </w:numPr>
        <w:ind w:firstLineChars="0"/>
        <w:rPr>
          <w:rFonts w:ascii="微软雅黑" w:hAnsi="微软雅黑"/>
        </w:rPr>
      </w:pPr>
      <w:r w:rsidRPr="00F52923">
        <w:rPr>
          <w:rFonts w:ascii="微软雅黑" w:hAnsi="微软雅黑" w:hint="eastAsia"/>
        </w:rPr>
        <w:t>任务：具体包含哪些元素？</w:t>
      </w:r>
    </w:p>
    <w:p w14:paraId="481A3D60" w14:textId="2B3D6087" w:rsidR="00723C23" w:rsidRPr="00F52923" w:rsidRDefault="00723C23" w:rsidP="00723C23">
      <w:pPr>
        <w:pStyle w:val="ad"/>
        <w:ind w:left="420" w:firstLineChars="0" w:firstLine="0"/>
        <w:rPr>
          <w:rFonts w:ascii="微软雅黑" w:hAnsi="微软雅黑"/>
        </w:rPr>
      </w:pPr>
      <w:r w:rsidRPr="004D5407">
        <w:rPr>
          <w:rFonts w:ascii="微软雅黑" w:hAnsi="微软雅黑" w:hint="eastAsia"/>
          <w:highlight w:val="yellow"/>
        </w:rPr>
        <w:t>参考数据库设计。</w:t>
      </w:r>
    </w:p>
    <w:p w14:paraId="06F9A735" w14:textId="60C20F82" w:rsidR="00F52923" w:rsidRDefault="00F52923" w:rsidP="00754EA2">
      <w:pPr>
        <w:pStyle w:val="ad"/>
        <w:numPr>
          <w:ilvl w:val="0"/>
          <w:numId w:val="42"/>
        </w:numPr>
        <w:ind w:firstLineChars="0"/>
        <w:rPr>
          <w:rFonts w:ascii="微软雅黑" w:hAnsi="微软雅黑"/>
        </w:rPr>
      </w:pPr>
      <w:r w:rsidRPr="00F52923">
        <w:rPr>
          <w:rFonts w:ascii="微软雅黑" w:hAnsi="微软雅黑" w:hint="eastAsia"/>
        </w:rPr>
        <w:t>基站：具体包含哪些元素？</w:t>
      </w:r>
    </w:p>
    <w:p w14:paraId="0FD9D64E" w14:textId="2D7D322E" w:rsidR="004D5407" w:rsidRPr="00F52923" w:rsidRDefault="004D5407" w:rsidP="004D5407">
      <w:pPr>
        <w:pStyle w:val="ad"/>
        <w:ind w:left="420" w:firstLineChars="0" w:firstLine="0"/>
        <w:rPr>
          <w:rFonts w:ascii="微软雅黑" w:hAnsi="微软雅黑"/>
        </w:rPr>
      </w:pPr>
      <w:r w:rsidRPr="004D5407">
        <w:rPr>
          <w:rFonts w:ascii="微软雅黑" w:hAnsi="微软雅黑" w:hint="eastAsia"/>
          <w:highlight w:val="yellow"/>
        </w:rPr>
        <w:t>系统不包含此项设计，只是一个任务描述而已。</w:t>
      </w:r>
    </w:p>
    <w:p w14:paraId="32904970" w14:textId="77777777" w:rsidR="00F52923" w:rsidRPr="00F52923" w:rsidRDefault="00F52923" w:rsidP="00754EA2">
      <w:pPr>
        <w:pStyle w:val="ad"/>
        <w:numPr>
          <w:ilvl w:val="0"/>
          <w:numId w:val="42"/>
        </w:numPr>
        <w:ind w:firstLineChars="0"/>
        <w:rPr>
          <w:rFonts w:ascii="微软雅黑" w:hAnsi="微软雅黑"/>
        </w:rPr>
      </w:pPr>
      <w:r w:rsidRPr="00F52923">
        <w:rPr>
          <w:rFonts w:ascii="微软雅黑" w:hAnsi="微软雅黑" w:hint="eastAsia"/>
        </w:rPr>
        <w:t>对应关系，一个项目分解多个任务，每个任务关联多个基站？</w:t>
      </w:r>
    </w:p>
    <w:p w14:paraId="36077B63" w14:textId="73C9D19E" w:rsidR="004D5407" w:rsidRPr="00F52923" w:rsidRDefault="004D5407" w:rsidP="004D5407">
      <w:pPr>
        <w:ind w:left="420"/>
        <w:rPr>
          <w:rFonts w:ascii="微软雅黑" w:hAnsi="微软雅黑"/>
        </w:rPr>
      </w:pPr>
      <w:r w:rsidRPr="004D5407">
        <w:rPr>
          <w:rFonts w:ascii="微软雅黑" w:hAnsi="微软雅黑" w:hint="eastAsia"/>
          <w:highlight w:val="yellow"/>
        </w:rPr>
        <w:t>即一个项目，对应多个任务。没有基站的联系。</w:t>
      </w:r>
    </w:p>
    <w:p w14:paraId="086A76E3" w14:textId="77777777" w:rsidR="00F52923" w:rsidRPr="00F52923" w:rsidRDefault="00F52923" w:rsidP="004D5407">
      <w:pPr>
        <w:pStyle w:val="ad"/>
        <w:numPr>
          <w:ilvl w:val="0"/>
          <w:numId w:val="42"/>
        </w:numPr>
        <w:ind w:firstLineChars="0"/>
        <w:rPr>
          <w:rFonts w:ascii="微软雅黑" w:hAnsi="微软雅黑"/>
        </w:rPr>
      </w:pPr>
      <w:r w:rsidRPr="00F52923">
        <w:rPr>
          <w:rFonts w:ascii="微软雅黑" w:hAnsi="微软雅黑" w:hint="eastAsia"/>
        </w:rPr>
        <w:t>个人司机：提供汽车及司机，直接提供租车服务。与天津卧龙岗公司签订劳务合同。</w:t>
      </w:r>
    </w:p>
    <w:p w14:paraId="775F9138" w14:textId="0187B27F" w:rsidR="00F52923" w:rsidRDefault="00F52923" w:rsidP="004D5407">
      <w:pPr>
        <w:pStyle w:val="ad"/>
        <w:ind w:left="420" w:firstLineChars="0" w:firstLine="0"/>
        <w:rPr>
          <w:rFonts w:ascii="微软雅黑" w:hAnsi="微软雅黑"/>
        </w:rPr>
      </w:pPr>
      <w:r w:rsidRPr="00F52923">
        <w:rPr>
          <w:rFonts w:ascii="微软雅黑" w:hAnsi="微软雅黑" w:hint="eastAsia"/>
        </w:rPr>
        <w:t>这么说来个人司机必须挂靠在公司下面，费用都是与公司进行结算的吗？</w:t>
      </w:r>
    </w:p>
    <w:p w14:paraId="4DD77665" w14:textId="14B62786" w:rsidR="004D5407" w:rsidRPr="00F52923" w:rsidRDefault="004D5407" w:rsidP="004D5407">
      <w:pPr>
        <w:pStyle w:val="ad"/>
        <w:ind w:left="420" w:firstLineChars="0" w:firstLine="0"/>
        <w:rPr>
          <w:rFonts w:ascii="微软雅黑" w:hAnsi="微软雅黑"/>
        </w:rPr>
      </w:pPr>
      <w:r w:rsidRPr="004D5407">
        <w:rPr>
          <w:rFonts w:ascii="微软雅黑" w:hAnsi="微软雅黑" w:hint="eastAsia"/>
          <w:highlight w:val="yellow"/>
        </w:rPr>
        <w:t>对，个人必须有公司挂靠，结算是线下，公司与公司结算。</w:t>
      </w:r>
    </w:p>
    <w:p w14:paraId="120F2510" w14:textId="15019BEC" w:rsidR="00F52923" w:rsidRPr="00F52923" w:rsidRDefault="00F52923" w:rsidP="00F52923">
      <w:pPr>
        <w:rPr>
          <w:rFonts w:ascii="微软雅黑" w:hAnsi="微软雅黑"/>
        </w:rPr>
      </w:pPr>
    </w:p>
    <w:p w14:paraId="22DBBBC7" w14:textId="77777777" w:rsidR="004D5407" w:rsidRDefault="00F52923" w:rsidP="00F52923">
      <w:pPr>
        <w:pStyle w:val="ad"/>
        <w:numPr>
          <w:ilvl w:val="0"/>
          <w:numId w:val="42"/>
        </w:numPr>
        <w:ind w:firstLineChars="0"/>
        <w:rPr>
          <w:rFonts w:ascii="微软雅黑" w:hAnsi="微软雅黑"/>
        </w:rPr>
      </w:pPr>
      <w:r w:rsidRPr="00F52923">
        <w:rPr>
          <w:rFonts w:ascii="微软雅黑" w:hAnsi="微软雅黑" w:hint="eastAsia"/>
        </w:rPr>
        <w:t>乙方工程师，接到任务，与司机组队，共同完成任务。</w:t>
      </w:r>
    </w:p>
    <w:p w14:paraId="26031919" w14:textId="1EAC3AFE" w:rsidR="00F52923" w:rsidRDefault="00F52923" w:rsidP="004D5407">
      <w:pPr>
        <w:pStyle w:val="ad"/>
        <w:ind w:left="420" w:firstLineChars="0" w:firstLine="0"/>
        <w:rPr>
          <w:rFonts w:ascii="微软雅黑" w:hAnsi="微软雅黑"/>
        </w:rPr>
      </w:pPr>
      <w:r w:rsidRPr="004D5407">
        <w:rPr>
          <w:rFonts w:ascii="微软雅黑" w:hAnsi="微软雅黑" w:hint="eastAsia"/>
        </w:rPr>
        <w:t>乙方工程师是如何接受任务？任务创建成功，任务分配给指定工程师后，工程师收到短信提醒？</w:t>
      </w:r>
    </w:p>
    <w:p w14:paraId="505FD42D" w14:textId="39105CEE" w:rsidR="004D5407" w:rsidRPr="004D5407" w:rsidRDefault="004D5407" w:rsidP="004D5407">
      <w:pPr>
        <w:pStyle w:val="ad"/>
        <w:ind w:left="420" w:firstLineChars="0" w:firstLine="0"/>
        <w:rPr>
          <w:rFonts w:ascii="微软雅黑" w:hAnsi="微软雅黑"/>
        </w:rPr>
      </w:pPr>
      <w:r w:rsidRPr="004D5407">
        <w:rPr>
          <w:rFonts w:ascii="微软雅黑" w:hAnsi="微软雅黑" w:hint="eastAsia"/>
          <w:highlight w:val="yellow"/>
        </w:rPr>
        <w:t>目前不做邮件通知、短信通知、</w:t>
      </w:r>
      <w:proofErr w:type="gramStart"/>
      <w:r w:rsidRPr="004D5407">
        <w:rPr>
          <w:rFonts w:ascii="微软雅黑" w:hAnsi="微软雅黑" w:hint="eastAsia"/>
          <w:highlight w:val="yellow"/>
        </w:rPr>
        <w:t>微信通知</w:t>
      </w:r>
      <w:proofErr w:type="gramEnd"/>
      <w:r w:rsidRPr="004D5407">
        <w:rPr>
          <w:rFonts w:ascii="微软雅黑" w:hAnsi="微软雅黑" w:hint="eastAsia"/>
          <w:highlight w:val="yellow"/>
        </w:rPr>
        <w:t>等，只做系统内消息通知，工程师在app端，点击未读消息，跳转至任务页面，点击接受任务；或者在任务管理页面，看到任务，点击任务，接受任务。</w:t>
      </w:r>
    </w:p>
    <w:p w14:paraId="5FE69A37" w14:textId="77777777" w:rsidR="00F52923" w:rsidRPr="00F52923" w:rsidRDefault="00F52923" w:rsidP="004D5407">
      <w:pPr>
        <w:pStyle w:val="ad"/>
        <w:numPr>
          <w:ilvl w:val="0"/>
          <w:numId w:val="42"/>
        </w:numPr>
        <w:ind w:firstLineChars="0"/>
        <w:rPr>
          <w:rFonts w:ascii="微软雅黑" w:hAnsi="微软雅黑"/>
        </w:rPr>
      </w:pPr>
      <w:r w:rsidRPr="00F52923">
        <w:rPr>
          <w:rFonts w:ascii="微软雅黑" w:hAnsi="微软雅黑" w:hint="eastAsia"/>
        </w:rPr>
        <w:t>丙方司机，接到任务，与工程师组队，共同完成任务。</w:t>
      </w:r>
    </w:p>
    <w:p w14:paraId="2CB70A6C" w14:textId="77777777" w:rsidR="00F52923" w:rsidRPr="00F52923" w:rsidRDefault="00F52923" w:rsidP="004D5407">
      <w:pPr>
        <w:pStyle w:val="ad"/>
        <w:ind w:left="420" w:firstLineChars="0" w:firstLine="0"/>
        <w:rPr>
          <w:rFonts w:ascii="微软雅黑" w:hAnsi="微软雅黑"/>
        </w:rPr>
      </w:pPr>
      <w:r w:rsidRPr="00F52923">
        <w:rPr>
          <w:rFonts w:ascii="微软雅黑" w:hAnsi="微软雅黑" w:hint="eastAsia"/>
        </w:rPr>
        <w:lastRenderedPageBreak/>
        <w:t>丙方司机接受任务，丙方的任务是否需要系统分配，系统分配是由司机所属的公司分配还是线下分配，系统不体现？</w:t>
      </w:r>
    </w:p>
    <w:p w14:paraId="05178DEE" w14:textId="1552C459" w:rsidR="00F52923" w:rsidRDefault="004D5407" w:rsidP="00F52923">
      <w:pPr>
        <w:rPr>
          <w:rFonts w:ascii="微软雅黑" w:hAnsi="微软雅黑"/>
        </w:rPr>
      </w:pPr>
      <w:r>
        <w:rPr>
          <w:rFonts w:ascii="微软雅黑" w:hAnsi="微软雅黑"/>
        </w:rPr>
        <w:tab/>
      </w:r>
      <w:r w:rsidRPr="004D5407">
        <w:rPr>
          <w:rFonts w:ascii="微软雅黑" w:hAnsi="微软雅黑" w:hint="eastAsia"/>
          <w:highlight w:val="yellow"/>
        </w:rPr>
        <w:t>司机接受任务，同理工程师接受任务。只是多了一个车辆信息。</w:t>
      </w:r>
    </w:p>
    <w:p w14:paraId="234339EA" w14:textId="6CFFE58B" w:rsidR="004D5407" w:rsidRPr="004D5407" w:rsidRDefault="004D5407" w:rsidP="00F52923">
      <w:pPr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 w:hint="eastAsia"/>
          <w:highlight w:val="yellow"/>
        </w:rPr>
        <w:t>司机所属的公司，只是一个合同关系或合作关系的展现，目前本系统不提供丙方功能。</w:t>
      </w:r>
    </w:p>
    <w:p w14:paraId="73AC9BE1" w14:textId="77777777" w:rsidR="00F52923" w:rsidRPr="00F52923" w:rsidRDefault="00F52923" w:rsidP="004D5407">
      <w:pPr>
        <w:pStyle w:val="ad"/>
        <w:numPr>
          <w:ilvl w:val="0"/>
          <w:numId w:val="42"/>
        </w:numPr>
        <w:ind w:firstLineChars="0"/>
        <w:rPr>
          <w:rFonts w:ascii="微软雅黑" w:hAnsi="微软雅黑"/>
        </w:rPr>
      </w:pPr>
      <w:r w:rsidRPr="00F52923">
        <w:rPr>
          <w:rFonts w:ascii="微软雅黑" w:hAnsi="微软雅黑" w:hint="eastAsia"/>
        </w:rPr>
        <w:t>甲方审计员，查询项目数据报表，导出excel报表。</w:t>
      </w:r>
    </w:p>
    <w:p w14:paraId="3FE4FE53" w14:textId="77777777" w:rsidR="00F52923" w:rsidRPr="00F52923" w:rsidRDefault="00F52923" w:rsidP="004D5407">
      <w:pPr>
        <w:pStyle w:val="ad"/>
        <w:ind w:left="420" w:firstLineChars="0" w:firstLine="0"/>
        <w:rPr>
          <w:rFonts w:ascii="微软雅黑" w:hAnsi="微软雅黑"/>
        </w:rPr>
      </w:pPr>
      <w:r w:rsidRPr="00F52923">
        <w:rPr>
          <w:rFonts w:ascii="微软雅黑" w:hAnsi="微软雅黑" w:hint="eastAsia"/>
        </w:rPr>
        <w:t>这么说甲方会使用乙方系统了哦，报表有哪些数据？比如基站巡检次数，巡检报告？</w:t>
      </w:r>
    </w:p>
    <w:p w14:paraId="53B7AC25" w14:textId="2511FCF6" w:rsidR="003379BD" w:rsidRDefault="003379BD" w:rsidP="00F52923">
      <w:pPr>
        <w:rPr>
          <w:rFonts w:ascii="微软雅黑" w:hAnsi="微软雅黑"/>
        </w:rPr>
      </w:pPr>
      <w:r>
        <w:rPr>
          <w:rFonts w:ascii="微软雅黑" w:hAnsi="微软雅黑"/>
        </w:rPr>
        <w:tab/>
      </w:r>
      <w:r w:rsidRPr="003379BD">
        <w:rPr>
          <w:rFonts w:ascii="微软雅黑" w:hAnsi="微软雅黑" w:hint="eastAsia"/>
          <w:highlight w:val="yellow"/>
        </w:rPr>
        <w:t>简单来说，报表就是任务使用到的车辆费用明细，一个excel。</w:t>
      </w:r>
    </w:p>
    <w:p w14:paraId="3E223FD6" w14:textId="6FEFA9C9" w:rsidR="003379BD" w:rsidRPr="00F52923" w:rsidRDefault="003379BD" w:rsidP="00F52923">
      <w:pPr>
        <w:rPr>
          <w:rFonts w:ascii="微软雅黑" w:hAnsi="微软雅黑"/>
        </w:rPr>
      </w:pPr>
      <w:r>
        <w:rPr>
          <w:rFonts w:ascii="微软雅黑" w:hAnsi="微软雅黑"/>
        </w:rPr>
        <w:tab/>
      </w:r>
      <w:r w:rsidRPr="003379BD">
        <w:rPr>
          <w:rFonts w:ascii="微软雅黑" w:hAnsi="微软雅黑" w:hint="eastAsia"/>
          <w:highlight w:val="yellow"/>
        </w:rPr>
        <w:t>本期不需要统计一个项目被分拆了多少个任务、巡检了多少次基站、以及巡检报告。</w:t>
      </w:r>
    </w:p>
    <w:p w14:paraId="6FF45BAB" w14:textId="77777777" w:rsidR="00F52923" w:rsidRPr="00F52923" w:rsidRDefault="00F52923" w:rsidP="004D5407">
      <w:pPr>
        <w:pStyle w:val="ad"/>
        <w:numPr>
          <w:ilvl w:val="0"/>
          <w:numId w:val="42"/>
        </w:numPr>
        <w:ind w:firstLineChars="0"/>
        <w:rPr>
          <w:rFonts w:ascii="微软雅黑" w:hAnsi="微软雅黑"/>
        </w:rPr>
      </w:pPr>
      <w:r w:rsidRPr="00F52923">
        <w:rPr>
          <w:rFonts w:ascii="微软雅黑" w:hAnsi="微软雅黑" w:hint="eastAsia"/>
        </w:rPr>
        <w:t>乙方审计员，审计每个任务的完成状态，财务数据情况，审核通过则进入统计。审计不通过，可选择异常情况调查，返回</w:t>
      </w:r>
      <w:proofErr w:type="gramStart"/>
      <w:r w:rsidRPr="00F52923">
        <w:rPr>
          <w:rFonts w:ascii="微软雅黑" w:hAnsi="微软雅黑" w:hint="eastAsia"/>
        </w:rPr>
        <w:t>值司机</w:t>
      </w:r>
      <w:proofErr w:type="gramEnd"/>
      <w:r w:rsidRPr="00F52923">
        <w:rPr>
          <w:rFonts w:ascii="微软雅黑" w:hAnsi="微软雅黑" w:hint="eastAsia"/>
        </w:rPr>
        <w:t>或工程师，由司机或工程师填写原因后，填报返回审计员进行二次审核。</w:t>
      </w:r>
    </w:p>
    <w:p w14:paraId="0C6D9EFE" w14:textId="77777777" w:rsidR="00F52923" w:rsidRPr="00F52923" w:rsidRDefault="00F52923" w:rsidP="004D5407">
      <w:pPr>
        <w:pStyle w:val="ad"/>
        <w:ind w:left="420" w:firstLineChars="0" w:firstLine="0"/>
        <w:rPr>
          <w:rFonts w:ascii="微软雅黑" w:hAnsi="微软雅黑"/>
        </w:rPr>
      </w:pPr>
      <w:r w:rsidRPr="00F52923">
        <w:rPr>
          <w:rFonts w:ascii="微软雅黑" w:hAnsi="微软雅黑" w:hint="eastAsia"/>
        </w:rPr>
        <w:t>系统没有财务模块，如何审计财务数据？</w:t>
      </w:r>
    </w:p>
    <w:p w14:paraId="64793117" w14:textId="025B7047" w:rsidR="00F52923" w:rsidRDefault="006024F1" w:rsidP="00F52923">
      <w:pPr>
        <w:rPr>
          <w:rFonts w:ascii="微软雅黑" w:hAnsi="微软雅黑"/>
        </w:rPr>
      </w:pPr>
      <w:r>
        <w:rPr>
          <w:rFonts w:ascii="微软雅黑" w:hAnsi="微软雅黑"/>
        </w:rPr>
        <w:tab/>
      </w:r>
      <w:r w:rsidRPr="006024F1">
        <w:rPr>
          <w:rFonts w:ascii="微软雅黑" w:hAnsi="微软雅黑" w:hint="eastAsia"/>
          <w:highlight w:val="yellow"/>
        </w:rPr>
        <w:t>系统确实不包括财务模块，审计数据有乙方审计员，通常和乙方管理员是同一人，去审计。</w:t>
      </w:r>
    </w:p>
    <w:p w14:paraId="08EEFFB4" w14:textId="1B168F5B" w:rsidR="006024F1" w:rsidRPr="00F52923" w:rsidRDefault="006024F1" w:rsidP="00F52923">
      <w:pPr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 w:hint="eastAsia"/>
          <w:highlight w:val="yellow"/>
        </w:rPr>
        <w:t>这里说的审计，其实就是乙方管理员登录系统，看一下这个任务，司机和工程师报上来，花了多少钱，如果</w:t>
      </w:r>
      <w:r w:rsidR="00780553">
        <w:rPr>
          <w:rFonts w:ascii="微软雅黑" w:hAnsi="微软雅黑" w:hint="eastAsia"/>
          <w:highlight w:val="yellow"/>
        </w:rPr>
        <w:t>在预算内，那么就同意，计入有效；如果觉得金额离谱或者有异议，就写个原因退回给司机或工程师，由他们填写完原因、更改完金额，再提交回来审核。</w:t>
      </w:r>
    </w:p>
    <w:p w14:paraId="185D2FC0" w14:textId="77777777" w:rsidR="00F52923" w:rsidRPr="00F52923" w:rsidRDefault="00F52923" w:rsidP="004D5407">
      <w:pPr>
        <w:pStyle w:val="ad"/>
        <w:numPr>
          <w:ilvl w:val="0"/>
          <w:numId w:val="42"/>
        </w:numPr>
        <w:ind w:firstLineChars="0"/>
        <w:rPr>
          <w:rFonts w:ascii="微软雅黑" w:hAnsi="微软雅黑"/>
        </w:rPr>
      </w:pPr>
      <w:r w:rsidRPr="00F52923">
        <w:rPr>
          <w:rFonts w:ascii="微软雅黑" w:hAnsi="微软雅黑" w:hint="eastAsia"/>
        </w:rPr>
        <w:t>业务限制：</w:t>
      </w:r>
    </w:p>
    <w:p w14:paraId="49FD9DE9" w14:textId="77777777" w:rsidR="00F52923" w:rsidRPr="00F52923" w:rsidRDefault="00F52923" w:rsidP="00780553">
      <w:pPr>
        <w:pStyle w:val="ad"/>
        <w:ind w:left="420" w:firstLineChars="0" w:firstLine="0"/>
        <w:rPr>
          <w:rFonts w:ascii="微软雅黑" w:hAnsi="微软雅黑"/>
        </w:rPr>
      </w:pPr>
      <w:r w:rsidRPr="00F52923">
        <w:rPr>
          <w:rFonts w:ascii="微软雅黑" w:hAnsi="微软雅黑" w:hint="eastAsia"/>
        </w:rPr>
        <w:t>具体表现为，甲方与乙方有合同关系、乙方与丙方有合同关系，丙方与丁方有合同关系，那么，甲方看到的所有内容，均为乙方的内容，而乙方的下游公司均显示为乙方的资源。同理，乙方能看到的所有内容，均为丙方的内容，而丙方的下游公司均显示为丙方资源。</w:t>
      </w:r>
    </w:p>
    <w:p w14:paraId="3C45AB22" w14:textId="515759F2" w:rsidR="00F52923" w:rsidRPr="00F52923" w:rsidRDefault="00F52923" w:rsidP="00780553">
      <w:pPr>
        <w:pStyle w:val="ad"/>
        <w:ind w:left="420" w:firstLineChars="0" w:firstLine="0"/>
        <w:rPr>
          <w:rFonts w:ascii="微软雅黑" w:hAnsi="微软雅黑"/>
        </w:rPr>
      </w:pPr>
      <w:r w:rsidRPr="00F52923">
        <w:rPr>
          <w:rFonts w:ascii="微软雅黑" w:hAnsi="微软雅黑" w:hint="eastAsia"/>
        </w:rPr>
        <w:t>司机隶属于公司，司机提交数据，丙方可查自己管辖司机的数据比如任务完成情况、报表统计等等</w:t>
      </w:r>
    </w:p>
    <w:p w14:paraId="57C30C9E" w14:textId="31BC3706" w:rsidR="00F52923" w:rsidRDefault="00780553" w:rsidP="00F52923">
      <w:pPr>
        <w:rPr>
          <w:rFonts w:ascii="微软雅黑" w:hAnsi="微软雅黑"/>
        </w:rPr>
      </w:pPr>
      <w:r>
        <w:rPr>
          <w:rFonts w:ascii="微软雅黑" w:hAnsi="微软雅黑"/>
        </w:rPr>
        <w:tab/>
      </w:r>
      <w:r w:rsidRPr="00780553">
        <w:rPr>
          <w:rFonts w:ascii="微软雅黑" w:hAnsi="微软雅黑" w:hint="eastAsia"/>
          <w:highlight w:val="yellow"/>
        </w:rPr>
        <w:t>本期不包含丙方功能。</w:t>
      </w:r>
    </w:p>
    <w:p w14:paraId="1C97B494" w14:textId="4FA7DADA" w:rsidR="00780553" w:rsidRPr="00F52923" w:rsidRDefault="00780553" w:rsidP="00F52923">
      <w:pPr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 w:hint="eastAsia"/>
          <w:highlight w:val="yellow"/>
        </w:rPr>
        <w:t>仅具备工程师和司机能够查看自己的任务记录就可以了。</w:t>
      </w:r>
    </w:p>
    <w:p w14:paraId="70C7FE5C" w14:textId="77777777" w:rsidR="00F52923" w:rsidRPr="00F52923" w:rsidRDefault="00F52923" w:rsidP="004D5407">
      <w:pPr>
        <w:pStyle w:val="ad"/>
        <w:numPr>
          <w:ilvl w:val="0"/>
          <w:numId w:val="42"/>
        </w:numPr>
        <w:ind w:firstLineChars="0"/>
        <w:rPr>
          <w:rFonts w:ascii="微软雅黑" w:hAnsi="微软雅黑"/>
        </w:rPr>
      </w:pPr>
      <w:r w:rsidRPr="00F52923">
        <w:rPr>
          <w:rFonts w:ascii="微软雅黑" w:hAnsi="微软雅黑" w:hint="eastAsia"/>
        </w:rPr>
        <w:lastRenderedPageBreak/>
        <w:t>审计不通过，则发起异常询问任务</w:t>
      </w:r>
      <w:proofErr w:type="gramStart"/>
      <w:r w:rsidRPr="00F52923">
        <w:rPr>
          <w:rFonts w:ascii="微软雅黑" w:hAnsi="微软雅黑" w:hint="eastAsia"/>
        </w:rPr>
        <w:t>至司机</w:t>
      </w:r>
      <w:proofErr w:type="gramEnd"/>
      <w:r w:rsidRPr="00F52923">
        <w:rPr>
          <w:rFonts w:ascii="微软雅黑" w:hAnsi="微软雅黑" w:hint="eastAsia"/>
        </w:rPr>
        <w:t>或工程师，由工程师在手机App收到消息，回答审计内容，审计员收到内容后进行二次审核。在审核未通过期间，此任务不计</w:t>
      </w:r>
      <w:proofErr w:type="gramStart"/>
      <w:r w:rsidRPr="00F52923">
        <w:rPr>
          <w:rFonts w:ascii="微软雅黑" w:hAnsi="微软雅黑" w:hint="eastAsia"/>
        </w:rPr>
        <w:t>入统计</w:t>
      </w:r>
      <w:proofErr w:type="gramEnd"/>
      <w:r w:rsidRPr="00F52923">
        <w:rPr>
          <w:rFonts w:ascii="微软雅黑" w:hAnsi="微软雅黑" w:hint="eastAsia"/>
        </w:rPr>
        <w:t>范围。只有审核通过，方计入统计。</w:t>
      </w:r>
    </w:p>
    <w:p w14:paraId="4375FE04" w14:textId="77777777" w:rsidR="00F52923" w:rsidRPr="00F52923" w:rsidRDefault="00F52923" w:rsidP="004D5407">
      <w:pPr>
        <w:pStyle w:val="ad"/>
        <w:ind w:left="420" w:firstLineChars="0" w:firstLine="0"/>
        <w:rPr>
          <w:rFonts w:ascii="微软雅黑" w:hAnsi="微软雅黑"/>
        </w:rPr>
      </w:pPr>
      <w:r w:rsidRPr="00F52923">
        <w:rPr>
          <w:rFonts w:ascii="微软雅黑" w:hAnsi="微软雅黑" w:hint="eastAsia"/>
        </w:rPr>
        <w:t>不用搞这么复杂，如果审计不通过，则后台审计人员填写不通过的理由。消息通过短信或者短消息两种方式推向小程序、app端，工程师可重新修改提交的数据比如上传照片、修改提交任务备注等。系统记录每次审核记录、以及备注信息，工程师可在app查看审核记录、审核备注信息。</w:t>
      </w:r>
    </w:p>
    <w:p w14:paraId="04CCBD32" w14:textId="190DDD86" w:rsidR="00F52923" w:rsidRPr="00F52923" w:rsidRDefault="00780553" w:rsidP="00F52923">
      <w:pPr>
        <w:rPr>
          <w:rFonts w:ascii="微软雅黑" w:hAnsi="微软雅黑"/>
        </w:rPr>
      </w:pPr>
      <w:r>
        <w:rPr>
          <w:rFonts w:ascii="微软雅黑" w:hAnsi="微软雅黑"/>
        </w:rPr>
        <w:tab/>
      </w:r>
      <w:r w:rsidRPr="00780553">
        <w:rPr>
          <w:rFonts w:ascii="微软雅黑" w:hAnsi="微软雅黑" w:hint="eastAsia"/>
          <w:highlight w:val="yellow"/>
        </w:rPr>
        <w:t>确实</w:t>
      </w:r>
      <w:r>
        <w:rPr>
          <w:rFonts w:ascii="微软雅黑" w:hAnsi="微软雅黑" w:hint="eastAsia"/>
          <w:highlight w:val="yellow"/>
        </w:rPr>
        <w:t>不复杂，审计员写完理由退回工程师或司机，工程师或司机收</w:t>
      </w:r>
      <w:proofErr w:type="gramStart"/>
      <w:r>
        <w:rPr>
          <w:rFonts w:ascii="微软雅黑" w:hAnsi="微软雅黑" w:hint="eastAsia"/>
          <w:highlight w:val="yellow"/>
        </w:rPr>
        <w:t>到站内短消息</w:t>
      </w:r>
      <w:proofErr w:type="gramEnd"/>
      <w:r>
        <w:rPr>
          <w:rFonts w:ascii="微软雅黑" w:hAnsi="微软雅黑" w:hint="eastAsia"/>
          <w:highlight w:val="yellow"/>
        </w:rPr>
        <w:t>，或者登陆任务看到任务异常，点击查看详情，更改金额、或填写理由，重新提交即可。</w:t>
      </w:r>
    </w:p>
    <w:p w14:paraId="3D82EA13" w14:textId="77777777" w:rsidR="00F52923" w:rsidRPr="00F52923" w:rsidRDefault="00F52923" w:rsidP="004D5407">
      <w:pPr>
        <w:pStyle w:val="ad"/>
        <w:numPr>
          <w:ilvl w:val="0"/>
          <w:numId w:val="42"/>
        </w:numPr>
        <w:ind w:firstLineChars="0"/>
        <w:rPr>
          <w:rFonts w:ascii="微软雅黑" w:hAnsi="微软雅黑"/>
        </w:rPr>
      </w:pPr>
      <w:r w:rsidRPr="00F52923">
        <w:rPr>
          <w:rFonts w:ascii="微软雅黑" w:hAnsi="微软雅黑" w:hint="eastAsia"/>
        </w:rPr>
        <w:t>轨迹信息应该记录在那个对象？</w:t>
      </w:r>
    </w:p>
    <w:p w14:paraId="625ABC9B" w14:textId="77777777" w:rsidR="00F52923" w:rsidRPr="00F52923" w:rsidRDefault="00F52923" w:rsidP="00780553">
      <w:pPr>
        <w:pStyle w:val="ad"/>
        <w:ind w:left="420" w:firstLineChars="0" w:firstLine="0"/>
        <w:rPr>
          <w:rFonts w:ascii="微软雅黑" w:hAnsi="微软雅黑"/>
        </w:rPr>
      </w:pPr>
      <w:r w:rsidRPr="00F52923">
        <w:rPr>
          <w:rFonts w:ascii="微软雅黑" w:hAnsi="微软雅黑" w:hint="eastAsia"/>
        </w:rPr>
        <w:t>如果是司机领取任务，和工程师一起去，则工程师的轨迹、司机的轨迹都应该记录</w:t>
      </w:r>
    </w:p>
    <w:p w14:paraId="4E02811E" w14:textId="77777777" w:rsidR="00F52923" w:rsidRPr="00F52923" w:rsidRDefault="00F52923" w:rsidP="00780553">
      <w:pPr>
        <w:pStyle w:val="ad"/>
        <w:ind w:left="420" w:firstLineChars="0" w:firstLine="0"/>
        <w:rPr>
          <w:rFonts w:ascii="微软雅黑" w:hAnsi="微软雅黑"/>
        </w:rPr>
      </w:pPr>
      <w:r w:rsidRPr="00F52923">
        <w:rPr>
          <w:rFonts w:ascii="微软雅黑" w:hAnsi="微软雅黑" w:hint="eastAsia"/>
        </w:rPr>
        <w:t>如果是工程师线下自己找的司机，则记录的是工程师的轨迹</w:t>
      </w:r>
      <w:proofErr w:type="gramStart"/>
      <w:r w:rsidRPr="00F52923">
        <w:rPr>
          <w:rFonts w:ascii="微软雅黑" w:hAnsi="微软雅黑" w:hint="eastAsia"/>
        </w:rPr>
        <w:t>悉</w:t>
      </w:r>
      <w:proofErr w:type="gramEnd"/>
      <w:r w:rsidRPr="00F52923">
        <w:rPr>
          <w:rFonts w:ascii="微软雅黑" w:hAnsi="微软雅黑" w:hint="eastAsia"/>
        </w:rPr>
        <w:t>信息</w:t>
      </w:r>
    </w:p>
    <w:p w14:paraId="4E0BDBAF" w14:textId="7CBFE1C5" w:rsidR="00780553" w:rsidRPr="00780553" w:rsidRDefault="00780553" w:rsidP="00F52923">
      <w:pPr>
        <w:rPr>
          <w:rFonts w:ascii="微软雅黑" w:hAnsi="微软雅黑"/>
          <w:highlight w:val="yellow"/>
        </w:rPr>
      </w:pPr>
      <w:r>
        <w:rPr>
          <w:rFonts w:ascii="微软雅黑" w:hAnsi="微软雅黑"/>
        </w:rPr>
        <w:tab/>
      </w:r>
      <w:r w:rsidRPr="00780553">
        <w:rPr>
          <w:rFonts w:ascii="微软雅黑" w:hAnsi="微软雅黑" w:hint="eastAsia"/>
          <w:highlight w:val="yellow"/>
        </w:rPr>
        <w:t>对，如果是双人模式，2个人的轨迹都记录；</w:t>
      </w:r>
    </w:p>
    <w:p w14:paraId="68452C83" w14:textId="2FC2CEB6" w:rsidR="00780553" w:rsidRPr="00780553" w:rsidRDefault="00780553" w:rsidP="00F52923">
      <w:pPr>
        <w:rPr>
          <w:rFonts w:ascii="微软雅黑" w:hAnsi="微软雅黑"/>
        </w:rPr>
      </w:pPr>
      <w:r w:rsidRPr="00780553">
        <w:rPr>
          <w:rFonts w:ascii="微软雅黑" w:hAnsi="微软雅黑"/>
          <w:highlight w:val="yellow"/>
        </w:rPr>
        <w:tab/>
      </w:r>
      <w:r w:rsidRPr="00780553">
        <w:rPr>
          <w:rFonts w:ascii="微软雅黑" w:hAnsi="微软雅黑" w:hint="eastAsia"/>
          <w:highlight w:val="yellow"/>
        </w:rPr>
        <w:t>如果是单人模式，就记录1个人的轨迹。</w:t>
      </w:r>
    </w:p>
    <w:p w14:paraId="37D93D1E" w14:textId="5A0E189A" w:rsidR="00F52923" w:rsidRPr="00F52923" w:rsidRDefault="00F52923" w:rsidP="004D5407">
      <w:pPr>
        <w:pStyle w:val="ad"/>
        <w:numPr>
          <w:ilvl w:val="0"/>
          <w:numId w:val="42"/>
        </w:numPr>
        <w:ind w:firstLineChars="0"/>
        <w:rPr>
          <w:rFonts w:ascii="微软雅黑" w:hAnsi="微软雅黑"/>
        </w:rPr>
      </w:pPr>
      <w:r w:rsidRPr="00F52923">
        <w:rPr>
          <w:rFonts w:ascii="微软雅黑" w:hAnsi="微软雅黑" w:hint="eastAsia"/>
        </w:rPr>
        <w:t>行程轨迹如何记录？比如任务是巡检天津滨海区1-20号基站，行程轨迹什么时候启动记录？什么时候结束记录？自动记录工程师每天的轨迹数据？周六日休假也记录，上卫生间也记录？回老家探亲也记录？应该由工程师手动启动行程记录，手动结束行程记录。则理想状态下行程记录应该是和基站挂钩，比如1号基站巡检报告就包含行程轨迹，比如一天巡检了几个基站或者一天巡检了一个基站，这个轨迹数据理论上应该是用户从启动到结束的轨迹信息，这个启动和结束轨迹信息如何理解？是用户在基站停留的时间轨迹数据吗？</w:t>
      </w:r>
    </w:p>
    <w:p w14:paraId="61A960E2" w14:textId="5A0B4129" w:rsidR="00780553" w:rsidRDefault="00780553" w:rsidP="00780553">
      <w:pPr>
        <w:ind w:left="420"/>
        <w:rPr>
          <w:rFonts w:ascii="微软雅黑" w:hAnsi="微软雅黑"/>
        </w:rPr>
      </w:pPr>
      <w:r w:rsidRPr="00780553">
        <w:rPr>
          <w:rFonts w:ascii="微软雅黑" w:hAnsi="微软雅黑" w:hint="eastAsia"/>
          <w:highlight w:val="yellow"/>
        </w:rPr>
        <w:t>本期</w:t>
      </w:r>
      <w:r>
        <w:rPr>
          <w:rFonts w:ascii="微软雅黑" w:hAnsi="微软雅黑" w:hint="eastAsia"/>
          <w:highlight w:val="yellow"/>
        </w:rPr>
        <w:t>不考虑复杂情况。只从工程师、司机点击任务开始记录</w:t>
      </w:r>
      <w:proofErr w:type="spellStart"/>
      <w:r>
        <w:rPr>
          <w:rFonts w:ascii="微软雅黑" w:hAnsi="微软雅黑" w:hint="eastAsia"/>
          <w:highlight w:val="yellow"/>
        </w:rPr>
        <w:t>gps</w:t>
      </w:r>
      <w:proofErr w:type="spellEnd"/>
      <w:r>
        <w:rPr>
          <w:rFonts w:ascii="微软雅黑" w:hAnsi="微软雅黑" w:hint="eastAsia"/>
          <w:highlight w:val="yellow"/>
        </w:rPr>
        <w:t>，直至他们手动点击结束任务。</w:t>
      </w:r>
    </w:p>
    <w:p w14:paraId="35504DA4" w14:textId="2648F564" w:rsidR="00780553" w:rsidRDefault="00780553" w:rsidP="00780553">
      <w:pPr>
        <w:ind w:left="420"/>
        <w:rPr>
          <w:rFonts w:ascii="微软雅黑" w:hAnsi="微软雅黑"/>
        </w:rPr>
      </w:pPr>
      <w:r>
        <w:rPr>
          <w:rFonts w:ascii="微软雅黑" w:hAnsi="微软雅黑" w:hint="eastAsia"/>
          <w:highlight w:val="yellow"/>
        </w:rPr>
        <w:t>（后期可以考虑，比如一个任务，一天没完成，那么点一下暂停，第二天再去的时候，再点恢复）</w:t>
      </w:r>
    </w:p>
    <w:p w14:paraId="57FAC303" w14:textId="589D1B70" w:rsidR="00780553" w:rsidRPr="00780553" w:rsidRDefault="00780553" w:rsidP="00780553">
      <w:pPr>
        <w:ind w:left="420"/>
        <w:rPr>
          <w:rFonts w:ascii="微软雅黑" w:hAnsi="微软雅黑"/>
        </w:rPr>
      </w:pPr>
      <w:r>
        <w:rPr>
          <w:rFonts w:ascii="微软雅黑" w:hAnsi="微软雅黑" w:hint="eastAsia"/>
          <w:highlight w:val="yellow"/>
        </w:rPr>
        <w:t>具体的抓取</w:t>
      </w:r>
      <w:proofErr w:type="spellStart"/>
      <w:r>
        <w:rPr>
          <w:rFonts w:ascii="微软雅黑" w:hAnsi="微软雅黑" w:hint="eastAsia"/>
          <w:highlight w:val="yellow"/>
        </w:rPr>
        <w:t>gps</w:t>
      </w:r>
      <w:proofErr w:type="spellEnd"/>
      <w:r>
        <w:rPr>
          <w:rFonts w:ascii="微软雅黑" w:hAnsi="微软雅黑" w:hint="eastAsia"/>
          <w:highlight w:val="yellow"/>
        </w:rPr>
        <w:t>信息，可以根据实际情况调试，咱们设置一个阈值，比如默认是</w:t>
      </w:r>
      <w:r>
        <w:rPr>
          <w:rFonts w:ascii="微软雅黑" w:hAnsi="微软雅黑" w:hint="eastAsia"/>
        </w:rPr>
        <w:t>1</w:t>
      </w:r>
      <w:r>
        <w:rPr>
          <w:rFonts w:ascii="微软雅黑" w:hAnsi="微软雅黑"/>
        </w:rPr>
        <w:t>0</w:t>
      </w:r>
      <w:r>
        <w:rPr>
          <w:rFonts w:ascii="微软雅黑" w:hAnsi="微软雅黑" w:hint="eastAsia"/>
          <w:highlight w:val="yellow"/>
        </w:rPr>
        <w:t>分钟抓一次，如</w:t>
      </w:r>
      <w:r>
        <w:rPr>
          <w:rFonts w:ascii="微软雅黑" w:hAnsi="微软雅黑" w:hint="eastAsia"/>
          <w:highlight w:val="yellow"/>
        </w:rPr>
        <w:lastRenderedPageBreak/>
        <w:t>果路线会导致偏差较大，就改成</w:t>
      </w:r>
      <w:r>
        <w:rPr>
          <w:rFonts w:ascii="微软雅黑" w:hAnsi="微软雅黑" w:hint="eastAsia"/>
        </w:rPr>
        <w:t>2</w:t>
      </w:r>
      <w:r>
        <w:rPr>
          <w:rFonts w:ascii="微软雅黑" w:hAnsi="微软雅黑" w:hint="eastAsia"/>
          <w:highlight w:val="yellow"/>
        </w:rPr>
        <w:t>分钟一次、</w:t>
      </w:r>
      <w:r>
        <w:rPr>
          <w:rFonts w:ascii="微软雅黑" w:hAnsi="微软雅黑" w:hint="eastAsia"/>
        </w:rPr>
        <w:t>3</w:t>
      </w:r>
      <w:r>
        <w:rPr>
          <w:rFonts w:ascii="微软雅黑" w:hAnsi="微软雅黑"/>
        </w:rPr>
        <w:t>0</w:t>
      </w:r>
      <w:r>
        <w:rPr>
          <w:rFonts w:ascii="微软雅黑" w:hAnsi="微软雅黑" w:hint="eastAsia"/>
          <w:highlight w:val="yellow"/>
        </w:rPr>
        <w:t>秒一次等</w:t>
      </w:r>
      <w:proofErr w:type="gramStart"/>
      <w:r>
        <w:rPr>
          <w:rFonts w:ascii="微软雅黑" w:hAnsi="微软雅黑" w:hint="eastAsia"/>
          <w:highlight w:val="yellow"/>
        </w:rPr>
        <w:t>等</w:t>
      </w:r>
      <w:proofErr w:type="gramEnd"/>
      <w:r>
        <w:rPr>
          <w:rFonts w:ascii="微软雅黑" w:hAnsi="微软雅黑" w:hint="eastAsia"/>
          <w:highlight w:val="yellow"/>
        </w:rPr>
        <w:t>，这个咱们需要开发完了测试、调试。</w:t>
      </w:r>
    </w:p>
    <w:p w14:paraId="0B21976C" w14:textId="2A7B5BDA" w:rsidR="00F52923" w:rsidRPr="00F52923" w:rsidRDefault="00F52923" w:rsidP="00F52923">
      <w:pPr>
        <w:rPr>
          <w:rFonts w:ascii="微软雅黑" w:hAnsi="微软雅黑"/>
        </w:rPr>
      </w:pPr>
    </w:p>
    <w:p w14:paraId="585E063D" w14:textId="77777777" w:rsidR="00F7098B" w:rsidRDefault="00F7098B" w:rsidP="00F7098B">
      <w:pPr>
        <w:pStyle w:val="ad"/>
        <w:numPr>
          <w:ilvl w:val="0"/>
          <w:numId w:val="42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任务描述</w:t>
      </w:r>
    </w:p>
    <w:p w14:paraId="2A223F42" w14:textId="77777777" w:rsidR="00F7098B" w:rsidRPr="00754EA2" w:rsidRDefault="00F7098B" w:rsidP="00F7098B">
      <w:pPr>
        <w:pStyle w:val="ad"/>
        <w:ind w:left="420" w:firstLineChars="0" w:firstLine="0"/>
        <w:rPr>
          <w:rFonts w:ascii="微软雅黑" w:hAnsi="微软雅黑"/>
          <w:highlight w:val="yellow"/>
        </w:rPr>
      </w:pPr>
      <w:r w:rsidRPr="00754EA2">
        <w:rPr>
          <w:rFonts w:ascii="微软雅黑" w:hAnsi="微软雅黑" w:hint="eastAsia"/>
          <w:highlight w:val="yellow"/>
        </w:rPr>
        <w:t>任务目前1天1个，也就是说，将任务分派给工程师、司机后，工程师和司机在app端，接受任务，然后在双方在线下约定的时间和地点见面以后，登录app，点击任务开始，才开始记录</w:t>
      </w:r>
      <w:proofErr w:type="spellStart"/>
      <w:r w:rsidRPr="00754EA2">
        <w:rPr>
          <w:rFonts w:ascii="微软雅黑" w:hAnsi="微软雅黑" w:hint="eastAsia"/>
          <w:highlight w:val="yellow"/>
        </w:rPr>
        <w:t>gps</w:t>
      </w:r>
      <w:proofErr w:type="spellEnd"/>
      <w:r w:rsidRPr="00754EA2">
        <w:rPr>
          <w:rFonts w:ascii="微软雅黑" w:hAnsi="微软雅黑" w:hint="eastAsia"/>
          <w:highlight w:val="yellow"/>
        </w:rPr>
        <w:t>轨迹，直至工程师和司机完成任务，点击任务结束，关闭</w:t>
      </w:r>
      <w:proofErr w:type="spellStart"/>
      <w:r w:rsidRPr="00754EA2">
        <w:rPr>
          <w:rFonts w:ascii="微软雅黑" w:hAnsi="微软雅黑" w:hint="eastAsia"/>
          <w:highlight w:val="yellow"/>
        </w:rPr>
        <w:t>gps</w:t>
      </w:r>
      <w:proofErr w:type="spellEnd"/>
      <w:r w:rsidRPr="00754EA2">
        <w:rPr>
          <w:rFonts w:ascii="微软雅黑" w:hAnsi="微软雅黑" w:hint="eastAsia"/>
          <w:highlight w:val="yellow"/>
        </w:rPr>
        <w:t>轨迹。</w:t>
      </w:r>
    </w:p>
    <w:p w14:paraId="597F752A" w14:textId="5456CBC0" w:rsidR="00F52923" w:rsidRDefault="00F7098B" w:rsidP="00F7098B">
      <w:pPr>
        <w:rPr>
          <w:rFonts w:ascii="微软雅黑" w:hAnsi="微软雅黑"/>
        </w:rPr>
      </w:pPr>
      <w:r w:rsidRPr="00754EA2">
        <w:rPr>
          <w:rFonts w:ascii="微软雅黑" w:hAnsi="微软雅黑" w:hint="eastAsia"/>
          <w:highlight w:val="yellow"/>
        </w:rPr>
        <w:t>我们平台目前的重点是关心车辆的轨迹，而</w:t>
      </w:r>
      <w:proofErr w:type="gramStart"/>
      <w:r w:rsidRPr="00754EA2">
        <w:rPr>
          <w:rFonts w:ascii="微软雅黑" w:hAnsi="微软雅黑" w:hint="eastAsia"/>
          <w:highlight w:val="yellow"/>
        </w:rPr>
        <w:t>非任务</w:t>
      </w:r>
      <w:proofErr w:type="gramEnd"/>
      <w:r w:rsidRPr="00754EA2">
        <w:rPr>
          <w:rFonts w:ascii="微软雅黑" w:hAnsi="微软雅黑" w:hint="eastAsia"/>
          <w:highlight w:val="yellow"/>
        </w:rPr>
        <w:t>的内容。</w:t>
      </w:r>
    </w:p>
    <w:p w14:paraId="20D36ABB" w14:textId="0F93C435" w:rsidR="00F7098B" w:rsidRDefault="00F7098B" w:rsidP="00F7098B">
      <w:pPr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 w:hint="eastAsia"/>
          <w:highlight w:val="yellow"/>
        </w:rPr>
        <w:t>任务分</w:t>
      </w:r>
      <w:r>
        <w:rPr>
          <w:rFonts w:ascii="微软雅黑" w:hAnsi="微软雅黑" w:hint="eastAsia"/>
        </w:rPr>
        <w:t>2</w:t>
      </w:r>
      <w:r>
        <w:rPr>
          <w:rFonts w:ascii="微软雅黑" w:hAnsi="微软雅黑" w:hint="eastAsia"/>
          <w:highlight w:val="yellow"/>
        </w:rPr>
        <w:t>种，一种在管理员派单的时候，分给</w:t>
      </w:r>
      <w:r>
        <w:rPr>
          <w:rFonts w:ascii="微软雅黑" w:hAnsi="微软雅黑" w:hint="eastAsia"/>
        </w:rPr>
        <w:t>2</w:t>
      </w:r>
      <w:r>
        <w:rPr>
          <w:rFonts w:ascii="微软雅黑" w:hAnsi="微软雅黑" w:hint="eastAsia"/>
          <w:highlight w:val="yellow"/>
        </w:rPr>
        <w:t>个人，工程师和司机，这个时候工程师和司机各在app</w:t>
      </w:r>
      <w:proofErr w:type="gramStart"/>
      <w:r>
        <w:rPr>
          <w:rFonts w:ascii="微软雅黑" w:hAnsi="微软雅黑" w:hint="eastAsia"/>
          <w:highlight w:val="yellow"/>
        </w:rPr>
        <w:t>端收到</w:t>
      </w:r>
      <w:proofErr w:type="gramEnd"/>
      <w:r>
        <w:rPr>
          <w:rFonts w:ascii="微软雅黑" w:hAnsi="微软雅黑" w:hint="eastAsia"/>
          <w:highlight w:val="yellow"/>
        </w:rPr>
        <w:t>任务提醒，接下来接受任务、任务开始、记录</w:t>
      </w:r>
      <w:proofErr w:type="spellStart"/>
      <w:r>
        <w:rPr>
          <w:rFonts w:ascii="微软雅黑" w:hAnsi="微软雅黑" w:hint="eastAsia"/>
          <w:highlight w:val="yellow"/>
        </w:rPr>
        <w:t>gps</w:t>
      </w:r>
      <w:proofErr w:type="spellEnd"/>
      <w:r>
        <w:rPr>
          <w:rFonts w:ascii="微软雅黑" w:hAnsi="微软雅黑" w:hint="eastAsia"/>
          <w:highlight w:val="yellow"/>
        </w:rPr>
        <w:t>、结束任务。</w:t>
      </w:r>
    </w:p>
    <w:p w14:paraId="32DADB0E" w14:textId="1FCAF411" w:rsidR="00F7098B" w:rsidRDefault="00F7098B" w:rsidP="00F7098B">
      <w:pPr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 w:hint="eastAsia"/>
          <w:highlight w:val="yellow"/>
        </w:rPr>
        <w:t>第二种，管理员在派单的时候，只知道任务派给哪个司机，不知道派个哪个工程师，这个时候，我们还需要管理员去线下确认工程师，确认好了以后，可以编辑现有任务，将单人任务中缺少的工程师进行补派。所以这种情况，司机和工程师是不同时间收到任务提醒，需要等</w:t>
      </w:r>
      <w:r>
        <w:rPr>
          <w:rFonts w:ascii="微软雅黑" w:hAnsi="微软雅黑" w:hint="eastAsia"/>
        </w:rPr>
        <w:t>2</w:t>
      </w:r>
      <w:r>
        <w:rPr>
          <w:rFonts w:ascii="微软雅黑" w:hAnsi="微软雅黑" w:hint="eastAsia"/>
          <w:highlight w:val="yellow"/>
        </w:rPr>
        <w:t>个人都收到任务后，</w:t>
      </w:r>
      <w:r>
        <w:rPr>
          <w:rFonts w:ascii="微软雅黑" w:hAnsi="微软雅黑" w:hint="eastAsia"/>
        </w:rPr>
        <w:t>2</w:t>
      </w:r>
      <w:r>
        <w:rPr>
          <w:rFonts w:ascii="微软雅黑" w:hAnsi="微软雅黑" w:hint="eastAsia"/>
          <w:highlight w:val="yellow"/>
        </w:rPr>
        <w:t>个人线下约好时间，再开始任务、记录</w:t>
      </w:r>
      <w:proofErr w:type="spellStart"/>
      <w:r>
        <w:rPr>
          <w:rFonts w:ascii="微软雅黑" w:hAnsi="微软雅黑" w:hint="eastAsia"/>
          <w:highlight w:val="yellow"/>
        </w:rPr>
        <w:t>gps</w:t>
      </w:r>
      <w:proofErr w:type="spellEnd"/>
      <w:r>
        <w:rPr>
          <w:rFonts w:ascii="微软雅黑" w:hAnsi="微软雅黑" w:hint="eastAsia"/>
          <w:highlight w:val="yellow"/>
        </w:rPr>
        <w:t>、结束任务。</w:t>
      </w:r>
    </w:p>
    <w:p w14:paraId="36451C02" w14:textId="12DB746D" w:rsidR="00F7098B" w:rsidRDefault="00F7098B" w:rsidP="00F7098B">
      <w:pPr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 w:hint="eastAsia"/>
          <w:highlight w:val="yellow"/>
        </w:rPr>
        <w:t>因此，我们平台本期的重点，关键是记录</w:t>
      </w:r>
      <w:r>
        <w:rPr>
          <w:rFonts w:ascii="微软雅黑" w:hAnsi="微软雅黑" w:hint="eastAsia"/>
        </w:rPr>
        <w:t>2</w:t>
      </w:r>
      <w:r>
        <w:rPr>
          <w:rFonts w:ascii="微软雅黑" w:hAnsi="微软雅黑" w:hint="eastAsia"/>
          <w:highlight w:val="yellow"/>
        </w:rPr>
        <w:t>个人共同的轨迹，要确保这</w:t>
      </w:r>
      <w:r>
        <w:rPr>
          <w:rFonts w:ascii="微软雅黑" w:hAnsi="微软雅黑" w:hint="eastAsia"/>
        </w:rPr>
        <w:t>2</w:t>
      </w:r>
      <w:r>
        <w:rPr>
          <w:rFonts w:ascii="微软雅黑" w:hAnsi="微软雅黑" w:hint="eastAsia"/>
          <w:highlight w:val="yellow"/>
        </w:rPr>
        <w:t>个人的一致行动。这个平台的意义即规避</w:t>
      </w:r>
      <w:r>
        <w:rPr>
          <w:rFonts w:ascii="微软雅黑" w:hAnsi="微软雅黑" w:hint="eastAsia"/>
        </w:rPr>
        <w:t>2</w:t>
      </w:r>
      <w:r>
        <w:rPr>
          <w:rFonts w:ascii="微软雅黑" w:hAnsi="微软雅黑" w:hint="eastAsia"/>
          <w:highlight w:val="yellow"/>
        </w:rPr>
        <w:t>个人不按规定执行任务的场景。比如</w:t>
      </w:r>
      <w:r>
        <w:rPr>
          <w:rFonts w:ascii="微软雅黑" w:hAnsi="微软雅黑" w:hint="eastAsia"/>
        </w:rPr>
        <w:t>2</w:t>
      </w:r>
      <w:r>
        <w:rPr>
          <w:rFonts w:ascii="微软雅黑" w:hAnsi="微软雅黑" w:hint="eastAsia"/>
          <w:highlight w:val="yellow"/>
        </w:rPr>
        <w:t>个人商量好了，其中</w:t>
      </w:r>
      <w:r>
        <w:rPr>
          <w:rFonts w:ascii="微软雅黑" w:hAnsi="微软雅黑" w:hint="eastAsia"/>
        </w:rPr>
        <w:t>1</w:t>
      </w:r>
      <w:r>
        <w:rPr>
          <w:rFonts w:ascii="微软雅黑" w:hAnsi="微软雅黑" w:hint="eastAsia"/>
          <w:highlight w:val="yellow"/>
        </w:rPr>
        <w:t>个人休息，另外</w:t>
      </w:r>
      <w:r>
        <w:rPr>
          <w:rFonts w:ascii="微软雅黑" w:hAnsi="微软雅黑" w:hint="eastAsia"/>
        </w:rPr>
        <w:t>1</w:t>
      </w:r>
      <w:r>
        <w:rPr>
          <w:rFonts w:ascii="微软雅黑" w:hAnsi="微软雅黑" w:hint="eastAsia"/>
          <w:highlight w:val="yellow"/>
        </w:rPr>
        <w:t>个人拿着手机一起出发。所以，在任务开始时要认证人脸，任务结束时同样要认证人脸。</w:t>
      </w:r>
    </w:p>
    <w:p w14:paraId="080E21EA" w14:textId="5939E76D" w:rsidR="00F7098B" w:rsidRPr="00F52923" w:rsidRDefault="00F7098B" w:rsidP="00F7098B">
      <w:pPr>
        <w:rPr>
          <w:rFonts w:ascii="微软雅黑" w:hAnsi="微软雅黑" w:hint="eastAsia"/>
        </w:rPr>
      </w:pPr>
      <w:r>
        <w:rPr>
          <w:rFonts w:ascii="微软雅黑" w:hAnsi="微软雅黑"/>
        </w:rPr>
        <w:tab/>
      </w:r>
      <w:r w:rsidRPr="00F7098B">
        <w:rPr>
          <w:rFonts w:ascii="微软雅黑" w:hAnsi="微软雅黑" w:hint="eastAsia"/>
          <w:highlight w:val="yellow"/>
        </w:rPr>
        <w:t>当然，当前这种情况也是有漏洞的，因此，后期为了更加完善这种情况，可能还会给汽车加装</w:t>
      </w:r>
      <w:proofErr w:type="spellStart"/>
      <w:r w:rsidRPr="00F7098B">
        <w:rPr>
          <w:rFonts w:ascii="微软雅黑" w:hAnsi="微软雅黑" w:hint="eastAsia"/>
          <w:highlight w:val="yellow"/>
        </w:rPr>
        <w:t>obd</w:t>
      </w:r>
      <w:proofErr w:type="spellEnd"/>
      <w:r w:rsidRPr="00F7098B">
        <w:rPr>
          <w:rFonts w:ascii="微软雅黑" w:hAnsi="微软雅黑" w:hint="eastAsia"/>
          <w:highlight w:val="yellow"/>
        </w:rPr>
        <w:t>设备，已读取汽车的信息，来确保工程师、司机、汽车都具有同</w:t>
      </w:r>
      <w:bookmarkStart w:id="33" w:name="_GoBack"/>
      <w:bookmarkEnd w:id="33"/>
      <w:r w:rsidRPr="00F7098B">
        <w:rPr>
          <w:rFonts w:ascii="微软雅黑" w:hAnsi="微软雅黑" w:hint="eastAsia"/>
          <w:highlight w:val="yellow"/>
        </w:rPr>
        <w:t>样的轨迹。</w:t>
      </w:r>
    </w:p>
    <w:sectPr w:rsidR="00F7098B" w:rsidRPr="00F52923" w:rsidSect="00443DFB">
      <w:headerReference w:type="default" r:id="rId11"/>
      <w:footerReference w:type="default" r:id="rId12"/>
      <w:pgSz w:w="11906" w:h="16838"/>
      <w:pgMar w:top="1440" w:right="1080" w:bottom="1440" w:left="1080" w:header="851" w:footer="70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A5EC3F" w14:textId="77777777" w:rsidR="00FD2C46" w:rsidRDefault="00FD2C46" w:rsidP="00443DFB">
      <w:r>
        <w:separator/>
      </w:r>
    </w:p>
  </w:endnote>
  <w:endnote w:type="continuationSeparator" w:id="0">
    <w:p w14:paraId="71283422" w14:textId="77777777" w:rsidR="00FD2C46" w:rsidRDefault="00FD2C46" w:rsidP="00443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C0F130" w14:textId="3175396E" w:rsidR="00122E37" w:rsidRPr="009241CA" w:rsidRDefault="00122E37" w:rsidP="009241CA">
    <w:pPr>
      <w:pStyle w:val="a5"/>
      <w:pBdr>
        <w:top w:val="dashed" w:sz="4" w:space="5" w:color="C91523"/>
      </w:pBdr>
      <w:tabs>
        <w:tab w:val="clear" w:pos="4153"/>
        <w:tab w:val="clear" w:pos="8306"/>
        <w:tab w:val="right" w:pos="9719"/>
      </w:tabs>
      <w:rPr>
        <w:color w:val="808080" w:themeColor="background1" w:themeShade="80"/>
      </w:rPr>
    </w:pPr>
    <w:r w:rsidRPr="00443DFB">
      <w:rPr>
        <w:rFonts w:hint="eastAsia"/>
        <w:color w:val="808080" w:themeColor="background1" w:themeShade="80"/>
      </w:rPr>
      <w:tab/>
    </w:r>
    <w:r w:rsidRPr="00443DFB">
      <w:rPr>
        <w:rFonts w:hint="eastAsia"/>
        <w:color w:val="808080" w:themeColor="background1" w:themeShade="80"/>
      </w:rPr>
      <w:t>第</w:t>
    </w:r>
    <w:r w:rsidRPr="00443DFB">
      <w:rPr>
        <w:color w:val="808080" w:themeColor="background1" w:themeShade="80"/>
        <w:lang w:val="zh-CN"/>
      </w:rPr>
      <w:t xml:space="preserve"> </w:t>
    </w:r>
    <w:r w:rsidRPr="00443DFB">
      <w:rPr>
        <w:b/>
        <w:color w:val="808080" w:themeColor="background1" w:themeShade="80"/>
      </w:rPr>
      <w:fldChar w:fldCharType="begin"/>
    </w:r>
    <w:r w:rsidRPr="00443DFB">
      <w:rPr>
        <w:b/>
        <w:color w:val="808080" w:themeColor="background1" w:themeShade="80"/>
      </w:rPr>
      <w:instrText>PAGE  \* Arabic  \* MERGEFORMAT</w:instrText>
    </w:r>
    <w:r w:rsidRPr="00443DFB">
      <w:rPr>
        <w:b/>
        <w:color w:val="808080" w:themeColor="background1" w:themeShade="80"/>
      </w:rPr>
      <w:fldChar w:fldCharType="separate"/>
    </w:r>
    <w:r w:rsidR="00F7098B" w:rsidRPr="00F7098B">
      <w:rPr>
        <w:b/>
        <w:noProof/>
        <w:color w:val="808080" w:themeColor="background1" w:themeShade="80"/>
        <w:lang w:val="zh-CN"/>
      </w:rPr>
      <w:t>3</w:t>
    </w:r>
    <w:r w:rsidRPr="00443DFB">
      <w:rPr>
        <w:b/>
        <w:color w:val="808080" w:themeColor="background1" w:themeShade="80"/>
      </w:rPr>
      <w:fldChar w:fldCharType="end"/>
    </w:r>
    <w:r w:rsidRPr="00443DFB">
      <w:rPr>
        <w:color w:val="808080" w:themeColor="background1" w:themeShade="80"/>
        <w:lang w:val="zh-CN"/>
      </w:rPr>
      <w:t xml:space="preserve"> </w:t>
    </w:r>
    <w:r w:rsidRPr="00443DFB">
      <w:rPr>
        <w:rFonts w:hint="eastAsia"/>
        <w:color w:val="808080" w:themeColor="background1" w:themeShade="80"/>
        <w:lang w:val="zh-CN"/>
      </w:rPr>
      <w:t>页</w:t>
    </w:r>
    <w:r w:rsidRPr="00443DFB">
      <w:rPr>
        <w:rFonts w:hint="eastAsia"/>
        <w:color w:val="808080" w:themeColor="background1" w:themeShade="80"/>
        <w:lang w:val="zh-CN"/>
      </w:rPr>
      <w:t xml:space="preserve"> </w:t>
    </w:r>
    <w:r w:rsidRPr="00443DFB">
      <w:rPr>
        <w:color w:val="808080" w:themeColor="background1" w:themeShade="80"/>
        <w:lang w:val="zh-CN"/>
      </w:rPr>
      <w:t>/</w:t>
    </w:r>
    <w:r w:rsidRPr="00443DFB">
      <w:rPr>
        <w:rFonts w:hint="eastAsia"/>
        <w:color w:val="808080" w:themeColor="background1" w:themeShade="80"/>
        <w:lang w:val="zh-CN"/>
      </w:rPr>
      <w:t xml:space="preserve"> </w:t>
    </w:r>
    <w:r w:rsidRPr="00443DFB">
      <w:rPr>
        <w:rFonts w:hint="eastAsia"/>
        <w:color w:val="808080" w:themeColor="background1" w:themeShade="80"/>
        <w:lang w:val="zh-CN"/>
      </w:rPr>
      <w:t>共</w:t>
    </w:r>
    <w:r w:rsidRPr="00443DFB">
      <w:rPr>
        <w:color w:val="808080" w:themeColor="background1" w:themeShade="80"/>
        <w:lang w:val="zh-CN"/>
      </w:rPr>
      <w:t xml:space="preserve"> </w:t>
    </w:r>
    <w:r w:rsidRPr="00443DFB">
      <w:rPr>
        <w:b/>
        <w:color w:val="808080" w:themeColor="background1" w:themeShade="80"/>
      </w:rPr>
      <w:fldChar w:fldCharType="begin"/>
    </w:r>
    <w:r w:rsidRPr="00443DFB">
      <w:rPr>
        <w:b/>
        <w:color w:val="808080" w:themeColor="background1" w:themeShade="80"/>
      </w:rPr>
      <w:instrText>NUMPAGES  \* Arabic  \* MERGEFORMAT</w:instrText>
    </w:r>
    <w:r w:rsidRPr="00443DFB">
      <w:rPr>
        <w:b/>
        <w:color w:val="808080" w:themeColor="background1" w:themeShade="80"/>
      </w:rPr>
      <w:fldChar w:fldCharType="separate"/>
    </w:r>
    <w:r w:rsidR="00F7098B" w:rsidRPr="00F7098B">
      <w:rPr>
        <w:b/>
        <w:noProof/>
        <w:color w:val="808080" w:themeColor="background1" w:themeShade="80"/>
        <w:lang w:val="zh-CN"/>
      </w:rPr>
      <w:t>16</w:t>
    </w:r>
    <w:r w:rsidRPr="00443DFB">
      <w:rPr>
        <w:b/>
        <w:color w:val="808080" w:themeColor="background1" w:themeShade="80"/>
      </w:rPr>
      <w:fldChar w:fldCharType="end"/>
    </w:r>
    <w:r w:rsidRPr="00443DFB">
      <w:rPr>
        <w:rFonts w:hint="eastAsia"/>
        <w:color w:val="808080" w:themeColor="background1" w:themeShade="80"/>
      </w:rPr>
      <w:t xml:space="preserve"> </w:t>
    </w:r>
    <w:r w:rsidRPr="00443DFB">
      <w:rPr>
        <w:rFonts w:hint="eastAsia"/>
        <w:color w:val="808080" w:themeColor="background1" w:themeShade="80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EC7E3" w14:textId="671D386D" w:rsidR="00122E37" w:rsidRPr="009241CA" w:rsidRDefault="00122E37" w:rsidP="009241CA">
    <w:pPr>
      <w:pStyle w:val="a5"/>
      <w:pBdr>
        <w:top w:val="dashed" w:sz="4" w:space="5" w:color="C91523"/>
      </w:pBdr>
      <w:tabs>
        <w:tab w:val="clear" w:pos="4153"/>
        <w:tab w:val="clear" w:pos="8306"/>
        <w:tab w:val="right" w:pos="9719"/>
      </w:tabs>
      <w:rPr>
        <w:color w:val="808080" w:themeColor="background1" w:themeShade="80"/>
      </w:rPr>
    </w:pPr>
    <w:r w:rsidRPr="00443DFB">
      <w:rPr>
        <w:rFonts w:hint="eastAsia"/>
        <w:color w:val="808080" w:themeColor="background1" w:themeShade="80"/>
      </w:rPr>
      <w:tab/>
    </w:r>
    <w:r w:rsidRPr="00443DFB">
      <w:rPr>
        <w:rFonts w:hint="eastAsia"/>
        <w:color w:val="808080" w:themeColor="background1" w:themeShade="80"/>
      </w:rPr>
      <w:t>第</w:t>
    </w:r>
    <w:r w:rsidRPr="00443DFB">
      <w:rPr>
        <w:color w:val="808080" w:themeColor="background1" w:themeShade="80"/>
        <w:lang w:val="zh-CN"/>
      </w:rPr>
      <w:t xml:space="preserve"> </w:t>
    </w:r>
    <w:r w:rsidRPr="00443DFB">
      <w:rPr>
        <w:b/>
        <w:color w:val="808080" w:themeColor="background1" w:themeShade="80"/>
      </w:rPr>
      <w:fldChar w:fldCharType="begin"/>
    </w:r>
    <w:r w:rsidRPr="00443DFB">
      <w:rPr>
        <w:b/>
        <w:color w:val="808080" w:themeColor="background1" w:themeShade="80"/>
      </w:rPr>
      <w:instrText>PAGE  \* Arabic  \* MERGEFORMAT</w:instrText>
    </w:r>
    <w:r w:rsidRPr="00443DFB">
      <w:rPr>
        <w:b/>
        <w:color w:val="808080" w:themeColor="background1" w:themeShade="80"/>
      </w:rPr>
      <w:fldChar w:fldCharType="separate"/>
    </w:r>
    <w:r w:rsidR="00F7098B" w:rsidRPr="00F7098B">
      <w:rPr>
        <w:b/>
        <w:noProof/>
        <w:color w:val="808080" w:themeColor="background1" w:themeShade="80"/>
        <w:lang w:val="zh-CN"/>
      </w:rPr>
      <w:t>15</w:t>
    </w:r>
    <w:r w:rsidRPr="00443DFB">
      <w:rPr>
        <w:b/>
        <w:color w:val="808080" w:themeColor="background1" w:themeShade="80"/>
      </w:rPr>
      <w:fldChar w:fldCharType="end"/>
    </w:r>
    <w:r w:rsidRPr="00443DFB">
      <w:rPr>
        <w:color w:val="808080" w:themeColor="background1" w:themeShade="80"/>
        <w:lang w:val="zh-CN"/>
      </w:rPr>
      <w:t xml:space="preserve"> </w:t>
    </w:r>
    <w:r w:rsidRPr="00443DFB">
      <w:rPr>
        <w:rFonts w:hint="eastAsia"/>
        <w:color w:val="808080" w:themeColor="background1" w:themeShade="80"/>
        <w:lang w:val="zh-CN"/>
      </w:rPr>
      <w:t>页</w:t>
    </w:r>
    <w:r w:rsidRPr="00443DFB">
      <w:rPr>
        <w:rFonts w:hint="eastAsia"/>
        <w:color w:val="808080" w:themeColor="background1" w:themeShade="80"/>
        <w:lang w:val="zh-CN"/>
      </w:rPr>
      <w:t xml:space="preserve"> </w:t>
    </w:r>
    <w:r w:rsidRPr="00443DFB">
      <w:rPr>
        <w:color w:val="808080" w:themeColor="background1" w:themeShade="80"/>
        <w:lang w:val="zh-CN"/>
      </w:rPr>
      <w:t>/</w:t>
    </w:r>
    <w:r w:rsidRPr="00443DFB">
      <w:rPr>
        <w:rFonts w:hint="eastAsia"/>
        <w:color w:val="808080" w:themeColor="background1" w:themeShade="80"/>
        <w:lang w:val="zh-CN"/>
      </w:rPr>
      <w:t xml:space="preserve"> </w:t>
    </w:r>
    <w:r w:rsidRPr="00443DFB">
      <w:rPr>
        <w:rFonts w:hint="eastAsia"/>
        <w:color w:val="808080" w:themeColor="background1" w:themeShade="80"/>
        <w:lang w:val="zh-CN"/>
      </w:rPr>
      <w:t>共</w:t>
    </w:r>
    <w:r w:rsidRPr="00443DFB">
      <w:rPr>
        <w:color w:val="808080" w:themeColor="background1" w:themeShade="80"/>
        <w:lang w:val="zh-CN"/>
      </w:rPr>
      <w:t xml:space="preserve"> </w:t>
    </w:r>
    <w:r w:rsidRPr="00443DFB">
      <w:rPr>
        <w:b/>
        <w:color w:val="808080" w:themeColor="background1" w:themeShade="80"/>
      </w:rPr>
      <w:fldChar w:fldCharType="begin"/>
    </w:r>
    <w:r w:rsidRPr="00443DFB">
      <w:rPr>
        <w:b/>
        <w:color w:val="808080" w:themeColor="background1" w:themeShade="80"/>
      </w:rPr>
      <w:instrText>NUMPAGES  \* Arabic  \* MERGEFORMAT</w:instrText>
    </w:r>
    <w:r w:rsidRPr="00443DFB">
      <w:rPr>
        <w:b/>
        <w:color w:val="808080" w:themeColor="background1" w:themeShade="80"/>
      </w:rPr>
      <w:fldChar w:fldCharType="separate"/>
    </w:r>
    <w:r w:rsidR="00F7098B" w:rsidRPr="00F7098B">
      <w:rPr>
        <w:b/>
        <w:noProof/>
        <w:color w:val="808080" w:themeColor="background1" w:themeShade="80"/>
        <w:lang w:val="zh-CN"/>
      </w:rPr>
      <w:t>16</w:t>
    </w:r>
    <w:r w:rsidRPr="00443DFB">
      <w:rPr>
        <w:b/>
        <w:color w:val="808080" w:themeColor="background1" w:themeShade="80"/>
      </w:rPr>
      <w:fldChar w:fldCharType="end"/>
    </w:r>
    <w:r w:rsidRPr="00443DFB">
      <w:rPr>
        <w:rFonts w:hint="eastAsia"/>
        <w:color w:val="808080" w:themeColor="background1" w:themeShade="80"/>
      </w:rPr>
      <w:t xml:space="preserve"> </w:t>
    </w:r>
    <w:r w:rsidRPr="00443DFB">
      <w:rPr>
        <w:rFonts w:hint="eastAsia"/>
        <w:color w:val="808080" w:themeColor="background1" w:themeShade="80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AB0047" w14:textId="77777777" w:rsidR="00FD2C46" w:rsidRDefault="00FD2C46" w:rsidP="00443DFB">
      <w:r>
        <w:separator/>
      </w:r>
    </w:p>
  </w:footnote>
  <w:footnote w:type="continuationSeparator" w:id="0">
    <w:p w14:paraId="05C14C98" w14:textId="77777777" w:rsidR="00FD2C46" w:rsidRDefault="00FD2C46" w:rsidP="00443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722C0F" w14:textId="77777777" w:rsidR="00122E37" w:rsidRPr="00443DFB" w:rsidRDefault="00122E37" w:rsidP="00443DFB">
    <w:pPr>
      <w:pStyle w:val="a3"/>
      <w:pBdr>
        <w:bottom w:val="single" w:sz="8" w:space="5" w:color="C91523"/>
      </w:pBdr>
      <w:tabs>
        <w:tab w:val="clear" w:pos="4153"/>
        <w:tab w:val="clear" w:pos="8306"/>
        <w:tab w:val="right" w:pos="9719"/>
      </w:tabs>
      <w:jc w:val="both"/>
      <w:rPr>
        <w:color w:val="808080" w:themeColor="background1" w:themeShade="80"/>
      </w:rPr>
    </w:pPr>
    <w:r>
      <w:rPr>
        <w:rFonts w:hint="eastAsia"/>
        <w:color w:val="808080" w:themeColor="background1" w:themeShade="80"/>
      </w:rPr>
      <w:tab/>
    </w:r>
    <w:r>
      <w:rPr>
        <w:rFonts w:hint="eastAsia"/>
        <w:color w:val="808080" w:themeColor="background1" w:themeShade="80"/>
      </w:rPr>
      <w:t>业务需求说明书（</w:t>
    </w:r>
    <w:r>
      <w:rPr>
        <w:rFonts w:hint="eastAsia"/>
        <w:color w:val="808080" w:themeColor="background1" w:themeShade="80"/>
      </w:rPr>
      <w:t>BRD</w:t>
    </w:r>
    <w:r>
      <w:rPr>
        <w:rFonts w:hint="eastAsia"/>
        <w:color w:val="808080" w:themeColor="background1" w:themeShade="80"/>
      </w:rPr>
      <w:t>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8BFA15" w14:textId="77777777" w:rsidR="00122E37" w:rsidRPr="00BA0CBC" w:rsidRDefault="00122E37" w:rsidP="00BA0CBC">
    <w:pPr>
      <w:pStyle w:val="a3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99709" w14:textId="77777777" w:rsidR="00122E37" w:rsidRPr="00443DFB" w:rsidRDefault="00122E37" w:rsidP="00443DFB">
    <w:pPr>
      <w:pStyle w:val="a3"/>
      <w:pBdr>
        <w:bottom w:val="single" w:sz="8" w:space="5" w:color="C91523"/>
      </w:pBdr>
      <w:tabs>
        <w:tab w:val="clear" w:pos="4153"/>
        <w:tab w:val="clear" w:pos="8306"/>
        <w:tab w:val="right" w:pos="9719"/>
      </w:tabs>
      <w:jc w:val="both"/>
      <w:rPr>
        <w:color w:val="808080" w:themeColor="background1" w:themeShade="80"/>
      </w:rPr>
    </w:pPr>
    <w:r>
      <w:rPr>
        <w:rFonts w:hint="eastAsia"/>
        <w:color w:val="808080" w:themeColor="background1" w:themeShade="80"/>
      </w:rPr>
      <w:tab/>
    </w:r>
    <w:r>
      <w:rPr>
        <w:rFonts w:hint="eastAsia"/>
        <w:color w:val="808080" w:themeColor="background1" w:themeShade="80"/>
      </w:rPr>
      <w:t>业务需求说明书（</w:t>
    </w:r>
    <w:r>
      <w:rPr>
        <w:rFonts w:hint="eastAsia"/>
        <w:color w:val="808080" w:themeColor="background1" w:themeShade="80"/>
      </w:rPr>
      <w:t>BRD</w:t>
    </w:r>
    <w:r>
      <w:rPr>
        <w:rFonts w:hint="eastAsia"/>
        <w:color w:val="808080" w:themeColor="background1" w:themeShade="80"/>
      </w:rPr>
      <w:t>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C5BF2"/>
    <w:multiLevelType w:val="hybridMultilevel"/>
    <w:tmpl w:val="5B5A22B2"/>
    <w:lvl w:ilvl="0" w:tplc="04090001">
      <w:start w:val="1"/>
      <w:numFmt w:val="bullet"/>
      <w:lvlText w:val="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" w15:restartNumberingAfterBreak="0">
    <w:nsid w:val="09F70729"/>
    <w:multiLevelType w:val="hybridMultilevel"/>
    <w:tmpl w:val="AF4A2902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>
      <w:start w:val="1"/>
      <w:numFmt w:val="lowerLetter"/>
      <w:lvlText w:val="%2)"/>
      <w:lvlJc w:val="left"/>
      <w:pPr>
        <w:ind w:left="1980" w:hanging="420"/>
      </w:pPr>
    </w:lvl>
    <w:lvl w:ilvl="2" w:tplc="0409001B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 w15:restartNumberingAfterBreak="0">
    <w:nsid w:val="0AFE61D2"/>
    <w:multiLevelType w:val="hybridMultilevel"/>
    <w:tmpl w:val="F1B6555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" w15:restartNumberingAfterBreak="0">
    <w:nsid w:val="0B2543A9"/>
    <w:multiLevelType w:val="hybridMultilevel"/>
    <w:tmpl w:val="1C6A5B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516711"/>
    <w:multiLevelType w:val="hybridMultilevel"/>
    <w:tmpl w:val="6EFAFE94"/>
    <w:lvl w:ilvl="0" w:tplc="685CF82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AAC6334"/>
    <w:multiLevelType w:val="hybridMultilevel"/>
    <w:tmpl w:val="1C6A5B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AD06DE"/>
    <w:multiLevelType w:val="hybridMultilevel"/>
    <w:tmpl w:val="5BAADD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410" w:hanging="57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BA2982"/>
    <w:multiLevelType w:val="hybridMultilevel"/>
    <w:tmpl w:val="4DD68C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410" w:hanging="570"/>
      </w:pPr>
      <w:rPr>
        <w:rFonts w:hint="default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D6460D"/>
    <w:multiLevelType w:val="multilevel"/>
    <w:tmpl w:val="90AE0886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B735BD3"/>
    <w:multiLevelType w:val="hybridMultilevel"/>
    <w:tmpl w:val="12F23E8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3F821345"/>
    <w:multiLevelType w:val="hybridMultilevel"/>
    <w:tmpl w:val="629A0FA4"/>
    <w:lvl w:ilvl="0" w:tplc="743A3F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微软雅黑" w:eastAsia="微软雅黑" w:hAnsi="微软雅黑" w:hint="eastAsia"/>
      </w:rPr>
    </w:lvl>
    <w:lvl w:ilvl="1" w:tplc="25FEFF3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104E0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26057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26B77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D2F1D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7CC28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F6DE2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3211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054281"/>
    <w:multiLevelType w:val="hybridMultilevel"/>
    <w:tmpl w:val="453A45D6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42837006"/>
    <w:multiLevelType w:val="hybridMultilevel"/>
    <w:tmpl w:val="EFF094A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9712DD8"/>
    <w:multiLevelType w:val="hybridMultilevel"/>
    <w:tmpl w:val="4894CD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6B3B42"/>
    <w:multiLevelType w:val="hybridMultilevel"/>
    <w:tmpl w:val="12F23E8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 w15:restartNumberingAfterBreak="0">
    <w:nsid w:val="55376904"/>
    <w:multiLevelType w:val="hybridMultilevel"/>
    <w:tmpl w:val="0D68C2D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25FEFF3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104E0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26057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26B77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D2F1D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7CC28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F6DE2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3211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831F3"/>
    <w:multiLevelType w:val="hybridMultilevel"/>
    <w:tmpl w:val="453A45D6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59B7004F"/>
    <w:multiLevelType w:val="hybridMultilevel"/>
    <w:tmpl w:val="6EFAFE94"/>
    <w:lvl w:ilvl="0" w:tplc="685CF82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9FD1A10"/>
    <w:multiLevelType w:val="hybridMultilevel"/>
    <w:tmpl w:val="F1B6555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9" w15:restartNumberingAfterBreak="0">
    <w:nsid w:val="5ACC03EB"/>
    <w:multiLevelType w:val="hybridMultilevel"/>
    <w:tmpl w:val="F1B6555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0" w15:restartNumberingAfterBreak="0">
    <w:nsid w:val="5E716E2E"/>
    <w:multiLevelType w:val="hybridMultilevel"/>
    <w:tmpl w:val="4E70A1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410" w:hanging="57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4502546"/>
    <w:multiLevelType w:val="hybridMultilevel"/>
    <w:tmpl w:val="3E9C3A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69B0F11"/>
    <w:multiLevelType w:val="hybridMultilevel"/>
    <w:tmpl w:val="F1B6555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3" w15:restartNumberingAfterBreak="0">
    <w:nsid w:val="67CF4D49"/>
    <w:multiLevelType w:val="hybridMultilevel"/>
    <w:tmpl w:val="316663D4"/>
    <w:lvl w:ilvl="0" w:tplc="685CF82E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1680" w:hanging="420"/>
      </w:pPr>
    </w:lvl>
    <w:lvl w:ilvl="2" w:tplc="04090015">
      <w:start w:val="1"/>
      <w:numFmt w:val="upperLetter"/>
      <w:lvlText w:val="%3.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68554576"/>
    <w:multiLevelType w:val="hybridMultilevel"/>
    <w:tmpl w:val="0E0E8C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98B36CF"/>
    <w:multiLevelType w:val="hybridMultilevel"/>
    <w:tmpl w:val="B3C88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410" w:hanging="570"/>
      </w:pPr>
      <w:rPr>
        <w:rFonts w:hint="default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A6F7FB9"/>
    <w:multiLevelType w:val="hybridMultilevel"/>
    <w:tmpl w:val="80F6D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589CBAD0">
      <w:start w:val="1"/>
      <w:numFmt w:val="lowerLetter"/>
      <w:lvlText w:val="%3)"/>
      <w:lvlJc w:val="left"/>
      <w:pPr>
        <w:ind w:left="1410" w:hanging="57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C25056C"/>
    <w:multiLevelType w:val="hybridMultilevel"/>
    <w:tmpl w:val="4D1242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CD730B0"/>
    <w:multiLevelType w:val="hybridMultilevel"/>
    <w:tmpl w:val="094026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410" w:hanging="570"/>
      </w:pPr>
      <w:rPr>
        <w:rFonts w:hint="default"/>
      </w:rPr>
    </w:lvl>
    <w:lvl w:ilvl="3" w:tplc="04090015">
      <w:start w:val="1"/>
      <w:numFmt w:val="upperLetter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D61743D"/>
    <w:multiLevelType w:val="hybridMultilevel"/>
    <w:tmpl w:val="4894CD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D912F61"/>
    <w:multiLevelType w:val="hybridMultilevel"/>
    <w:tmpl w:val="CC44E712"/>
    <w:lvl w:ilvl="0" w:tplc="4486270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C4DFD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1A39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5AFA0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5AB01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4C74F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34D70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AABA4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683C3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936F5A"/>
    <w:multiLevelType w:val="hybridMultilevel"/>
    <w:tmpl w:val="4894CD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AEC78D7"/>
    <w:multiLevelType w:val="hybridMultilevel"/>
    <w:tmpl w:val="229C06C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CE834C2"/>
    <w:multiLevelType w:val="hybridMultilevel"/>
    <w:tmpl w:val="50924820"/>
    <w:lvl w:ilvl="0" w:tplc="685CF82E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7EF96DED"/>
    <w:multiLevelType w:val="hybridMultilevel"/>
    <w:tmpl w:val="1C6A5B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1"/>
  </w:num>
  <w:num w:numId="3">
    <w:abstractNumId w:val="16"/>
  </w:num>
  <w:num w:numId="4">
    <w:abstractNumId w:val="12"/>
  </w:num>
  <w:num w:numId="5">
    <w:abstractNumId w:val="5"/>
  </w:num>
  <w:num w:numId="6">
    <w:abstractNumId w:val="31"/>
  </w:num>
  <w:num w:numId="7">
    <w:abstractNumId w:val="13"/>
  </w:num>
  <w:num w:numId="8">
    <w:abstractNumId w:val="29"/>
  </w:num>
  <w:num w:numId="9">
    <w:abstractNumId w:val="3"/>
  </w:num>
  <w:num w:numId="10">
    <w:abstractNumId w:val="34"/>
  </w:num>
  <w:num w:numId="11">
    <w:abstractNumId w:val="0"/>
  </w:num>
  <w:num w:numId="12">
    <w:abstractNumId w:val="10"/>
  </w:num>
  <w:num w:numId="13">
    <w:abstractNumId w:val="8"/>
  </w:num>
  <w:num w:numId="14">
    <w:abstractNumId w:val="30"/>
  </w:num>
  <w:num w:numId="15">
    <w:abstractNumId w:val="8"/>
  </w:num>
  <w:num w:numId="16">
    <w:abstractNumId w:val="23"/>
  </w:num>
  <w:num w:numId="17">
    <w:abstractNumId w:val="14"/>
  </w:num>
  <w:num w:numId="18">
    <w:abstractNumId w:val="8"/>
  </w:num>
  <w:num w:numId="19">
    <w:abstractNumId w:val="32"/>
  </w:num>
  <w:num w:numId="20">
    <w:abstractNumId w:val="15"/>
  </w:num>
  <w:num w:numId="21">
    <w:abstractNumId w:val="9"/>
  </w:num>
  <w:num w:numId="22">
    <w:abstractNumId w:val="33"/>
  </w:num>
  <w:num w:numId="23">
    <w:abstractNumId w:val="4"/>
  </w:num>
  <w:num w:numId="24">
    <w:abstractNumId w:val="8"/>
  </w:num>
  <w:num w:numId="25">
    <w:abstractNumId w:val="8"/>
  </w:num>
  <w:num w:numId="26">
    <w:abstractNumId w:val="27"/>
  </w:num>
  <w:num w:numId="27">
    <w:abstractNumId w:val="24"/>
  </w:num>
  <w:num w:numId="28">
    <w:abstractNumId w:val="21"/>
  </w:num>
  <w:num w:numId="29">
    <w:abstractNumId w:val="26"/>
  </w:num>
  <w:num w:numId="30">
    <w:abstractNumId w:val="1"/>
  </w:num>
  <w:num w:numId="31">
    <w:abstractNumId w:val="2"/>
  </w:num>
  <w:num w:numId="32">
    <w:abstractNumId w:val="19"/>
  </w:num>
  <w:num w:numId="33">
    <w:abstractNumId w:val="22"/>
  </w:num>
  <w:num w:numId="34">
    <w:abstractNumId w:val="20"/>
  </w:num>
  <w:num w:numId="35">
    <w:abstractNumId w:val="17"/>
  </w:num>
  <w:num w:numId="36">
    <w:abstractNumId w:val="28"/>
  </w:num>
  <w:num w:numId="37">
    <w:abstractNumId w:val="25"/>
  </w:num>
  <w:num w:numId="38">
    <w:abstractNumId w:val="7"/>
  </w:num>
  <w:num w:numId="39">
    <w:abstractNumId w:val="8"/>
  </w:num>
  <w:num w:numId="40">
    <w:abstractNumId w:val="18"/>
  </w:num>
  <w:num w:numId="41">
    <w:abstractNumId w:val="8"/>
  </w:num>
  <w:num w:numId="42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B3"/>
    <w:rsid w:val="00006A49"/>
    <w:rsid w:val="00010397"/>
    <w:rsid w:val="00015276"/>
    <w:rsid w:val="000167B2"/>
    <w:rsid w:val="000303F2"/>
    <w:rsid w:val="00030505"/>
    <w:rsid w:val="000372A6"/>
    <w:rsid w:val="00042257"/>
    <w:rsid w:val="00042581"/>
    <w:rsid w:val="00044BF9"/>
    <w:rsid w:val="00052CE3"/>
    <w:rsid w:val="00052E53"/>
    <w:rsid w:val="00053D46"/>
    <w:rsid w:val="000550CE"/>
    <w:rsid w:val="00060618"/>
    <w:rsid w:val="00062FE3"/>
    <w:rsid w:val="00070438"/>
    <w:rsid w:val="000727A9"/>
    <w:rsid w:val="00074700"/>
    <w:rsid w:val="000751CA"/>
    <w:rsid w:val="000772EF"/>
    <w:rsid w:val="00090373"/>
    <w:rsid w:val="00090E1F"/>
    <w:rsid w:val="00093AB1"/>
    <w:rsid w:val="00093C98"/>
    <w:rsid w:val="000A26FD"/>
    <w:rsid w:val="000A6E4B"/>
    <w:rsid w:val="000B094F"/>
    <w:rsid w:val="000B3016"/>
    <w:rsid w:val="000B60FD"/>
    <w:rsid w:val="000C379A"/>
    <w:rsid w:val="000D0F7A"/>
    <w:rsid w:val="000D40D2"/>
    <w:rsid w:val="000D4C77"/>
    <w:rsid w:val="000D6B57"/>
    <w:rsid w:val="000E1627"/>
    <w:rsid w:val="000E2172"/>
    <w:rsid w:val="000E3543"/>
    <w:rsid w:val="000F1C8D"/>
    <w:rsid w:val="000F29EA"/>
    <w:rsid w:val="000F3DEF"/>
    <w:rsid w:val="000F4BC1"/>
    <w:rsid w:val="000F5342"/>
    <w:rsid w:val="001001A8"/>
    <w:rsid w:val="001019ED"/>
    <w:rsid w:val="001042C5"/>
    <w:rsid w:val="00107276"/>
    <w:rsid w:val="001138BD"/>
    <w:rsid w:val="00117A93"/>
    <w:rsid w:val="001208AF"/>
    <w:rsid w:val="00121031"/>
    <w:rsid w:val="00121464"/>
    <w:rsid w:val="00122E37"/>
    <w:rsid w:val="00125671"/>
    <w:rsid w:val="00127D5F"/>
    <w:rsid w:val="001301DD"/>
    <w:rsid w:val="00132206"/>
    <w:rsid w:val="001348D9"/>
    <w:rsid w:val="00136E99"/>
    <w:rsid w:val="001370C0"/>
    <w:rsid w:val="00140A03"/>
    <w:rsid w:val="00143655"/>
    <w:rsid w:val="0014368F"/>
    <w:rsid w:val="00144A94"/>
    <w:rsid w:val="0015232F"/>
    <w:rsid w:val="00152AE4"/>
    <w:rsid w:val="00154B30"/>
    <w:rsid w:val="001611EB"/>
    <w:rsid w:val="001631BD"/>
    <w:rsid w:val="00163F57"/>
    <w:rsid w:val="0017575C"/>
    <w:rsid w:val="0017764E"/>
    <w:rsid w:val="00180466"/>
    <w:rsid w:val="00194C88"/>
    <w:rsid w:val="00197BB3"/>
    <w:rsid w:val="001A0249"/>
    <w:rsid w:val="001A4485"/>
    <w:rsid w:val="001A6DD3"/>
    <w:rsid w:val="001B149F"/>
    <w:rsid w:val="001B588D"/>
    <w:rsid w:val="001C7C80"/>
    <w:rsid w:val="001C7E2D"/>
    <w:rsid w:val="001D67A5"/>
    <w:rsid w:val="001E0064"/>
    <w:rsid w:val="001E697B"/>
    <w:rsid w:val="0020591D"/>
    <w:rsid w:val="00206CE2"/>
    <w:rsid w:val="00206E67"/>
    <w:rsid w:val="00211B88"/>
    <w:rsid w:val="00215A78"/>
    <w:rsid w:val="00217EBA"/>
    <w:rsid w:val="002263E9"/>
    <w:rsid w:val="00230025"/>
    <w:rsid w:val="0023125E"/>
    <w:rsid w:val="00232124"/>
    <w:rsid w:val="00232214"/>
    <w:rsid w:val="002324C3"/>
    <w:rsid w:val="0023333A"/>
    <w:rsid w:val="00235C94"/>
    <w:rsid w:val="00237DC7"/>
    <w:rsid w:val="00241482"/>
    <w:rsid w:val="00250F8E"/>
    <w:rsid w:val="00261BDC"/>
    <w:rsid w:val="002670AA"/>
    <w:rsid w:val="00271302"/>
    <w:rsid w:val="002714E5"/>
    <w:rsid w:val="00274EF7"/>
    <w:rsid w:val="002802F7"/>
    <w:rsid w:val="002853DB"/>
    <w:rsid w:val="00295D07"/>
    <w:rsid w:val="00297B92"/>
    <w:rsid w:val="002A1D39"/>
    <w:rsid w:val="002A3AA9"/>
    <w:rsid w:val="002A7739"/>
    <w:rsid w:val="002B0F53"/>
    <w:rsid w:val="002B31F2"/>
    <w:rsid w:val="002B7E9B"/>
    <w:rsid w:val="002C6A48"/>
    <w:rsid w:val="002D4ED7"/>
    <w:rsid w:val="002D55D7"/>
    <w:rsid w:val="002D62F2"/>
    <w:rsid w:val="002E5A3D"/>
    <w:rsid w:val="002F1397"/>
    <w:rsid w:val="002F139B"/>
    <w:rsid w:val="002F142D"/>
    <w:rsid w:val="002F394C"/>
    <w:rsid w:val="002F4441"/>
    <w:rsid w:val="002F5A4A"/>
    <w:rsid w:val="00300E1E"/>
    <w:rsid w:val="00304CF0"/>
    <w:rsid w:val="00306423"/>
    <w:rsid w:val="0032387B"/>
    <w:rsid w:val="00325F14"/>
    <w:rsid w:val="00335741"/>
    <w:rsid w:val="0033609E"/>
    <w:rsid w:val="003379BD"/>
    <w:rsid w:val="00340E4B"/>
    <w:rsid w:val="00350755"/>
    <w:rsid w:val="00350B7A"/>
    <w:rsid w:val="00352FB4"/>
    <w:rsid w:val="00356B25"/>
    <w:rsid w:val="00357418"/>
    <w:rsid w:val="00361FFD"/>
    <w:rsid w:val="0036788E"/>
    <w:rsid w:val="003812BB"/>
    <w:rsid w:val="003813B7"/>
    <w:rsid w:val="00382A33"/>
    <w:rsid w:val="00384431"/>
    <w:rsid w:val="00386CA9"/>
    <w:rsid w:val="003931F2"/>
    <w:rsid w:val="003A35DD"/>
    <w:rsid w:val="003B4575"/>
    <w:rsid w:val="003B6E9B"/>
    <w:rsid w:val="003C088F"/>
    <w:rsid w:val="003C2E7F"/>
    <w:rsid w:val="003C5B4C"/>
    <w:rsid w:val="003C78DF"/>
    <w:rsid w:val="003D547D"/>
    <w:rsid w:val="003E11CD"/>
    <w:rsid w:val="003E2AA2"/>
    <w:rsid w:val="003E408D"/>
    <w:rsid w:val="003E458A"/>
    <w:rsid w:val="003E5AAB"/>
    <w:rsid w:val="003F07FA"/>
    <w:rsid w:val="003F7E96"/>
    <w:rsid w:val="004012E8"/>
    <w:rsid w:val="00405D4E"/>
    <w:rsid w:val="004075BD"/>
    <w:rsid w:val="00413871"/>
    <w:rsid w:val="00414398"/>
    <w:rsid w:val="00415F6E"/>
    <w:rsid w:val="00425BFB"/>
    <w:rsid w:val="00427B5E"/>
    <w:rsid w:val="00431DF1"/>
    <w:rsid w:val="00433B0A"/>
    <w:rsid w:val="00434CC1"/>
    <w:rsid w:val="00440B17"/>
    <w:rsid w:val="00443DFB"/>
    <w:rsid w:val="004452EA"/>
    <w:rsid w:val="00447461"/>
    <w:rsid w:val="004507E5"/>
    <w:rsid w:val="00453A43"/>
    <w:rsid w:val="0045476D"/>
    <w:rsid w:val="00467D81"/>
    <w:rsid w:val="00470CBC"/>
    <w:rsid w:val="00476D55"/>
    <w:rsid w:val="00477925"/>
    <w:rsid w:val="0048067B"/>
    <w:rsid w:val="004814BE"/>
    <w:rsid w:val="00491002"/>
    <w:rsid w:val="00493BFA"/>
    <w:rsid w:val="004A26D7"/>
    <w:rsid w:val="004B778F"/>
    <w:rsid w:val="004C0C8B"/>
    <w:rsid w:val="004C0F3C"/>
    <w:rsid w:val="004C1BB3"/>
    <w:rsid w:val="004D5407"/>
    <w:rsid w:val="004D6CCE"/>
    <w:rsid w:val="004E0CA2"/>
    <w:rsid w:val="004F7262"/>
    <w:rsid w:val="00520A74"/>
    <w:rsid w:val="005239EC"/>
    <w:rsid w:val="00525AE9"/>
    <w:rsid w:val="0052632B"/>
    <w:rsid w:val="00527C5D"/>
    <w:rsid w:val="00533769"/>
    <w:rsid w:val="00537C6B"/>
    <w:rsid w:val="005401D3"/>
    <w:rsid w:val="0054301F"/>
    <w:rsid w:val="005460F6"/>
    <w:rsid w:val="005528F2"/>
    <w:rsid w:val="005531D9"/>
    <w:rsid w:val="0056384D"/>
    <w:rsid w:val="005711C5"/>
    <w:rsid w:val="00572297"/>
    <w:rsid w:val="00574314"/>
    <w:rsid w:val="0057663D"/>
    <w:rsid w:val="00582057"/>
    <w:rsid w:val="005839E5"/>
    <w:rsid w:val="00593819"/>
    <w:rsid w:val="005A2401"/>
    <w:rsid w:val="005A253A"/>
    <w:rsid w:val="005A6B6F"/>
    <w:rsid w:val="005A7926"/>
    <w:rsid w:val="005C0331"/>
    <w:rsid w:val="005C26E8"/>
    <w:rsid w:val="005E0616"/>
    <w:rsid w:val="005E1A55"/>
    <w:rsid w:val="005E35CA"/>
    <w:rsid w:val="005F44E6"/>
    <w:rsid w:val="005F56E8"/>
    <w:rsid w:val="006002C5"/>
    <w:rsid w:val="006024F1"/>
    <w:rsid w:val="00602AFC"/>
    <w:rsid w:val="006032C7"/>
    <w:rsid w:val="00603508"/>
    <w:rsid w:val="00610FB4"/>
    <w:rsid w:val="00612CAC"/>
    <w:rsid w:val="0061474B"/>
    <w:rsid w:val="006206E0"/>
    <w:rsid w:val="006238D5"/>
    <w:rsid w:val="006317DD"/>
    <w:rsid w:val="006333E6"/>
    <w:rsid w:val="006369B6"/>
    <w:rsid w:val="006433C8"/>
    <w:rsid w:val="00647838"/>
    <w:rsid w:val="006532A9"/>
    <w:rsid w:val="0065394D"/>
    <w:rsid w:val="006604C7"/>
    <w:rsid w:val="00662789"/>
    <w:rsid w:val="00675D6E"/>
    <w:rsid w:val="006A7C13"/>
    <w:rsid w:val="006B368A"/>
    <w:rsid w:val="006B4DEE"/>
    <w:rsid w:val="006B530C"/>
    <w:rsid w:val="006B5CA4"/>
    <w:rsid w:val="006C2C2A"/>
    <w:rsid w:val="006C6970"/>
    <w:rsid w:val="006D34A4"/>
    <w:rsid w:val="006D51C2"/>
    <w:rsid w:val="006D787F"/>
    <w:rsid w:val="006E24FF"/>
    <w:rsid w:val="006E3CB4"/>
    <w:rsid w:val="006E553C"/>
    <w:rsid w:val="006F4B34"/>
    <w:rsid w:val="00700537"/>
    <w:rsid w:val="007012C7"/>
    <w:rsid w:val="00706ED6"/>
    <w:rsid w:val="0071285A"/>
    <w:rsid w:val="0071410C"/>
    <w:rsid w:val="007165A1"/>
    <w:rsid w:val="00721C77"/>
    <w:rsid w:val="00723C23"/>
    <w:rsid w:val="00725FE0"/>
    <w:rsid w:val="00734D78"/>
    <w:rsid w:val="00742A4F"/>
    <w:rsid w:val="00743DF5"/>
    <w:rsid w:val="0074647E"/>
    <w:rsid w:val="00747257"/>
    <w:rsid w:val="0074758C"/>
    <w:rsid w:val="00747A6D"/>
    <w:rsid w:val="00754622"/>
    <w:rsid w:val="00754EA2"/>
    <w:rsid w:val="00761116"/>
    <w:rsid w:val="007628F0"/>
    <w:rsid w:val="0076473F"/>
    <w:rsid w:val="007706EB"/>
    <w:rsid w:val="00771DC3"/>
    <w:rsid w:val="00774E73"/>
    <w:rsid w:val="0077701A"/>
    <w:rsid w:val="00777E5C"/>
    <w:rsid w:val="00780553"/>
    <w:rsid w:val="00785D99"/>
    <w:rsid w:val="007863D1"/>
    <w:rsid w:val="00792645"/>
    <w:rsid w:val="007937EC"/>
    <w:rsid w:val="00793ADC"/>
    <w:rsid w:val="0079610A"/>
    <w:rsid w:val="007A143E"/>
    <w:rsid w:val="007A548E"/>
    <w:rsid w:val="007A68F3"/>
    <w:rsid w:val="007A6C10"/>
    <w:rsid w:val="007B226F"/>
    <w:rsid w:val="007B69A4"/>
    <w:rsid w:val="007B6ECD"/>
    <w:rsid w:val="007C07F9"/>
    <w:rsid w:val="007C6413"/>
    <w:rsid w:val="007D0874"/>
    <w:rsid w:val="007D553B"/>
    <w:rsid w:val="007D58FA"/>
    <w:rsid w:val="007D5DD2"/>
    <w:rsid w:val="007E2834"/>
    <w:rsid w:val="007E29ED"/>
    <w:rsid w:val="00800703"/>
    <w:rsid w:val="00800C80"/>
    <w:rsid w:val="00802E09"/>
    <w:rsid w:val="00803AEA"/>
    <w:rsid w:val="008061A5"/>
    <w:rsid w:val="00806A01"/>
    <w:rsid w:val="00807323"/>
    <w:rsid w:val="008122C5"/>
    <w:rsid w:val="00812D86"/>
    <w:rsid w:val="00815E46"/>
    <w:rsid w:val="00820449"/>
    <w:rsid w:val="00822EBE"/>
    <w:rsid w:val="00823B4D"/>
    <w:rsid w:val="00827C1B"/>
    <w:rsid w:val="008341A4"/>
    <w:rsid w:val="00834AEE"/>
    <w:rsid w:val="008449DE"/>
    <w:rsid w:val="00844ED1"/>
    <w:rsid w:val="0086045C"/>
    <w:rsid w:val="00861D39"/>
    <w:rsid w:val="008661B5"/>
    <w:rsid w:val="00870F39"/>
    <w:rsid w:val="008716A7"/>
    <w:rsid w:val="008717DF"/>
    <w:rsid w:val="00887AD5"/>
    <w:rsid w:val="008909F2"/>
    <w:rsid w:val="00891E3A"/>
    <w:rsid w:val="00895E3B"/>
    <w:rsid w:val="00897328"/>
    <w:rsid w:val="008A25C5"/>
    <w:rsid w:val="008A62DC"/>
    <w:rsid w:val="008C21F4"/>
    <w:rsid w:val="008C5828"/>
    <w:rsid w:val="008C706E"/>
    <w:rsid w:val="008C7C51"/>
    <w:rsid w:val="008D4624"/>
    <w:rsid w:val="008E5A6C"/>
    <w:rsid w:val="008F2A56"/>
    <w:rsid w:val="008F5B82"/>
    <w:rsid w:val="00903742"/>
    <w:rsid w:val="00903CDE"/>
    <w:rsid w:val="00906537"/>
    <w:rsid w:val="00910B1F"/>
    <w:rsid w:val="009167C0"/>
    <w:rsid w:val="00922657"/>
    <w:rsid w:val="009241CA"/>
    <w:rsid w:val="00925E0C"/>
    <w:rsid w:val="0092780D"/>
    <w:rsid w:val="009313E8"/>
    <w:rsid w:val="009316C5"/>
    <w:rsid w:val="00931C66"/>
    <w:rsid w:val="00933E75"/>
    <w:rsid w:val="00940868"/>
    <w:rsid w:val="00943DFB"/>
    <w:rsid w:val="00945147"/>
    <w:rsid w:val="009471E4"/>
    <w:rsid w:val="00947F34"/>
    <w:rsid w:val="009501C9"/>
    <w:rsid w:val="00961CE1"/>
    <w:rsid w:val="009620E7"/>
    <w:rsid w:val="00963742"/>
    <w:rsid w:val="00967010"/>
    <w:rsid w:val="00970BDB"/>
    <w:rsid w:val="00975FAD"/>
    <w:rsid w:val="009822A0"/>
    <w:rsid w:val="009842CB"/>
    <w:rsid w:val="00990574"/>
    <w:rsid w:val="0099670C"/>
    <w:rsid w:val="009A77D6"/>
    <w:rsid w:val="009B2B5D"/>
    <w:rsid w:val="009B3C7A"/>
    <w:rsid w:val="009B5580"/>
    <w:rsid w:val="009B6283"/>
    <w:rsid w:val="009B7732"/>
    <w:rsid w:val="009D2607"/>
    <w:rsid w:val="009D2B61"/>
    <w:rsid w:val="009D3C87"/>
    <w:rsid w:val="009D41FF"/>
    <w:rsid w:val="009D6462"/>
    <w:rsid w:val="009E01E9"/>
    <w:rsid w:val="009E2F00"/>
    <w:rsid w:val="009E3031"/>
    <w:rsid w:val="009E6205"/>
    <w:rsid w:val="009F2BB2"/>
    <w:rsid w:val="009F3909"/>
    <w:rsid w:val="009F3C07"/>
    <w:rsid w:val="009F5C21"/>
    <w:rsid w:val="00A069B1"/>
    <w:rsid w:val="00A070FB"/>
    <w:rsid w:val="00A07A54"/>
    <w:rsid w:val="00A07F5F"/>
    <w:rsid w:val="00A16119"/>
    <w:rsid w:val="00A16F17"/>
    <w:rsid w:val="00A16F37"/>
    <w:rsid w:val="00A175E2"/>
    <w:rsid w:val="00A260B3"/>
    <w:rsid w:val="00A27D20"/>
    <w:rsid w:val="00A368E1"/>
    <w:rsid w:val="00A40162"/>
    <w:rsid w:val="00A41639"/>
    <w:rsid w:val="00A443CE"/>
    <w:rsid w:val="00A444A2"/>
    <w:rsid w:val="00A57ABE"/>
    <w:rsid w:val="00A60D29"/>
    <w:rsid w:val="00A65820"/>
    <w:rsid w:val="00A66B5A"/>
    <w:rsid w:val="00A718CC"/>
    <w:rsid w:val="00A72710"/>
    <w:rsid w:val="00A76CE6"/>
    <w:rsid w:val="00A85589"/>
    <w:rsid w:val="00A906ED"/>
    <w:rsid w:val="00A9120F"/>
    <w:rsid w:val="00AA56B2"/>
    <w:rsid w:val="00AA666E"/>
    <w:rsid w:val="00AB1221"/>
    <w:rsid w:val="00AB4233"/>
    <w:rsid w:val="00AB47D6"/>
    <w:rsid w:val="00AB6983"/>
    <w:rsid w:val="00AC5174"/>
    <w:rsid w:val="00AC697C"/>
    <w:rsid w:val="00AC7150"/>
    <w:rsid w:val="00AD71BC"/>
    <w:rsid w:val="00AE365D"/>
    <w:rsid w:val="00AE61F5"/>
    <w:rsid w:val="00AF0A25"/>
    <w:rsid w:val="00AF0DFC"/>
    <w:rsid w:val="00AF259F"/>
    <w:rsid w:val="00AF3893"/>
    <w:rsid w:val="00B12EAC"/>
    <w:rsid w:val="00B13B9A"/>
    <w:rsid w:val="00B241AC"/>
    <w:rsid w:val="00B353CD"/>
    <w:rsid w:val="00B4389F"/>
    <w:rsid w:val="00B43DC9"/>
    <w:rsid w:val="00B45B2D"/>
    <w:rsid w:val="00B476AC"/>
    <w:rsid w:val="00B64263"/>
    <w:rsid w:val="00B67AB0"/>
    <w:rsid w:val="00B744AD"/>
    <w:rsid w:val="00B7551B"/>
    <w:rsid w:val="00B905A0"/>
    <w:rsid w:val="00B917C1"/>
    <w:rsid w:val="00B92CBD"/>
    <w:rsid w:val="00B94B3F"/>
    <w:rsid w:val="00BA068A"/>
    <w:rsid w:val="00BA0CBC"/>
    <w:rsid w:val="00BA14A3"/>
    <w:rsid w:val="00BA3711"/>
    <w:rsid w:val="00BA6B8E"/>
    <w:rsid w:val="00BA7342"/>
    <w:rsid w:val="00BC0FD3"/>
    <w:rsid w:val="00BC386A"/>
    <w:rsid w:val="00BD00A7"/>
    <w:rsid w:val="00BD1A97"/>
    <w:rsid w:val="00BD2FA2"/>
    <w:rsid w:val="00BF0938"/>
    <w:rsid w:val="00BF1C0E"/>
    <w:rsid w:val="00BF1EC0"/>
    <w:rsid w:val="00BF2D59"/>
    <w:rsid w:val="00BF7AD1"/>
    <w:rsid w:val="00C03FCE"/>
    <w:rsid w:val="00C11DF1"/>
    <w:rsid w:val="00C13AAC"/>
    <w:rsid w:val="00C150E8"/>
    <w:rsid w:val="00C25612"/>
    <w:rsid w:val="00C3059B"/>
    <w:rsid w:val="00C3785A"/>
    <w:rsid w:val="00C37D41"/>
    <w:rsid w:val="00C401B7"/>
    <w:rsid w:val="00C53905"/>
    <w:rsid w:val="00C540A5"/>
    <w:rsid w:val="00C64152"/>
    <w:rsid w:val="00C70AB5"/>
    <w:rsid w:val="00C76B8F"/>
    <w:rsid w:val="00C81432"/>
    <w:rsid w:val="00C85273"/>
    <w:rsid w:val="00C8589E"/>
    <w:rsid w:val="00C871EF"/>
    <w:rsid w:val="00C97778"/>
    <w:rsid w:val="00CA7DDB"/>
    <w:rsid w:val="00CB03E0"/>
    <w:rsid w:val="00CB0555"/>
    <w:rsid w:val="00CB10DE"/>
    <w:rsid w:val="00CB3DAB"/>
    <w:rsid w:val="00CB5892"/>
    <w:rsid w:val="00CC1D7B"/>
    <w:rsid w:val="00CC360C"/>
    <w:rsid w:val="00CC3ADB"/>
    <w:rsid w:val="00CC4538"/>
    <w:rsid w:val="00CC5E5A"/>
    <w:rsid w:val="00CD2270"/>
    <w:rsid w:val="00CD65E1"/>
    <w:rsid w:val="00CE03C9"/>
    <w:rsid w:val="00CE0F44"/>
    <w:rsid w:val="00CE1FEB"/>
    <w:rsid w:val="00CE2588"/>
    <w:rsid w:val="00CF5C16"/>
    <w:rsid w:val="00D07C15"/>
    <w:rsid w:val="00D1030D"/>
    <w:rsid w:val="00D14A72"/>
    <w:rsid w:val="00D20DBF"/>
    <w:rsid w:val="00D231F5"/>
    <w:rsid w:val="00D459D4"/>
    <w:rsid w:val="00D566D1"/>
    <w:rsid w:val="00D578C6"/>
    <w:rsid w:val="00D60BA6"/>
    <w:rsid w:val="00D61804"/>
    <w:rsid w:val="00D71253"/>
    <w:rsid w:val="00D75057"/>
    <w:rsid w:val="00D801EB"/>
    <w:rsid w:val="00D84622"/>
    <w:rsid w:val="00D849FA"/>
    <w:rsid w:val="00D91703"/>
    <w:rsid w:val="00D92CA8"/>
    <w:rsid w:val="00DB2C43"/>
    <w:rsid w:val="00DB2CE1"/>
    <w:rsid w:val="00DB4BB6"/>
    <w:rsid w:val="00DB4D35"/>
    <w:rsid w:val="00DC235B"/>
    <w:rsid w:val="00DC6B60"/>
    <w:rsid w:val="00DD1DF7"/>
    <w:rsid w:val="00DD7DF2"/>
    <w:rsid w:val="00DE2A3E"/>
    <w:rsid w:val="00DE32A2"/>
    <w:rsid w:val="00DF0154"/>
    <w:rsid w:val="00E01BD5"/>
    <w:rsid w:val="00E04813"/>
    <w:rsid w:val="00E1198B"/>
    <w:rsid w:val="00E14454"/>
    <w:rsid w:val="00E14A1E"/>
    <w:rsid w:val="00E203E8"/>
    <w:rsid w:val="00E249D2"/>
    <w:rsid w:val="00E315E5"/>
    <w:rsid w:val="00E4189D"/>
    <w:rsid w:val="00E42318"/>
    <w:rsid w:val="00E44464"/>
    <w:rsid w:val="00E50924"/>
    <w:rsid w:val="00E509C3"/>
    <w:rsid w:val="00E51FA7"/>
    <w:rsid w:val="00E545A6"/>
    <w:rsid w:val="00E545B5"/>
    <w:rsid w:val="00E55C3F"/>
    <w:rsid w:val="00E56792"/>
    <w:rsid w:val="00E62AE4"/>
    <w:rsid w:val="00E74949"/>
    <w:rsid w:val="00E75E03"/>
    <w:rsid w:val="00E775B8"/>
    <w:rsid w:val="00E846F1"/>
    <w:rsid w:val="00E93826"/>
    <w:rsid w:val="00E973C8"/>
    <w:rsid w:val="00EA13A3"/>
    <w:rsid w:val="00EA3440"/>
    <w:rsid w:val="00EA5771"/>
    <w:rsid w:val="00EB1AB5"/>
    <w:rsid w:val="00EB3A6D"/>
    <w:rsid w:val="00EC4A29"/>
    <w:rsid w:val="00EC64C7"/>
    <w:rsid w:val="00ED0F25"/>
    <w:rsid w:val="00ED70E0"/>
    <w:rsid w:val="00EE2CFE"/>
    <w:rsid w:val="00EE6F1D"/>
    <w:rsid w:val="00EF4327"/>
    <w:rsid w:val="00EF4DC8"/>
    <w:rsid w:val="00F1236D"/>
    <w:rsid w:val="00F159A8"/>
    <w:rsid w:val="00F15AE7"/>
    <w:rsid w:val="00F15D2E"/>
    <w:rsid w:val="00F21970"/>
    <w:rsid w:val="00F25359"/>
    <w:rsid w:val="00F2563F"/>
    <w:rsid w:val="00F30197"/>
    <w:rsid w:val="00F35311"/>
    <w:rsid w:val="00F360E9"/>
    <w:rsid w:val="00F36855"/>
    <w:rsid w:val="00F40868"/>
    <w:rsid w:val="00F44D6F"/>
    <w:rsid w:val="00F44E0B"/>
    <w:rsid w:val="00F45C64"/>
    <w:rsid w:val="00F505A8"/>
    <w:rsid w:val="00F5286E"/>
    <w:rsid w:val="00F52923"/>
    <w:rsid w:val="00F6329B"/>
    <w:rsid w:val="00F6386F"/>
    <w:rsid w:val="00F65300"/>
    <w:rsid w:val="00F7055F"/>
    <w:rsid w:val="00F7098B"/>
    <w:rsid w:val="00F71112"/>
    <w:rsid w:val="00F71B2A"/>
    <w:rsid w:val="00F71F5F"/>
    <w:rsid w:val="00F733CB"/>
    <w:rsid w:val="00F76A99"/>
    <w:rsid w:val="00F81322"/>
    <w:rsid w:val="00F90A8A"/>
    <w:rsid w:val="00F96C23"/>
    <w:rsid w:val="00FA544B"/>
    <w:rsid w:val="00FA5C16"/>
    <w:rsid w:val="00FA7D21"/>
    <w:rsid w:val="00FB3864"/>
    <w:rsid w:val="00FB3A76"/>
    <w:rsid w:val="00FC54A7"/>
    <w:rsid w:val="00FD2C46"/>
    <w:rsid w:val="00FD433B"/>
    <w:rsid w:val="00FE2FCA"/>
    <w:rsid w:val="00FE330C"/>
    <w:rsid w:val="00FF04BE"/>
    <w:rsid w:val="00FF12CF"/>
    <w:rsid w:val="00FF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C8A4F"/>
  <w15:docId w15:val="{C3F99B1C-75EA-40C6-80E3-21D77A1D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655"/>
    <w:pPr>
      <w:widowControl w:val="0"/>
    </w:pPr>
    <w:rPr>
      <w:rFonts w:asciiTheme="majorHAnsi" w:eastAsia="微软雅黑" w:hAnsiTheme="majorHAnsi"/>
    </w:rPr>
  </w:style>
  <w:style w:type="paragraph" w:styleId="1">
    <w:name w:val="heading 1"/>
    <w:basedOn w:val="a"/>
    <w:next w:val="a"/>
    <w:link w:val="10"/>
    <w:uiPriority w:val="9"/>
    <w:qFormat/>
    <w:rsid w:val="00443DFB"/>
    <w:pPr>
      <w:keepNext/>
      <w:keepLines/>
      <w:numPr>
        <w:numId w:val="1"/>
      </w:numPr>
      <w:spacing w:beforeLines="50" w:before="156" w:line="360" w:lineRule="auto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443DFB"/>
    <w:pPr>
      <w:keepNext/>
      <w:keepLines/>
      <w:numPr>
        <w:ilvl w:val="1"/>
        <w:numId w:val="1"/>
      </w:numPr>
      <w:spacing w:beforeLines="50" w:before="156" w:line="360" w:lineRule="auto"/>
      <w:outlineLvl w:val="1"/>
    </w:pPr>
    <w:rPr>
      <w:rFonts w:cstheme="majorBidi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443DFB"/>
    <w:pPr>
      <w:keepNext/>
      <w:keepLines/>
      <w:numPr>
        <w:ilvl w:val="2"/>
        <w:numId w:val="1"/>
      </w:numPr>
      <w:spacing w:beforeLines="50" w:before="156"/>
      <w:outlineLvl w:val="2"/>
    </w:pPr>
    <w:rPr>
      <w:b/>
      <w:bCs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9822A0"/>
    <w:pPr>
      <w:keepNext/>
      <w:keepLines/>
      <w:spacing w:before="280" w:after="290" w:line="376" w:lineRule="auto"/>
      <w:outlineLvl w:val="3"/>
    </w:pPr>
    <w:rPr>
      <w:rFonts w:eastAsiaTheme="majorEastAsia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06ED"/>
    <w:pPr>
      <w:keepNext/>
      <w:keepLines/>
      <w:spacing w:before="240" w:after="64" w:line="320" w:lineRule="auto"/>
      <w:outlineLvl w:val="5"/>
    </w:pPr>
    <w:rPr>
      <w:rFonts w:eastAsiaTheme="majorEastAsia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3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3D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3D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3DF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D433B"/>
    <w:pPr>
      <w:spacing w:beforeLines="100" w:before="312" w:afterLines="50" w:after="156" w:line="360" w:lineRule="auto"/>
      <w:jc w:val="center"/>
      <w:outlineLvl w:val="0"/>
    </w:pPr>
    <w:rPr>
      <w:rFonts w:cstheme="majorBidi"/>
      <w:b/>
      <w:bCs/>
      <w:sz w:val="52"/>
      <w:szCs w:val="52"/>
    </w:rPr>
  </w:style>
  <w:style w:type="character" w:customStyle="1" w:styleId="a8">
    <w:name w:val="标题 字符"/>
    <w:basedOn w:val="a0"/>
    <w:link w:val="a7"/>
    <w:uiPriority w:val="10"/>
    <w:rsid w:val="00FD433B"/>
    <w:rPr>
      <w:rFonts w:asciiTheme="majorHAnsi" w:eastAsia="微软雅黑" w:hAnsiTheme="majorHAnsi" w:cstheme="majorBidi"/>
      <w:b/>
      <w:bCs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443DFB"/>
    <w:pPr>
      <w:spacing w:beforeLines="100" w:before="312" w:afterLines="50" w:after="156" w:line="360" w:lineRule="auto"/>
      <w:ind w:leftChars="2497" w:left="5244"/>
      <w:outlineLvl w:val="1"/>
    </w:pPr>
    <w:rPr>
      <w:rFonts w:cstheme="majorBidi"/>
      <w:b/>
      <w:bCs/>
      <w:kern w:val="28"/>
      <w:sz w:val="30"/>
      <w:szCs w:val="30"/>
    </w:rPr>
  </w:style>
  <w:style w:type="character" w:customStyle="1" w:styleId="aa">
    <w:name w:val="副标题 字符"/>
    <w:basedOn w:val="a0"/>
    <w:link w:val="a9"/>
    <w:uiPriority w:val="11"/>
    <w:rsid w:val="00443DFB"/>
    <w:rPr>
      <w:rFonts w:asciiTheme="majorHAnsi" w:eastAsia="微软雅黑" w:hAnsiTheme="majorHAnsi" w:cstheme="majorBidi"/>
      <w:b/>
      <w:bCs/>
      <w:kern w:val="28"/>
      <w:sz w:val="30"/>
      <w:szCs w:val="30"/>
    </w:rPr>
  </w:style>
  <w:style w:type="character" w:customStyle="1" w:styleId="10">
    <w:name w:val="标题 1 字符"/>
    <w:basedOn w:val="a0"/>
    <w:link w:val="1"/>
    <w:uiPriority w:val="9"/>
    <w:rsid w:val="00443DFB"/>
    <w:rPr>
      <w:rFonts w:asciiTheme="majorHAnsi" w:eastAsia="微软雅黑" w:hAnsiTheme="majorHAnsi"/>
      <w:b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443DFB"/>
    <w:rPr>
      <w:rFonts w:asciiTheme="majorHAnsi" w:eastAsia="微软雅黑" w:hAnsiTheme="majorHAnsi" w:cstheme="majorBidi"/>
      <w:b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43DFB"/>
    <w:rPr>
      <w:rFonts w:asciiTheme="majorHAnsi" w:eastAsia="微软雅黑" w:hAnsiTheme="majorHAnsi"/>
      <w:b/>
      <w:bCs/>
      <w:szCs w:val="21"/>
    </w:rPr>
  </w:style>
  <w:style w:type="paragraph" w:styleId="ab">
    <w:name w:val="Balloon Text"/>
    <w:basedOn w:val="a"/>
    <w:link w:val="ac"/>
    <w:uiPriority w:val="99"/>
    <w:semiHidden/>
    <w:unhideWhenUsed/>
    <w:rsid w:val="00443DFB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43DFB"/>
    <w:rPr>
      <w:rFonts w:asciiTheme="majorHAnsi" w:eastAsia="微软雅黑" w:hAnsiTheme="majorHAnsi"/>
      <w:sz w:val="18"/>
      <w:szCs w:val="18"/>
    </w:rPr>
  </w:style>
  <w:style w:type="paragraph" w:styleId="ad">
    <w:name w:val="List Paragraph"/>
    <w:basedOn w:val="a"/>
    <w:uiPriority w:val="34"/>
    <w:qFormat/>
    <w:rsid w:val="00E775B8"/>
    <w:pPr>
      <w:ind w:firstLineChars="200" w:firstLine="420"/>
    </w:pPr>
  </w:style>
  <w:style w:type="table" w:styleId="ae">
    <w:name w:val="Table Grid"/>
    <w:basedOn w:val="a1"/>
    <w:rsid w:val="00BA0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FD433B"/>
    <w:rPr>
      <w:sz w:val="20"/>
    </w:rPr>
  </w:style>
  <w:style w:type="paragraph" w:styleId="21">
    <w:name w:val="toc 2"/>
    <w:basedOn w:val="a"/>
    <w:next w:val="a"/>
    <w:autoRedefine/>
    <w:uiPriority w:val="39"/>
    <w:unhideWhenUsed/>
    <w:rsid w:val="00FD433B"/>
    <w:pPr>
      <w:ind w:leftChars="200" w:left="420"/>
    </w:pPr>
    <w:rPr>
      <w:sz w:val="18"/>
    </w:rPr>
  </w:style>
  <w:style w:type="paragraph" w:styleId="31">
    <w:name w:val="toc 3"/>
    <w:basedOn w:val="a"/>
    <w:next w:val="a"/>
    <w:autoRedefine/>
    <w:uiPriority w:val="39"/>
    <w:unhideWhenUsed/>
    <w:rsid w:val="00FD433B"/>
    <w:pPr>
      <w:ind w:leftChars="400" w:left="840"/>
    </w:pPr>
    <w:rPr>
      <w:sz w:val="18"/>
    </w:rPr>
  </w:style>
  <w:style w:type="character" w:styleId="af">
    <w:name w:val="Hyperlink"/>
    <w:basedOn w:val="a0"/>
    <w:uiPriority w:val="99"/>
    <w:unhideWhenUsed/>
    <w:rsid w:val="00FD433B"/>
    <w:rPr>
      <w:color w:val="0000FF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9822A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Date"/>
    <w:basedOn w:val="a"/>
    <w:next w:val="a"/>
    <w:link w:val="af1"/>
    <w:uiPriority w:val="99"/>
    <w:semiHidden/>
    <w:unhideWhenUsed/>
    <w:rsid w:val="00812D86"/>
    <w:pPr>
      <w:ind w:leftChars="2500" w:left="100"/>
    </w:pPr>
  </w:style>
  <w:style w:type="character" w:customStyle="1" w:styleId="af1">
    <w:name w:val="日期 字符"/>
    <w:basedOn w:val="a0"/>
    <w:link w:val="af0"/>
    <w:uiPriority w:val="99"/>
    <w:semiHidden/>
    <w:rsid w:val="00812D86"/>
    <w:rPr>
      <w:rFonts w:asciiTheme="majorHAnsi" w:eastAsia="微软雅黑" w:hAnsiTheme="majorHAnsi"/>
    </w:rPr>
  </w:style>
  <w:style w:type="character" w:styleId="af2">
    <w:name w:val="annotation reference"/>
    <w:basedOn w:val="a0"/>
    <w:uiPriority w:val="99"/>
    <w:semiHidden/>
    <w:unhideWhenUsed/>
    <w:rsid w:val="00CD2270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CD2270"/>
  </w:style>
  <w:style w:type="character" w:customStyle="1" w:styleId="af4">
    <w:name w:val="批注文字 字符"/>
    <w:basedOn w:val="a0"/>
    <w:link w:val="af3"/>
    <w:uiPriority w:val="99"/>
    <w:semiHidden/>
    <w:rsid w:val="00CD2270"/>
    <w:rPr>
      <w:rFonts w:asciiTheme="majorHAnsi" w:eastAsia="微软雅黑" w:hAnsiTheme="majorHAnsi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CD2270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CD2270"/>
    <w:rPr>
      <w:rFonts w:asciiTheme="majorHAnsi" w:eastAsia="微软雅黑" w:hAnsiTheme="majorHAnsi"/>
      <w:b/>
      <w:bCs/>
    </w:rPr>
  </w:style>
  <w:style w:type="character" w:customStyle="1" w:styleId="60">
    <w:name w:val="标题 6 字符"/>
    <w:basedOn w:val="a0"/>
    <w:link w:val="6"/>
    <w:uiPriority w:val="9"/>
    <w:semiHidden/>
    <w:rsid w:val="00A906E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7">
    <w:name w:val="Body Text"/>
    <w:basedOn w:val="a"/>
    <w:link w:val="af8"/>
    <w:uiPriority w:val="99"/>
    <w:semiHidden/>
    <w:unhideWhenUsed/>
    <w:rsid w:val="00A906ED"/>
    <w:pPr>
      <w:spacing w:after="120"/>
    </w:pPr>
  </w:style>
  <w:style w:type="character" w:customStyle="1" w:styleId="af8">
    <w:name w:val="正文文本 字符"/>
    <w:basedOn w:val="a0"/>
    <w:link w:val="af7"/>
    <w:uiPriority w:val="99"/>
    <w:semiHidden/>
    <w:rsid w:val="00A906ED"/>
    <w:rPr>
      <w:rFonts w:asciiTheme="majorHAnsi" w:eastAsia="微软雅黑" w:hAnsiTheme="majorHAnsi"/>
    </w:rPr>
  </w:style>
  <w:style w:type="paragraph" w:styleId="af9">
    <w:name w:val="Body Text First Indent"/>
    <w:basedOn w:val="af7"/>
    <w:link w:val="afa"/>
    <w:uiPriority w:val="99"/>
    <w:unhideWhenUsed/>
    <w:rsid w:val="00A906ED"/>
    <w:pPr>
      <w:ind w:firstLineChars="100" w:firstLine="420"/>
      <w:jc w:val="both"/>
    </w:pPr>
    <w:rPr>
      <w:rFonts w:asciiTheme="minorHAnsi" w:eastAsiaTheme="minorEastAsia" w:hAnsiTheme="minorHAnsi"/>
    </w:rPr>
  </w:style>
  <w:style w:type="character" w:customStyle="1" w:styleId="afa">
    <w:name w:val="正文首行缩进 字符"/>
    <w:basedOn w:val="af8"/>
    <w:link w:val="af9"/>
    <w:uiPriority w:val="99"/>
    <w:rsid w:val="00A906ED"/>
    <w:rPr>
      <w:rFonts w:asciiTheme="majorHAnsi" w:eastAsia="微软雅黑" w:hAnsiTheme="majorHAnsi"/>
    </w:rPr>
  </w:style>
  <w:style w:type="paragraph" w:styleId="TOC">
    <w:name w:val="TOC Heading"/>
    <w:basedOn w:val="1"/>
    <w:next w:val="a"/>
    <w:uiPriority w:val="39"/>
    <w:unhideWhenUsed/>
    <w:qFormat/>
    <w:rsid w:val="003B4575"/>
    <w:pPr>
      <w:widowControl/>
      <w:numPr>
        <w:numId w:val="0"/>
      </w:numPr>
      <w:spacing w:beforeLines="0" w:before="240" w:line="259" w:lineRule="auto"/>
      <w:outlineLvl w:val="9"/>
    </w:pPr>
    <w:rPr>
      <w:rFonts w:eastAsiaTheme="majorEastAsia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12">
    <w:name w:val="未处理的提及1"/>
    <w:basedOn w:val="a0"/>
    <w:uiPriority w:val="99"/>
    <w:semiHidden/>
    <w:unhideWhenUsed/>
    <w:rsid w:val="00602AFC"/>
    <w:rPr>
      <w:color w:val="605E5C"/>
      <w:shd w:val="clear" w:color="auto" w:fill="E1DFDD"/>
    </w:rPr>
  </w:style>
  <w:style w:type="table" w:styleId="afb">
    <w:name w:val="Grid Table Light"/>
    <w:basedOn w:val="a1"/>
    <w:uiPriority w:val="40"/>
    <w:rsid w:val="00E62AE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c">
    <w:name w:val="Revision"/>
    <w:hidden/>
    <w:uiPriority w:val="99"/>
    <w:semiHidden/>
    <w:rsid w:val="00CE0F44"/>
    <w:rPr>
      <w:rFonts w:asciiTheme="majorHAnsi" w:eastAsia="微软雅黑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5266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5867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9262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3886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226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3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5189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8802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1922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419;&#38144;&#31995;&#32479;\&#20196;&#29260;&#25913;&#36896;&#39033;&#30446;\&#20196;&#29260;&#31649;&#29702;&#20135;&#21697;&#38656;&#27714;&#35268;&#26684;&#35828;&#26126;&#20070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C0A2D-ECCB-454B-9A38-BEEC62F4C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令牌管理产品需求规格说明书.dotx</Template>
  <TotalTime>332</TotalTime>
  <Pages>1</Pages>
  <Words>1416</Words>
  <Characters>8077</Characters>
  <Application>Microsoft Office Word</Application>
  <DocSecurity>0</DocSecurity>
  <Lines>67</Lines>
  <Paragraphs>18</Paragraphs>
  <ScaleCrop>false</ScaleCrop>
  <Company>Microsoft Corporation</Company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王智刚</dc:creator>
  <cp:lastModifiedBy>王智刚</cp:lastModifiedBy>
  <cp:revision>19</cp:revision>
  <dcterms:created xsi:type="dcterms:W3CDTF">2020-08-07T02:46:00Z</dcterms:created>
  <dcterms:modified xsi:type="dcterms:W3CDTF">2020-08-10T12:22:00Z</dcterms:modified>
</cp:coreProperties>
</file>